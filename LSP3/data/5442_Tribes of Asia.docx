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70877317"/>
        <w:docPartObj>
          <w:docPartGallery w:val="Cover Pages"/>
          <w:docPartUnique/>
        </w:docPartObj>
      </w:sdtPr>
      <w:sdtContent>
        <w:p w:rsidR="008A06A8" w:rsidRDefault="009F4E0F">
          <w:r>
            <w:rPr>
              <w:noProof/>
            </w:rPr>
            <w:pict>
              <v:shapetype id="_x0000_t202" coordsize="21600,21600" o:spt="202" path="m,l,21600r21600,l21600,xe">
                <v:stroke joinstyle="miter"/>
                <v:path gradientshapeok="t" o:connecttype="rect"/>
              </v:shapetype>
              <v:shape id="Text Box 7" o:spid="_x0000_s2056" type="#_x0000_t202" style="position:absolute;margin-left:-1in;margin-top:-1in;width:612pt;height:1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" fillcolor="#3c5c26 [1737]" strokeweight=".5pt">
                <v:fill color2="#c7d4ed [980]" o:opacity2="14417f" colors="0 #3c5d26;1 #eb6c17;1 #abc0e4;1 #c7d5ed" focus="100%" type="gradient"/>
                <v:textbox>
                  <w:txbxContent>
                    <w:p w:rsidR="009879C8" w:rsidRPr="009879C8" w:rsidRDefault="009879C8"/>
                  </w:txbxContent>
                </v:textbox>
              </v:shape>
            </w:pict>
          </w:r>
          <w:r w:rsidR="006C09C4" w:rsidRPr="006C09C4">
            <w:rPr>
              <w:noProof/>
            </w:rPr>
            <w:drawing>
              <wp:inline distT="0" distB="0" distL="0" distR="0">
                <wp:extent cx="6839585" cy="787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99597" cy="7940526"/>
                        </a:xfrm>
                        <a:prstGeom prst="rect">
                          <a:avLst/>
                        </a:prstGeom>
                      </pic:spPr>
                    </pic:pic>
                  </a:graphicData>
                </a:graphic>
              </wp:inline>
            </w:drawing>
          </w:r>
          <w:r>
            <w:rPr>
              <w:noProof/>
            </w:rPr>
            <w:pict>
              <v:group id="Group 453" o:spid="_x0000_s2051" style="position:absolute;margin-left:399.1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">
                <v:rect id="Rectangle 459" o:spid="_x0000_s2055"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12" o:title="" opacity="52428f" color2="white [3212]" o:opacity2="52428f" type="pattern"/>
                  <v:shadow color="#d8d8d8" offset="3pt,3pt"/>
                </v:rect>
                <v:rect id="Rectangle 460" o:spid="_x0000_s2054"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" fillcolor="#00d1f0" stroked="f" strokecolor="#d8d8d8">
                  <v:fill color2="#c7d4ed [980]" colors="0 #00d1f0;24248f #ff9b9b;58327f #ff9865;1 #c7d5ed" focus="100%" type="gradient"/>
                </v:rect>
                <v:rect id="Rectangle 461" o:spid="_x0000_s2053"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8A06A8" w:rsidRDefault="008A06A8">
                        <w:pPr>
                          <w:pStyle w:val="NoSpacing"/>
                          <w:rPr>
                            <w:color w:val="FFFFFF" w:themeColor="background1"/>
                            <w:sz w:val="96"/>
                            <w:szCs w:val="96"/>
                          </w:rPr>
                        </w:pPr>
                      </w:p>
                    </w:txbxContent>
                  </v:textbox>
                </v:rect>
                <v:rect id="Rectangle 9" o:spid="_x0000_s2052"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02060"/>
                            <w:sz w:val="28"/>
                            <w:szCs w:val="28"/>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8A06A8" w:rsidRPr="000267E6" w:rsidRDefault="007311D0">
                            <w:pPr>
                              <w:pStyle w:val="NoSpacing"/>
                              <w:spacing w:line="360" w:lineRule="auto"/>
                              <w:rPr>
                                <w:color w:val="002060"/>
                                <w:sz w:val="28"/>
                                <w:szCs w:val="28"/>
                              </w:rPr>
                            </w:pPr>
                            <w:r>
                              <w:rPr>
                                <w:color w:val="002060"/>
                                <w:sz w:val="28"/>
                                <w:szCs w:val="28"/>
                                <w:lang w:val="en-IN"/>
                              </w:rPr>
                              <w:t>copyc</w:t>
                            </w:r>
                          </w:p>
                        </w:sdtContent>
                      </w:sdt>
                      <w:p w:rsidR="008A06A8" w:rsidRDefault="008A06A8">
                        <w:pPr>
                          <w:pStyle w:val="NoSpacing"/>
                          <w:spacing w:line="360" w:lineRule="auto"/>
                          <w:rPr>
                            <w:color w:val="FFFFFF" w:themeColor="background1"/>
                          </w:rPr>
                        </w:pPr>
                      </w:p>
                    </w:txbxContent>
                  </v:textbox>
                </v:rect>
                <w10:wrap anchorx="page" anchory="page"/>
              </v:group>
            </w:pict>
          </w:r>
          <w:r>
            <w:rPr>
              <w:noProof/>
            </w:rPr>
            <w:pict>
              <v:rect id="Rectangle 16" o:spid="_x0000_s205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" o:allowincell="f" fillcolor="#fff2cc [663]" strokecolor="black [3213]" strokeweight="1.5pt">
                <v:fill color2="#deeaf6 [664]" rotate="t" angle="45" colors="0 #fff2cc;34079f #e2f0d9;1 #deebf7" focus="100%" type="gradient"/>
                <v:textbox style="mso-fit-shape-to-text:t" inset="14.4pt,,14.4pt">
                  <w:txbxContent>
                    <w:p w:rsidR="008A06A8" w:rsidRPr="000267E6" w:rsidRDefault="009F4E0F">
                      <w:pPr>
                        <w:pStyle w:val="NoSpacing"/>
                        <w:jc w:val="right"/>
                        <w:rPr>
                          <w:color w:val="002060"/>
                        </w:rPr>
                      </w:pPr>
                      <w:sdt>
                        <w:sdtPr>
                          <w:rPr>
                            <w:color w:val="002060"/>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sidR="00340867">
                            <w:rPr>
                              <w:color w:val="002060"/>
                              <w:sz w:val="72"/>
                              <w:szCs w:val="72"/>
                            </w:rPr>
                            <w:t>Tribes of Asia</w:t>
                          </w:r>
                        </w:sdtContent>
                      </w:sdt>
                    </w:p>
                  </w:txbxContent>
                </v:textbox>
                <w10:wrap anchorx="page" anchory="page"/>
              </v:rect>
            </w:pict>
          </w:r>
        </w:p>
        <w:p w:rsidR="008A06A8" w:rsidRDefault="008A06A8">
          <w:r>
            <w:rPr>
              <w:noProof/>
            </w:rPr>
            <w:drawing>
              <wp:anchor distT="0" distB="0" distL="114300" distR="114300" simplePos="0" relativeHeight="251660288" behindDoc="0" locked="0" layoutInCell="0" allowOverlap="1">
                <wp:simplePos x="0" y="0"/>
                <wp:positionH relativeFrom="page">
                  <wp:posOffset>2217611</wp:posOffset>
                </wp:positionH>
                <wp:positionV relativeFrom="page">
                  <wp:posOffset>3177540</wp:posOffset>
                </wp:positionV>
                <wp:extent cx="5531737"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31737" cy="3702695"/>
                        </a:xfrm>
                        <a:prstGeom prst="rect">
                          <a:avLst/>
                        </a:prstGeom>
                        <a:ln w="12700">
                          <a:noFill/>
                        </a:ln>
                      </pic:spPr>
                    </pic:pic>
                  </a:graphicData>
                </a:graphic>
              </wp:anchor>
            </w:drawing>
          </w:r>
          <w:r>
            <w:br w:type="page"/>
          </w:r>
        </w:p>
      </w:sdtContent>
    </w:sdt>
    <w:p w:rsidR="002560AC" w:rsidRPr="00AE40E9" w:rsidRDefault="002560AC">
      <w:pPr>
        <w:rPr>
          <w:rFonts w:ascii="Times New Roman" w:hAnsi="Times New Roman"/>
        </w:rPr>
      </w:pPr>
    </w:p>
    <w:p w:rsidR="00971BF6" w:rsidRPr="00971BF6" w:rsidRDefault="008A06A8" w:rsidP="008A06A8">
      <w:pPr>
        <w:pStyle w:val="Title"/>
        <w:tabs>
          <w:tab w:val="center" w:pos="4680"/>
          <w:tab w:val="right" w:pos="9360"/>
        </w:tabs>
        <w:jc w:val="left"/>
        <w:rPr>
          <w:rFonts w:asciiTheme="minorHAnsi" w:hAnsiTheme="minorHAnsi"/>
          <w:caps w:val="0"/>
          <w:sz w:val="32"/>
          <w:szCs w:val="32"/>
        </w:rPr>
      </w:pPr>
      <w:r>
        <w:rPr>
          <w:sz w:val="96"/>
          <w:szCs w:val="96"/>
        </w:rPr>
        <w:tab/>
      </w:r>
      <w:sdt>
        <w:sdtPr>
          <w:rPr>
            <w:sz w:val="96"/>
            <w:szCs w:val="96"/>
          </w:rPr>
          <w:alias w:val="Title"/>
          <w:tag w:val=""/>
          <w:id w:val="1665201127"/>
          <w:placeholder>
            <w:docPart w:val="C32D1136B1624974BB389AF3EEC7DCAB"/>
          </w:placeholder>
          <w:dataBinding w:prefixMappings="xmlns:ns0='http://purl.org/dc/elements/1.1/' xmlns:ns1='http://schemas.openxmlformats.org/package/2006/metadata/core-properties' " w:xpath="/ns1:coreProperties[1]/ns0:title[1]" w:storeItemID="{6C3C8BC8-F283-45AE-878A-BAB7291924A1}"/>
          <w:text/>
        </w:sdtPr>
        <w:sdtContent>
          <w:r w:rsidR="00340867">
            <w:rPr>
              <w:sz w:val="96"/>
              <w:szCs w:val="96"/>
            </w:rPr>
            <w:t>Tribes of Asia</w:t>
          </w:r>
        </w:sdtContent>
      </w:sdt>
      <w:r>
        <w:rPr>
          <w:sz w:val="96"/>
          <w:szCs w:val="96"/>
        </w:rPr>
        <w:tab/>
      </w:r>
    </w:p>
    <w:p w:rsidR="005B4F30" w:rsidRDefault="00CA3033" w:rsidP="006E0794">
      <w:pPr>
        <w:pStyle w:val="TipText"/>
        <w:rPr>
          <w:rFonts w:ascii="Times New Roman" w:hAnsi="Times New Roman"/>
        </w:rPr>
      </w:pPr>
      <w:r>
        <w:rPr>
          <w:rFonts w:asciiTheme="minorHAnsi" w:hAnsiTheme="minorHAnsi"/>
          <w:color w:val="auto"/>
          <w:sz w:val="32"/>
          <w:szCs w:val="32"/>
        </w:rPr>
        <w:t>T</w:t>
      </w:r>
      <w:r w:rsidR="00791896">
        <w:rPr>
          <w:rFonts w:asciiTheme="minorHAnsi" w:hAnsiTheme="minorHAnsi"/>
          <w:color w:val="auto"/>
          <w:sz w:val="32"/>
          <w:szCs w:val="32"/>
        </w:rPr>
        <w:t xml:space="preserve">ales of the </w:t>
      </w:r>
      <w:r>
        <w:rPr>
          <w:rFonts w:asciiTheme="minorHAnsi" w:hAnsiTheme="minorHAnsi"/>
          <w:color w:val="auto"/>
          <w:sz w:val="32"/>
          <w:szCs w:val="32"/>
        </w:rPr>
        <w:t>D</w:t>
      </w:r>
      <w:r w:rsidR="00791896">
        <w:rPr>
          <w:rFonts w:asciiTheme="minorHAnsi" w:hAnsiTheme="minorHAnsi"/>
          <w:color w:val="auto"/>
          <w:sz w:val="32"/>
          <w:szCs w:val="32"/>
        </w:rPr>
        <w:t>ynasty</w:t>
      </w:r>
    </w:p>
    <w:p w:rsidR="005B4F30" w:rsidRDefault="005B4F30" w:rsidP="006E0794">
      <w:pPr>
        <w:pStyle w:val="TipText"/>
        <w:rPr>
          <w:rFonts w:ascii="Times New Roman" w:hAnsi="Times New Roman"/>
        </w:rPr>
      </w:pPr>
    </w:p>
    <w:p w:rsidR="005B4F30" w:rsidRDefault="005B4F30" w:rsidP="006E0794">
      <w:pPr>
        <w:pStyle w:val="TipText"/>
        <w:rPr>
          <w:rFonts w:ascii="Times New Roman" w:hAnsi="Times New Roman"/>
        </w:rPr>
      </w:pPr>
    </w:p>
    <w:p w:rsidR="00CE7E99" w:rsidRDefault="00CE7E99" w:rsidP="006E0794">
      <w:pPr>
        <w:pStyle w:val="TipText"/>
        <w:rPr>
          <w:rFonts w:ascii="Times New Roman" w:hAnsi="Times New Roman"/>
        </w:rPr>
      </w:pPr>
    </w:p>
    <w:p w:rsidR="00CE7E99" w:rsidRDefault="00CE7E99" w:rsidP="006E0794">
      <w:pPr>
        <w:pStyle w:val="TipText"/>
        <w:rPr>
          <w:rFonts w:ascii="Times New Roman" w:hAnsi="Times New Roman"/>
        </w:rPr>
      </w:pPr>
    </w:p>
    <w:p w:rsidR="00CE7E99" w:rsidRPr="00791896" w:rsidRDefault="00CE7E99" w:rsidP="006E0794">
      <w:pPr>
        <w:pStyle w:val="TipText"/>
        <w:rPr>
          <w:rFonts w:ascii="Times New Roman" w:hAnsi="Times New Roman"/>
          <w:sz w:val="96"/>
          <w:szCs w:val="96"/>
        </w:rPr>
      </w:pPr>
    </w:p>
    <w:p w:rsidR="00971BF6" w:rsidRDefault="00971BF6" w:rsidP="006E0794">
      <w:pPr>
        <w:pStyle w:val="TipText"/>
        <w:rPr>
          <w:rFonts w:ascii="Times New Roman" w:hAnsi="Times New Roman"/>
        </w:rPr>
      </w:pPr>
    </w:p>
    <w:p w:rsidR="00971BF6" w:rsidRDefault="00971BF6" w:rsidP="006E0794">
      <w:pPr>
        <w:pStyle w:val="TipText"/>
        <w:rPr>
          <w:rFonts w:ascii="Times New Roman" w:hAnsi="Times New Roman"/>
        </w:rPr>
      </w:pPr>
    </w:p>
    <w:p w:rsidR="00971BF6" w:rsidRDefault="00971BF6" w:rsidP="006E0794">
      <w:pPr>
        <w:pStyle w:val="TipText"/>
        <w:rPr>
          <w:rFonts w:ascii="Times New Roman" w:hAnsi="Times New Roman"/>
        </w:rPr>
      </w:pPr>
    </w:p>
    <w:p w:rsidR="00971BF6" w:rsidRDefault="00971BF6" w:rsidP="006E0794">
      <w:pPr>
        <w:pStyle w:val="TipText"/>
        <w:rPr>
          <w:rFonts w:ascii="Times New Roman" w:hAnsi="Times New Roman"/>
        </w:rPr>
      </w:pPr>
    </w:p>
    <w:p w:rsidR="006512F8" w:rsidRDefault="006512F8" w:rsidP="006E0794">
      <w:pPr>
        <w:pStyle w:val="TipText"/>
        <w:rPr>
          <w:rFonts w:ascii="Times New Roman" w:hAnsi="Times New Roman"/>
        </w:rPr>
      </w:pPr>
    </w:p>
    <w:p w:rsidR="006512F8" w:rsidRDefault="006512F8" w:rsidP="006E0794">
      <w:pPr>
        <w:pStyle w:val="TipText"/>
        <w:rPr>
          <w:rFonts w:ascii="Times New Roman" w:hAnsi="Times New Roman"/>
        </w:rPr>
      </w:pPr>
    </w:p>
    <w:sdt>
      <w:sdtPr>
        <w:id w:val="-1187828459"/>
        <w:placeholder>
          <w:docPart w:val="0D1FF3A057F14BD4B66F896252501E4D"/>
        </w:placeholder>
        <w:temporary/>
        <w:showingPlcHdr/>
      </w:sdtPr>
      <w:sdtContent>
        <w:p w:rsidR="002560AC" w:rsidRPr="00AE40E9" w:rsidRDefault="00AE40E9">
          <w:pPr>
            <w:jc w:val="center"/>
          </w:pPr>
          <w:r w:rsidRPr="00AE40E9">
            <w:rPr>
              <w:rStyle w:val="TitleChar"/>
            </w:rPr>
            <w:t>by</w:t>
          </w:r>
        </w:p>
      </w:sdtContent>
    </w:sdt>
    <w:p w:rsidR="006B2C9F" w:rsidRDefault="009F4E0F" w:rsidP="0000053D">
      <w:pPr>
        <w:pStyle w:val="AuthorName"/>
      </w:pPr>
      <w:sdt>
        <w:sdtPr>
          <w:alias w:val="Author First Name"/>
          <w:tag w:val=""/>
          <w:id w:val="706837679"/>
          <w:placeholder>
            <w:docPart w:val="F254E4DC965042158426247B6D78B3F9"/>
          </w:placeholder>
          <w:dataBinding w:prefixMappings="xmlns:ns0='http://purl.org/dc/elements/1.1/' xmlns:ns1='http://schemas.openxmlformats.org/package/2006/metadata/core-properties' " w:xpath="/ns1:coreProperties[1]/ns1:contentStatus[1]" w:storeItemID="{6C3C8BC8-F283-45AE-878A-BAB7291924A1}"/>
          <w:text/>
        </w:sdtPr>
        <w:sdtContent>
          <w:r w:rsidR="006B2C9F">
            <w:t>VYSHNAV</w:t>
          </w:r>
        </w:sdtContent>
      </w:sdt>
      <w:sdt>
        <w:sdtPr>
          <w:alias w:val="Author Last Name"/>
          <w:tag w:val=""/>
          <w:id w:val="296345383"/>
          <w:placeholder>
            <w:docPart w:val="338849B0FBB14A45B5DE57BCDDB92266"/>
          </w:placeholder>
          <w:dataBinding w:prefixMappings="xmlns:ns0='http://purl.org/dc/elements/1.1/' xmlns:ns1='http://schemas.openxmlformats.org/package/2006/metadata/core-properties' " w:xpath="/ns1:coreProperties[1]/ns0:subject[1]" w:storeItemID="{6C3C8BC8-F283-45AE-878A-BAB7291924A1}"/>
          <w:text/>
        </w:sdtPr>
        <w:sdtContent>
          <w:r w:rsidR="006B2C9F">
            <w:t>ANAND</w:t>
          </w:r>
        </w:sdtContent>
      </w:sdt>
    </w:p>
    <w:p w:rsidR="00AE40E9" w:rsidRDefault="00687223" w:rsidP="00971BF6">
      <w:pPr>
        <w:pStyle w:val="AuthorName"/>
      </w:pPr>
      <w:r>
        <w:t>PATHMARUDA</w:t>
      </w:r>
    </w:p>
    <w:p w:rsidR="00B76BB3" w:rsidRPr="00AE40E9" w:rsidRDefault="00B76BB3" w:rsidP="006B2C9F">
      <w:pPr>
        <w:pStyle w:val="TipText"/>
      </w:pPr>
    </w:p>
    <w:sdt>
      <w:sdtPr>
        <w:rPr>
          <w:rFonts w:asciiTheme="minorHAnsi" w:hAnsiTheme="minorHAnsi"/>
        </w:rPr>
        <w:id w:val="2122175818"/>
        <w:docPartObj>
          <w:docPartGallery w:val="Table of Contents"/>
          <w:docPartUnique/>
        </w:docPartObj>
      </w:sdtPr>
      <w:sdtEndPr>
        <w:rPr>
          <w:b/>
          <w:bCs/>
          <w:noProof/>
        </w:rPr>
      </w:sdtEndPr>
      <w:sdtContent>
        <w:p w:rsidR="00DA2E5D" w:rsidRPr="00DA2E5D" w:rsidRDefault="00141CD0" w:rsidP="00DA2E5D">
          <w:pPr>
            <w:pStyle w:val="TOCHeading"/>
          </w:pPr>
          <w:r>
            <w:t>-</w:t>
          </w:r>
        </w:p>
        <w:p w:rsidR="00BD2316" w:rsidRDefault="009F4E0F" w:rsidP="00BD2316">
          <w:pPr>
            <w:pStyle w:val="TOC1"/>
            <w:rPr>
              <w:rFonts w:eastAsiaTheme="minorEastAsia" w:cstheme="minorBidi"/>
              <w:sz w:val="22"/>
              <w:szCs w:val="22"/>
              <w:lang w:bidi="ml-IN"/>
            </w:rPr>
          </w:pPr>
          <w:r>
            <w:rPr>
              <w:b/>
              <w:bCs/>
            </w:rPr>
            <w:fldChar w:fldCharType="begin"/>
          </w:r>
          <w:r w:rsidR="00DA2E5D">
            <w:rPr>
              <w:b/>
              <w:bCs/>
            </w:rPr>
            <w:instrText xml:space="preserve"> TOC \o "1-3" \h \z \u </w:instrText>
          </w:r>
          <w:r>
            <w:rPr>
              <w:b/>
              <w:bCs/>
            </w:rPr>
            <w:fldChar w:fldCharType="separate"/>
          </w:r>
          <w:hyperlink w:anchor="_Toc126706153" w:history="1">
            <w:r w:rsidR="00BD2316" w:rsidRPr="003458C4">
              <w:rPr>
                <w:rStyle w:val="Hyperlink"/>
              </w:rPr>
              <w:t>Legends who lived</w:t>
            </w:r>
            <w:r w:rsidR="00BD2316">
              <w:rPr>
                <w:webHidden/>
              </w:rPr>
              <w:tab/>
            </w:r>
            <w:r>
              <w:rPr>
                <w:webHidden/>
              </w:rPr>
              <w:fldChar w:fldCharType="begin"/>
            </w:r>
            <w:r w:rsidR="00BD2316">
              <w:rPr>
                <w:webHidden/>
              </w:rPr>
              <w:instrText xml:space="preserve"> PAGEREF _Toc126706153 \h </w:instrText>
            </w:r>
            <w:r>
              <w:rPr>
                <w:webHidden/>
              </w:rPr>
            </w:r>
            <w:r>
              <w:rPr>
                <w:webHidden/>
              </w:rPr>
              <w:fldChar w:fldCharType="separate"/>
            </w:r>
            <w:r w:rsidR="00BD2316">
              <w:rPr>
                <w:webHidden/>
              </w:rPr>
              <w:t>vi</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54" w:history="1">
            <w:r w:rsidR="00BD2316" w:rsidRPr="003458C4">
              <w:rPr>
                <w:rStyle w:val="Hyperlink"/>
              </w:rPr>
              <w:t>Life of aryan</w:t>
            </w:r>
            <w:r w:rsidR="00BD2316">
              <w:rPr>
                <w:webHidden/>
              </w:rPr>
              <w:tab/>
            </w:r>
            <w:r>
              <w:rPr>
                <w:webHidden/>
              </w:rPr>
              <w:fldChar w:fldCharType="begin"/>
            </w:r>
            <w:r w:rsidR="00BD2316">
              <w:rPr>
                <w:webHidden/>
              </w:rPr>
              <w:instrText xml:space="preserve"> PAGEREF _Toc126706154 \h </w:instrText>
            </w:r>
            <w:r>
              <w:rPr>
                <w:webHidden/>
              </w:rPr>
            </w:r>
            <w:r>
              <w:rPr>
                <w:webHidden/>
              </w:rPr>
              <w:fldChar w:fldCharType="separate"/>
            </w:r>
            <w:r w:rsidR="00BD2316">
              <w:rPr>
                <w:webHidden/>
              </w:rPr>
              <w:t>vii</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55" w:history="1">
            <w:r w:rsidR="00BD2316" w:rsidRPr="003458C4">
              <w:rPr>
                <w:rStyle w:val="Hyperlink"/>
              </w:rPr>
              <w:t>Regulatory Guidelines</w:t>
            </w:r>
            <w:r w:rsidR="00BD2316">
              <w:rPr>
                <w:webHidden/>
              </w:rPr>
              <w:tab/>
            </w:r>
            <w:r>
              <w:rPr>
                <w:webHidden/>
              </w:rPr>
              <w:fldChar w:fldCharType="begin"/>
            </w:r>
            <w:r w:rsidR="00BD2316">
              <w:rPr>
                <w:webHidden/>
              </w:rPr>
              <w:instrText xml:space="preserve"> PAGEREF _Toc126706155 \h </w:instrText>
            </w:r>
            <w:r>
              <w:rPr>
                <w:webHidden/>
              </w:rPr>
            </w:r>
            <w:r>
              <w:rPr>
                <w:webHidden/>
              </w:rPr>
              <w:fldChar w:fldCharType="separate"/>
            </w:r>
            <w:r w:rsidR="00BD2316">
              <w:rPr>
                <w:webHidden/>
              </w:rPr>
              <w:t>viii</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56" w:history="1">
            <w:r w:rsidR="00BD2316" w:rsidRPr="003458C4">
              <w:rPr>
                <w:rStyle w:val="Hyperlink"/>
              </w:rPr>
              <w:t>Chapter 1 — Journey of aryan</w:t>
            </w:r>
            <w:r w:rsidR="00BD2316">
              <w:rPr>
                <w:webHidden/>
              </w:rPr>
              <w:tab/>
            </w:r>
            <w:r>
              <w:rPr>
                <w:webHidden/>
              </w:rPr>
              <w:fldChar w:fldCharType="begin"/>
            </w:r>
            <w:r w:rsidR="00BD2316">
              <w:rPr>
                <w:webHidden/>
              </w:rPr>
              <w:instrText xml:space="preserve"> PAGEREF _Toc126706156 \h </w:instrText>
            </w:r>
            <w:r>
              <w:rPr>
                <w:webHidden/>
              </w:rPr>
            </w:r>
            <w:r>
              <w:rPr>
                <w:webHidden/>
              </w:rPr>
              <w:fldChar w:fldCharType="separate"/>
            </w:r>
            <w:r w:rsidR="00BD2316">
              <w:rPr>
                <w:webHidden/>
              </w:rPr>
              <w:t>10</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57" w:history="1">
            <w:r w:rsidR="00BD2316" w:rsidRPr="003458C4">
              <w:rPr>
                <w:rStyle w:val="Hyperlink"/>
              </w:rPr>
              <w:t>Chapter 2 — The threat nation faced</w:t>
            </w:r>
            <w:r w:rsidR="00BD2316">
              <w:rPr>
                <w:webHidden/>
              </w:rPr>
              <w:tab/>
            </w:r>
            <w:r>
              <w:rPr>
                <w:webHidden/>
              </w:rPr>
              <w:fldChar w:fldCharType="begin"/>
            </w:r>
            <w:r w:rsidR="00BD2316">
              <w:rPr>
                <w:webHidden/>
              </w:rPr>
              <w:instrText xml:space="preserve"> PAGEREF _Toc126706157 \h </w:instrText>
            </w:r>
            <w:r>
              <w:rPr>
                <w:webHidden/>
              </w:rPr>
            </w:r>
            <w:r>
              <w:rPr>
                <w:webHidden/>
              </w:rPr>
              <w:fldChar w:fldCharType="separate"/>
            </w:r>
            <w:r w:rsidR="00BD2316">
              <w:rPr>
                <w:webHidden/>
              </w:rPr>
              <w:t>18</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58" w:history="1">
            <w:r w:rsidR="00BD2316" w:rsidRPr="003458C4">
              <w:rPr>
                <w:rStyle w:val="Hyperlink"/>
              </w:rPr>
              <w:t>Chapter 3 — Aryan on the crescent</w:t>
            </w:r>
            <w:r w:rsidR="00BD2316">
              <w:rPr>
                <w:webHidden/>
              </w:rPr>
              <w:tab/>
            </w:r>
            <w:r>
              <w:rPr>
                <w:webHidden/>
              </w:rPr>
              <w:fldChar w:fldCharType="begin"/>
            </w:r>
            <w:r w:rsidR="00BD2316">
              <w:rPr>
                <w:webHidden/>
              </w:rPr>
              <w:instrText xml:space="preserve"> PAGEREF _Toc126706158 \h </w:instrText>
            </w:r>
            <w:r>
              <w:rPr>
                <w:webHidden/>
              </w:rPr>
            </w:r>
            <w:r>
              <w:rPr>
                <w:webHidden/>
              </w:rPr>
              <w:fldChar w:fldCharType="separate"/>
            </w:r>
            <w:r w:rsidR="00BD2316">
              <w:rPr>
                <w:webHidden/>
              </w:rPr>
              <w:t>22</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59" w:history="1">
            <w:r w:rsidR="00BD2316" w:rsidRPr="003458C4">
              <w:rPr>
                <w:rStyle w:val="Hyperlink"/>
              </w:rPr>
              <w:t>Chapter 4 — Aryans wish on the kingdom</w:t>
            </w:r>
            <w:r w:rsidR="00BD2316">
              <w:rPr>
                <w:webHidden/>
              </w:rPr>
              <w:tab/>
            </w:r>
            <w:r>
              <w:rPr>
                <w:webHidden/>
              </w:rPr>
              <w:fldChar w:fldCharType="begin"/>
            </w:r>
            <w:r w:rsidR="00BD2316">
              <w:rPr>
                <w:webHidden/>
              </w:rPr>
              <w:instrText xml:space="preserve"> PAGEREF _Toc126706159 \h </w:instrText>
            </w:r>
            <w:r>
              <w:rPr>
                <w:webHidden/>
              </w:rPr>
            </w:r>
            <w:r>
              <w:rPr>
                <w:webHidden/>
              </w:rPr>
              <w:fldChar w:fldCharType="separate"/>
            </w:r>
            <w:r w:rsidR="00BD2316">
              <w:rPr>
                <w:webHidden/>
              </w:rPr>
              <w:t>26</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60" w:history="1">
            <w:r w:rsidR="00BD2316" w:rsidRPr="003458C4">
              <w:rPr>
                <w:rStyle w:val="Hyperlink"/>
              </w:rPr>
              <w:t>Chapter 5 — The wish the nation have</w:t>
            </w:r>
            <w:r w:rsidR="00BD2316">
              <w:rPr>
                <w:webHidden/>
              </w:rPr>
              <w:tab/>
            </w:r>
            <w:r>
              <w:rPr>
                <w:webHidden/>
              </w:rPr>
              <w:fldChar w:fldCharType="begin"/>
            </w:r>
            <w:r w:rsidR="00BD2316">
              <w:rPr>
                <w:webHidden/>
              </w:rPr>
              <w:instrText xml:space="preserve"> PAGEREF _Toc126706160 \h </w:instrText>
            </w:r>
            <w:r>
              <w:rPr>
                <w:webHidden/>
              </w:rPr>
            </w:r>
            <w:r>
              <w:rPr>
                <w:webHidden/>
              </w:rPr>
              <w:fldChar w:fldCharType="separate"/>
            </w:r>
            <w:r w:rsidR="00BD2316">
              <w:rPr>
                <w:webHidden/>
              </w:rPr>
              <w:t>32</w:t>
            </w:r>
            <w:r>
              <w:rPr>
                <w:webHidden/>
              </w:rPr>
              <w:fldChar w:fldCharType="end"/>
            </w:r>
          </w:hyperlink>
        </w:p>
        <w:p w:rsidR="00BD2316" w:rsidRPr="00BD2316" w:rsidRDefault="009F4E0F" w:rsidP="00BD2316">
          <w:pPr>
            <w:pStyle w:val="TOC1"/>
            <w:rPr>
              <w:rFonts w:eastAsiaTheme="minorEastAsia" w:cstheme="minorBidi"/>
              <w:sz w:val="22"/>
              <w:szCs w:val="22"/>
              <w:lang w:bidi="ml-IN"/>
            </w:rPr>
          </w:pPr>
          <w:hyperlink w:anchor="_Toc126706161" w:history="1">
            <w:r w:rsidR="00BD2316" w:rsidRPr="00BD2316">
              <w:rPr>
                <w:rStyle w:val="Hyperlink"/>
                <w:b/>
                <w:bCs/>
                <w:i/>
                <w:iCs/>
              </w:rPr>
              <w:t>Chapter 6 — Passion of the nation</w:t>
            </w:r>
            <w:r w:rsidR="00BD2316" w:rsidRPr="00BD2316">
              <w:rPr>
                <w:webHidden/>
              </w:rPr>
              <w:tab/>
            </w:r>
            <w:r w:rsidRPr="00BD2316">
              <w:rPr>
                <w:webHidden/>
              </w:rPr>
              <w:fldChar w:fldCharType="begin"/>
            </w:r>
            <w:r w:rsidR="00BD2316" w:rsidRPr="00BD2316">
              <w:rPr>
                <w:webHidden/>
              </w:rPr>
              <w:instrText xml:space="preserve"> PAGEREF _Toc126706161 \h </w:instrText>
            </w:r>
            <w:r w:rsidRPr="00BD2316">
              <w:rPr>
                <w:webHidden/>
              </w:rPr>
            </w:r>
            <w:r w:rsidRPr="00BD2316">
              <w:rPr>
                <w:webHidden/>
              </w:rPr>
              <w:fldChar w:fldCharType="separate"/>
            </w:r>
            <w:r w:rsidR="00BD2316" w:rsidRPr="00BD2316">
              <w:rPr>
                <w:webHidden/>
              </w:rPr>
              <w:t>48</w:t>
            </w:r>
            <w:r w:rsidRPr="00BD2316">
              <w:rPr>
                <w:webHidden/>
              </w:rPr>
              <w:fldChar w:fldCharType="end"/>
            </w:r>
          </w:hyperlink>
        </w:p>
        <w:p w:rsidR="00BD2316" w:rsidRDefault="009F4E0F" w:rsidP="00BD2316">
          <w:pPr>
            <w:pStyle w:val="TOC1"/>
            <w:rPr>
              <w:rFonts w:eastAsiaTheme="minorEastAsia" w:cstheme="minorBidi"/>
              <w:sz w:val="22"/>
              <w:szCs w:val="22"/>
              <w:lang w:bidi="ml-IN"/>
            </w:rPr>
          </w:pPr>
          <w:hyperlink w:anchor="_Toc126706162" w:history="1">
            <w:r w:rsidR="00BD2316" w:rsidRPr="003458C4">
              <w:rPr>
                <w:rStyle w:val="Hyperlink"/>
              </w:rPr>
              <w:t>Chapter 7 — Changing the world</w:t>
            </w:r>
            <w:r w:rsidR="00BD2316">
              <w:rPr>
                <w:webHidden/>
              </w:rPr>
              <w:tab/>
            </w:r>
            <w:r>
              <w:rPr>
                <w:webHidden/>
              </w:rPr>
              <w:fldChar w:fldCharType="begin"/>
            </w:r>
            <w:r w:rsidR="00BD2316">
              <w:rPr>
                <w:webHidden/>
              </w:rPr>
              <w:instrText xml:space="preserve"> PAGEREF _Toc126706162 \h </w:instrText>
            </w:r>
            <w:r>
              <w:rPr>
                <w:webHidden/>
              </w:rPr>
            </w:r>
            <w:r>
              <w:rPr>
                <w:webHidden/>
              </w:rPr>
              <w:fldChar w:fldCharType="separate"/>
            </w:r>
            <w:r w:rsidR="00BD2316">
              <w:rPr>
                <w:webHidden/>
              </w:rPr>
              <w:t>54</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63" w:history="1">
            <w:r w:rsidR="00BD2316" w:rsidRPr="003458C4">
              <w:rPr>
                <w:rStyle w:val="Hyperlink"/>
              </w:rPr>
              <w:t>Chapter 8 — Rise of the civilization</w:t>
            </w:r>
            <w:r w:rsidR="00BD2316">
              <w:rPr>
                <w:webHidden/>
              </w:rPr>
              <w:tab/>
            </w:r>
            <w:r>
              <w:rPr>
                <w:webHidden/>
              </w:rPr>
              <w:fldChar w:fldCharType="begin"/>
            </w:r>
            <w:r w:rsidR="00BD2316">
              <w:rPr>
                <w:webHidden/>
              </w:rPr>
              <w:instrText xml:space="preserve"> PAGEREF _Toc126706163 \h </w:instrText>
            </w:r>
            <w:r>
              <w:rPr>
                <w:webHidden/>
              </w:rPr>
            </w:r>
            <w:r>
              <w:rPr>
                <w:webHidden/>
              </w:rPr>
              <w:fldChar w:fldCharType="separate"/>
            </w:r>
            <w:r w:rsidR="00BD2316">
              <w:rPr>
                <w:webHidden/>
              </w:rPr>
              <w:t>58</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64" w:history="1">
            <w:r w:rsidR="00BD2316" w:rsidRPr="003458C4">
              <w:rPr>
                <w:rStyle w:val="Hyperlink"/>
              </w:rPr>
              <w:t>Chapter 9 — Asia at its beginning</w:t>
            </w:r>
            <w:r w:rsidR="00BD2316">
              <w:rPr>
                <w:webHidden/>
              </w:rPr>
              <w:tab/>
            </w:r>
            <w:r>
              <w:rPr>
                <w:webHidden/>
              </w:rPr>
              <w:fldChar w:fldCharType="begin"/>
            </w:r>
            <w:r w:rsidR="00BD2316">
              <w:rPr>
                <w:webHidden/>
              </w:rPr>
              <w:instrText xml:space="preserve"> PAGEREF _Toc126706164 \h </w:instrText>
            </w:r>
            <w:r>
              <w:rPr>
                <w:webHidden/>
              </w:rPr>
            </w:r>
            <w:r>
              <w:rPr>
                <w:webHidden/>
              </w:rPr>
              <w:fldChar w:fldCharType="separate"/>
            </w:r>
            <w:r w:rsidR="00BD2316">
              <w:rPr>
                <w:webHidden/>
              </w:rPr>
              <w:t>72</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65" w:history="1">
            <w:r w:rsidR="00BD2316" w:rsidRPr="003458C4">
              <w:rPr>
                <w:rStyle w:val="Hyperlink"/>
              </w:rPr>
              <w:t>Chapter 10 — Rise of nation</w:t>
            </w:r>
            <w:r w:rsidR="00BD2316">
              <w:rPr>
                <w:webHidden/>
              </w:rPr>
              <w:tab/>
            </w:r>
            <w:r>
              <w:rPr>
                <w:webHidden/>
              </w:rPr>
              <w:fldChar w:fldCharType="begin"/>
            </w:r>
            <w:r w:rsidR="00BD2316">
              <w:rPr>
                <w:webHidden/>
              </w:rPr>
              <w:instrText xml:space="preserve"> PAGEREF _Toc126706165 \h </w:instrText>
            </w:r>
            <w:r>
              <w:rPr>
                <w:webHidden/>
              </w:rPr>
            </w:r>
            <w:r>
              <w:rPr>
                <w:webHidden/>
              </w:rPr>
              <w:fldChar w:fldCharType="separate"/>
            </w:r>
            <w:r w:rsidR="00BD2316">
              <w:rPr>
                <w:webHidden/>
              </w:rPr>
              <w:t>80</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66" w:history="1">
            <w:r w:rsidR="00BD2316" w:rsidRPr="003458C4">
              <w:rPr>
                <w:rStyle w:val="Hyperlink"/>
              </w:rPr>
              <w:t>Chapter 11 — Rise of the rebellion</w:t>
            </w:r>
            <w:r w:rsidR="00BD2316">
              <w:rPr>
                <w:webHidden/>
              </w:rPr>
              <w:tab/>
            </w:r>
            <w:r>
              <w:rPr>
                <w:webHidden/>
              </w:rPr>
              <w:fldChar w:fldCharType="begin"/>
            </w:r>
            <w:r w:rsidR="00BD2316">
              <w:rPr>
                <w:webHidden/>
              </w:rPr>
              <w:instrText xml:space="preserve"> PAGEREF _Toc126706166 \h </w:instrText>
            </w:r>
            <w:r>
              <w:rPr>
                <w:webHidden/>
              </w:rPr>
            </w:r>
            <w:r>
              <w:rPr>
                <w:webHidden/>
              </w:rPr>
              <w:fldChar w:fldCharType="separate"/>
            </w:r>
            <w:r w:rsidR="00BD2316">
              <w:rPr>
                <w:webHidden/>
              </w:rPr>
              <w:t>88</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67" w:history="1">
            <w:r w:rsidR="00BD2316" w:rsidRPr="003458C4">
              <w:rPr>
                <w:rStyle w:val="Hyperlink"/>
              </w:rPr>
              <w:t>Chapter 12 — Rise after the rebellion</w:t>
            </w:r>
            <w:r w:rsidR="00BD2316">
              <w:rPr>
                <w:webHidden/>
              </w:rPr>
              <w:tab/>
            </w:r>
            <w:r>
              <w:rPr>
                <w:webHidden/>
              </w:rPr>
              <w:fldChar w:fldCharType="begin"/>
            </w:r>
            <w:r w:rsidR="00BD2316">
              <w:rPr>
                <w:webHidden/>
              </w:rPr>
              <w:instrText xml:space="preserve"> PAGEREF _Toc126706167 \h </w:instrText>
            </w:r>
            <w:r>
              <w:rPr>
                <w:webHidden/>
              </w:rPr>
            </w:r>
            <w:r>
              <w:rPr>
                <w:webHidden/>
              </w:rPr>
              <w:fldChar w:fldCharType="separate"/>
            </w:r>
            <w:r w:rsidR="00BD2316">
              <w:rPr>
                <w:webHidden/>
              </w:rPr>
              <w:t>92</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68" w:history="1">
            <w:r w:rsidR="00BD2316" w:rsidRPr="003458C4">
              <w:rPr>
                <w:rStyle w:val="Hyperlink"/>
              </w:rPr>
              <w:t>Chapter 13 — The new nation</w:t>
            </w:r>
            <w:r w:rsidR="00BD2316">
              <w:rPr>
                <w:webHidden/>
              </w:rPr>
              <w:tab/>
            </w:r>
            <w:r>
              <w:rPr>
                <w:webHidden/>
              </w:rPr>
              <w:fldChar w:fldCharType="begin"/>
            </w:r>
            <w:r w:rsidR="00BD2316">
              <w:rPr>
                <w:webHidden/>
              </w:rPr>
              <w:instrText xml:space="preserve"> PAGEREF _Toc126706168 \h </w:instrText>
            </w:r>
            <w:r>
              <w:rPr>
                <w:webHidden/>
              </w:rPr>
            </w:r>
            <w:r>
              <w:rPr>
                <w:webHidden/>
              </w:rPr>
              <w:fldChar w:fldCharType="separate"/>
            </w:r>
            <w:r w:rsidR="00BD2316">
              <w:rPr>
                <w:webHidden/>
              </w:rPr>
              <w:t>98</w:t>
            </w:r>
            <w:r>
              <w:rPr>
                <w:webHidden/>
              </w:rPr>
              <w:fldChar w:fldCharType="end"/>
            </w:r>
          </w:hyperlink>
        </w:p>
        <w:p w:rsidR="00BD2316" w:rsidRDefault="009F4E0F" w:rsidP="00BD2316">
          <w:pPr>
            <w:pStyle w:val="TOC1"/>
            <w:rPr>
              <w:rFonts w:eastAsiaTheme="minorEastAsia" w:cstheme="minorBidi"/>
              <w:sz w:val="22"/>
              <w:szCs w:val="22"/>
              <w:lang w:bidi="ml-IN"/>
            </w:rPr>
          </w:pPr>
          <w:hyperlink w:anchor="_Toc126706169" w:history="1">
            <w:r w:rsidR="00BD2316" w:rsidRPr="003458C4">
              <w:rPr>
                <w:rStyle w:val="Hyperlink"/>
              </w:rPr>
              <w:t>Chapter 14 — Life as seen</w:t>
            </w:r>
            <w:r w:rsidR="00BD2316">
              <w:rPr>
                <w:webHidden/>
              </w:rPr>
              <w:tab/>
            </w:r>
            <w:r>
              <w:rPr>
                <w:webHidden/>
              </w:rPr>
              <w:fldChar w:fldCharType="begin"/>
            </w:r>
            <w:r w:rsidR="00BD2316">
              <w:rPr>
                <w:webHidden/>
              </w:rPr>
              <w:instrText xml:space="preserve"> PAGEREF _Toc126706169 \h </w:instrText>
            </w:r>
            <w:r>
              <w:rPr>
                <w:webHidden/>
              </w:rPr>
            </w:r>
            <w:r>
              <w:rPr>
                <w:webHidden/>
              </w:rPr>
              <w:fldChar w:fldCharType="separate"/>
            </w:r>
            <w:r w:rsidR="00BD2316">
              <w:rPr>
                <w:webHidden/>
              </w:rPr>
              <w:t>106</w:t>
            </w:r>
            <w:r>
              <w:rPr>
                <w:webHidden/>
              </w:rPr>
              <w:fldChar w:fldCharType="end"/>
            </w:r>
          </w:hyperlink>
        </w:p>
        <w:p w:rsidR="00DA2E5D" w:rsidRDefault="009F4E0F">
          <w:r>
            <w:rPr>
              <w:b/>
              <w:bCs/>
              <w:noProof/>
            </w:rPr>
            <w:fldChar w:fldCharType="end"/>
          </w:r>
        </w:p>
      </w:sdtContent>
    </w:sdt>
    <w:p w:rsidR="002560AC" w:rsidRDefault="002560AC">
      <w:pPr>
        <w:jc w:val="center"/>
        <w:rPr>
          <w:rFonts w:ascii="Times New Roman" w:hAnsi="Times New Roman"/>
        </w:rPr>
      </w:pPr>
    </w:p>
    <w:p w:rsidR="006B2C9F" w:rsidRDefault="006B2C9F">
      <w:pPr>
        <w:jc w:val="center"/>
        <w:rPr>
          <w:rFonts w:ascii="Times New Roman" w:hAnsi="Times New Roman"/>
        </w:rPr>
      </w:pPr>
    </w:p>
    <w:p w:rsidR="006B2C9F" w:rsidRDefault="006B2C9F">
      <w:pPr>
        <w:jc w:val="center"/>
        <w:rPr>
          <w:rFonts w:ascii="Times New Roman" w:hAnsi="Times New Roman"/>
        </w:rPr>
      </w:pPr>
    </w:p>
    <w:p w:rsidR="006B2C9F" w:rsidRDefault="006B2C9F">
      <w:pPr>
        <w:jc w:val="center"/>
        <w:rPr>
          <w:rFonts w:ascii="Times New Roman" w:hAnsi="Times New Roman"/>
        </w:rPr>
      </w:pPr>
    </w:p>
    <w:p w:rsidR="006B2C9F" w:rsidRDefault="006B2C9F">
      <w:pPr>
        <w:jc w:val="center"/>
        <w:rPr>
          <w:rFonts w:ascii="Times New Roman" w:hAnsi="Times New Roman"/>
        </w:rPr>
      </w:pPr>
    </w:p>
    <w:p w:rsidR="006B2C9F" w:rsidRDefault="006B2C9F">
      <w:pPr>
        <w:jc w:val="center"/>
        <w:rPr>
          <w:rFonts w:ascii="Times New Roman" w:hAnsi="Times New Roman"/>
        </w:rPr>
      </w:pPr>
    </w:p>
    <w:p w:rsidR="006B2C9F" w:rsidRDefault="006B2C9F">
      <w:pPr>
        <w:jc w:val="center"/>
        <w:rPr>
          <w:rFonts w:ascii="Times New Roman" w:hAnsi="Times New Roman"/>
        </w:rPr>
      </w:pPr>
    </w:p>
    <w:p w:rsidR="006B2C9F" w:rsidRDefault="006B2C9F">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5D2AAA" w:rsidRDefault="005D2AAA">
      <w:pPr>
        <w:jc w:val="center"/>
        <w:rPr>
          <w:rFonts w:ascii="Times New Roman" w:hAnsi="Times New Roman"/>
        </w:rPr>
      </w:pPr>
    </w:p>
    <w:p w:rsidR="001F51F5" w:rsidRDefault="001F51F5" w:rsidP="001F51F5">
      <w:pPr>
        <w:rPr>
          <w:rFonts w:ascii="Times New Roman" w:hAnsi="Times New Roman"/>
        </w:rPr>
      </w:pPr>
    </w:p>
    <w:p w:rsidR="009B1097" w:rsidRDefault="009B1097" w:rsidP="001F51F5">
      <w:pPr>
        <w:rPr>
          <w:rFonts w:ascii="Times New Roman" w:hAnsi="Times New Roman"/>
        </w:rPr>
      </w:pPr>
    </w:p>
    <w:p w:rsidR="006B2C9F" w:rsidRDefault="006B2C9F">
      <w:pPr>
        <w:jc w:val="center"/>
        <w:rPr>
          <w:rFonts w:ascii="Times New Roman" w:hAnsi="Times New Roman"/>
        </w:rPr>
      </w:pPr>
    </w:p>
    <w:p w:rsidR="007D5620" w:rsidRPr="002B056E" w:rsidRDefault="007D5620" w:rsidP="007D5620">
      <w:pPr>
        <w:jc w:val="center"/>
        <w:rPr>
          <w:rFonts w:ascii="Times New Roman" w:hAnsi="Times New Roman"/>
          <w:sz w:val="48"/>
          <w:szCs w:val="48"/>
        </w:rPr>
      </w:pPr>
      <w:r w:rsidRPr="002B056E">
        <w:rPr>
          <w:rFonts w:ascii="Times New Roman" w:hAnsi="Times New Roman"/>
          <w:sz w:val="48"/>
          <w:szCs w:val="48"/>
        </w:rPr>
        <w:t>Preface</w:t>
      </w:r>
    </w:p>
    <w:p w:rsidR="0079720A" w:rsidRDefault="0079720A" w:rsidP="007D5620">
      <w:pPr>
        <w:jc w:val="both"/>
        <w:rPr>
          <w:rFonts w:ascii="Times New Roman" w:hAnsi="Times New Roman"/>
        </w:rPr>
      </w:pPr>
    </w:p>
    <w:p w:rsidR="00B71513" w:rsidRDefault="00525DFF" w:rsidP="007D5620">
      <w:pPr>
        <w:jc w:val="both"/>
        <w:rPr>
          <w:rFonts w:ascii="Times New Roman" w:hAnsi="Times New Roman"/>
        </w:rPr>
      </w:pPr>
      <w:r>
        <w:rPr>
          <w:rFonts w:ascii="Times New Roman" w:hAnsi="Times New Roman"/>
        </w:rPr>
        <w:t>This is a ficti</w:t>
      </w:r>
      <w:r w:rsidR="00F473C4">
        <w:rPr>
          <w:rFonts w:ascii="Times New Roman" w:hAnsi="Times New Roman"/>
        </w:rPr>
        <w:t>ous</w:t>
      </w:r>
      <w:r>
        <w:rPr>
          <w:rFonts w:ascii="Times New Roman" w:hAnsi="Times New Roman"/>
        </w:rPr>
        <w:t xml:space="preserve"> story o</w:t>
      </w:r>
      <w:r w:rsidR="00F473C4">
        <w:rPr>
          <w:rFonts w:ascii="Times New Roman" w:hAnsi="Times New Roman"/>
        </w:rPr>
        <w:t>n</w:t>
      </w:r>
      <w:r>
        <w:rPr>
          <w:rFonts w:ascii="Times New Roman" w:hAnsi="Times New Roman"/>
        </w:rPr>
        <w:t xml:space="preserve"> a man named Aryan</w:t>
      </w:r>
      <w:r w:rsidR="00AF3A10">
        <w:rPr>
          <w:rFonts w:ascii="Times New Roman" w:hAnsi="Times New Roman"/>
        </w:rPr>
        <w:t xml:space="preserve">on </w:t>
      </w:r>
      <w:r w:rsidR="00871178">
        <w:rPr>
          <w:rFonts w:ascii="Times New Roman" w:hAnsi="Times New Roman"/>
        </w:rPr>
        <w:t xml:space="preserve">tracing the myths of Aryans. The story emphasizes </w:t>
      </w:r>
      <w:r w:rsidR="005B1E60">
        <w:rPr>
          <w:rFonts w:ascii="Times New Roman" w:hAnsi="Times New Roman"/>
        </w:rPr>
        <w:t>dark</w:t>
      </w:r>
      <w:r w:rsidR="00871178">
        <w:rPr>
          <w:rFonts w:ascii="Times New Roman" w:hAnsi="Times New Roman"/>
        </w:rPr>
        <w:t xml:space="preserve"> timeswhere</w:t>
      </w:r>
      <w:r w:rsidR="005812AC">
        <w:rPr>
          <w:rFonts w:ascii="Times New Roman" w:hAnsi="Times New Roman"/>
        </w:rPr>
        <w:t xml:space="preserve"> a group of tribes</w:t>
      </w:r>
      <w:r w:rsidR="00871178">
        <w:rPr>
          <w:rFonts w:ascii="Times New Roman" w:hAnsi="Times New Roman"/>
        </w:rPr>
        <w:t xml:space="preserve"> lived</w:t>
      </w:r>
      <w:r w:rsidR="0079720A">
        <w:rPr>
          <w:rFonts w:ascii="Times New Roman" w:hAnsi="Times New Roman"/>
        </w:rPr>
        <w:t>for</w:t>
      </w:r>
      <w:r w:rsidR="005812AC">
        <w:rPr>
          <w:rFonts w:ascii="Times New Roman" w:hAnsi="Times New Roman"/>
        </w:rPr>
        <w:t xml:space="preserve"> hundreds f</w:t>
      </w:r>
      <w:r w:rsidR="005D2AAA">
        <w:rPr>
          <w:rFonts w:ascii="Times New Roman" w:hAnsi="Times New Roman"/>
        </w:rPr>
        <w:t>or</w:t>
      </w:r>
      <w:r w:rsidR="005812AC">
        <w:rPr>
          <w:rFonts w:ascii="Times New Roman" w:hAnsi="Times New Roman"/>
        </w:rPr>
        <w:t xml:space="preserve"> years </w:t>
      </w:r>
      <w:r w:rsidR="005B1E60">
        <w:rPr>
          <w:rFonts w:ascii="Times New Roman" w:hAnsi="Times New Roman"/>
        </w:rPr>
        <w:t xml:space="preserve">in time, </w:t>
      </w:r>
      <w:r w:rsidR="0079720A">
        <w:rPr>
          <w:rFonts w:ascii="Times New Roman" w:hAnsi="Times New Roman"/>
        </w:rPr>
        <w:t>as</w:t>
      </w:r>
      <w:r w:rsidR="0040765E">
        <w:rPr>
          <w:rFonts w:ascii="Times New Roman" w:hAnsi="Times New Roman"/>
        </w:rPr>
        <w:t xml:space="preserve"> strive</w:t>
      </w:r>
      <w:r w:rsidR="0079720A">
        <w:rPr>
          <w:rFonts w:ascii="Times New Roman" w:hAnsi="Times New Roman"/>
        </w:rPr>
        <w:t>d</w:t>
      </w:r>
      <w:r w:rsidR="0040765E">
        <w:rPr>
          <w:rFonts w:ascii="Times New Roman" w:hAnsi="Times New Roman"/>
        </w:rPr>
        <w:t xml:space="preserve"> for the</w:t>
      </w:r>
      <w:r w:rsidR="0079720A">
        <w:rPr>
          <w:rFonts w:ascii="Times New Roman" w:hAnsi="Times New Roman"/>
        </w:rPr>
        <w:t>ir</w:t>
      </w:r>
      <w:r w:rsidR="0040765E">
        <w:rPr>
          <w:rFonts w:ascii="Times New Roman" w:hAnsi="Times New Roman"/>
        </w:rPr>
        <w:t xml:space="preserve"> raise</w:t>
      </w:r>
      <w:r w:rsidR="005B1E60">
        <w:rPr>
          <w:rFonts w:ascii="Times New Roman" w:hAnsi="Times New Roman"/>
        </w:rPr>
        <w:t xml:space="preserve"> got well engraved as the life where the planet sink </w:t>
      </w:r>
      <w:r w:rsidR="00014DDE">
        <w:rPr>
          <w:rFonts w:ascii="Times New Roman" w:hAnsi="Times New Roman"/>
        </w:rPr>
        <w:t>was</w:t>
      </w:r>
      <w:r w:rsidR="005B1E60">
        <w:rPr>
          <w:rFonts w:ascii="Times New Roman" w:hAnsi="Times New Roman"/>
        </w:rPr>
        <w:t xml:space="preserve"> not known by the man</w:t>
      </w:r>
      <w:r w:rsidR="00014DDE">
        <w:rPr>
          <w:rFonts w:ascii="Times New Roman" w:hAnsi="Times New Roman"/>
        </w:rPr>
        <w:t>,</w:t>
      </w:r>
      <w:r w:rsidR="005B1E60">
        <w:rPr>
          <w:rFonts w:ascii="Times New Roman" w:hAnsi="Times New Roman"/>
        </w:rPr>
        <w:t xml:space="preserve"> whose wisdom never seeks.</w:t>
      </w:r>
      <w:r w:rsidR="00A430F7">
        <w:rPr>
          <w:rFonts w:ascii="Times New Roman" w:hAnsi="Times New Roman"/>
        </w:rPr>
        <w:t xml:space="preserve"> There lived </w:t>
      </w:r>
      <w:r w:rsidR="00014DDE">
        <w:rPr>
          <w:rFonts w:ascii="Times New Roman" w:hAnsi="Times New Roman"/>
        </w:rPr>
        <w:t>the</w:t>
      </w:r>
      <w:r w:rsidR="00A430F7">
        <w:rPr>
          <w:rFonts w:ascii="Times New Roman" w:hAnsi="Times New Roman"/>
        </w:rPr>
        <w:t xml:space="preserve"> man named Arya</w:t>
      </w:r>
      <w:r w:rsidR="000A2EB7">
        <w:rPr>
          <w:rFonts w:ascii="Times New Roman" w:hAnsi="Times New Roman"/>
        </w:rPr>
        <w:t>n</w:t>
      </w:r>
      <w:r w:rsidR="00A430F7">
        <w:rPr>
          <w:rFonts w:ascii="Times New Roman" w:hAnsi="Times New Roman"/>
        </w:rPr>
        <w:t>. He believed to have strong knowledge on the waters. He was as strong as a lion and as lean as</w:t>
      </w:r>
      <w:r w:rsidR="00E24A98">
        <w:rPr>
          <w:rFonts w:ascii="Times New Roman" w:hAnsi="Times New Roman"/>
        </w:rPr>
        <w:t xml:space="preserve"> leopard</w:t>
      </w:r>
      <w:r w:rsidR="00014DDE">
        <w:rPr>
          <w:rFonts w:ascii="Times New Roman" w:hAnsi="Times New Roman"/>
        </w:rPr>
        <w:t xml:space="preserve"> in vision</w:t>
      </w:r>
      <w:r w:rsidR="00E24A98">
        <w:rPr>
          <w:rFonts w:ascii="Times New Roman" w:hAnsi="Times New Roman"/>
        </w:rPr>
        <w:t>. He leaved for years in the forest</w:t>
      </w:r>
      <w:r w:rsidR="000A2EB7">
        <w:rPr>
          <w:rFonts w:ascii="Times New Roman" w:hAnsi="Times New Roman"/>
        </w:rPr>
        <w:t>,j</w:t>
      </w:r>
      <w:r w:rsidR="00E24A98">
        <w:rPr>
          <w:rFonts w:ascii="Times New Roman" w:hAnsi="Times New Roman"/>
        </w:rPr>
        <w:t>ust at one day he got married to a fine young lady. She was the most beautiful to him.</w:t>
      </w:r>
      <w:r w:rsidR="00871182">
        <w:rPr>
          <w:rFonts w:ascii="Times New Roman" w:hAnsi="Times New Roman"/>
        </w:rPr>
        <w:t xml:space="preserve"> Her name was Arya, she was blessed with two children. Once a fine day Aryan got people of fine and done and he </w:t>
      </w:r>
      <w:r w:rsidR="00014DDE">
        <w:rPr>
          <w:rFonts w:ascii="Times New Roman" w:hAnsi="Times New Roman"/>
        </w:rPr>
        <w:t>be</w:t>
      </w:r>
      <w:r w:rsidR="00871182">
        <w:rPr>
          <w:rFonts w:ascii="Times New Roman" w:hAnsi="Times New Roman"/>
        </w:rPr>
        <w:t xml:space="preserve"> fine with that. One fine day he went to deep forest to excavate in the dark. He got stuck with a stone and astonished what it is. It was partly Gold</w:t>
      </w:r>
      <w:r w:rsidR="000A2EB7">
        <w:rPr>
          <w:rFonts w:ascii="Times New Roman" w:hAnsi="Times New Roman"/>
        </w:rPr>
        <w:t>.</w:t>
      </w:r>
      <w:r w:rsidR="00871182">
        <w:rPr>
          <w:rFonts w:ascii="Times New Roman" w:hAnsi="Times New Roman"/>
        </w:rPr>
        <w:t xml:space="preserve"> This was the first he got with. He tested it by tapping on it, it </w:t>
      </w:r>
      <w:r w:rsidR="000A2EB7">
        <w:rPr>
          <w:rFonts w:ascii="Times New Roman" w:hAnsi="Times New Roman"/>
        </w:rPr>
        <w:t>wa</w:t>
      </w:r>
      <w:r w:rsidR="00871182">
        <w:rPr>
          <w:rFonts w:ascii="Times New Roman" w:hAnsi="Times New Roman"/>
        </w:rPr>
        <w:t>s. He just rounded it with his man and just got sealed the area. They were astonished that he got identified with gold</w:t>
      </w:r>
      <w:r w:rsidR="00F420D7">
        <w:rPr>
          <w:rFonts w:ascii="Times New Roman" w:hAnsi="Times New Roman"/>
        </w:rPr>
        <w:t>. With his men he went to deep</w:t>
      </w:r>
      <w:r w:rsidR="000A2EB7">
        <w:rPr>
          <w:rFonts w:ascii="Times New Roman" w:hAnsi="Times New Roman"/>
        </w:rPr>
        <w:t xml:space="preserve"> of the forest</w:t>
      </w:r>
      <w:r w:rsidR="00F420D7">
        <w:rPr>
          <w:rFonts w:ascii="Times New Roman" w:hAnsi="Times New Roman"/>
        </w:rPr>
        <w:t xml:space="preserve"> and found so</w:t>
      </w:r>
      <w:r w:rsidR="00B71513">
        <w:rPr>
          <w:rFonts w:ascii="Times New Roman" w:hAnsi="Times New Roman"/>
        </w:rPr>
        <w:t>m</w:t>
      </w:r>
      <w:r w:rsidR="00F420D7">
        <w:rPr>
          <w:rFonts w:ascii="Times New Roman" w:hAnsi="Times New Roman"/>
        </w:rPr>
        <w:t xml:space="preserve">e deep shelly rocks to dig it out. When they got back their men have broken the rock into slices dropping sandal. They sheared out the gold from and tied it to sandal </w:t>
      </w:r>
      <w:r w:rsidR="00235C0C">
        <w:rPr>
          <w:rFonts w:ascii="Times New Roman" w:hAnsi="Times New Roman"/>
        </w:rPr>
        <w:t xml:space="preserve">and rolled </w:t>
      </w:r>
      <w:r w:rsidR="00B71513">
        <w:rPr>
          <w:rFonts w:ascii="Times New Roman" w:hAnsi="Times New Roman"/>
        </w:rPr>
        <w:t xml:space="preserve">it </w:t>
      </w:r>
      <w:r w:rsidR="00235C0C">
        <w:rPr>
          <w:rFonts w:ascii="Times New Roman" w:hAnsi="Times New Roman"/>
        </w:rPr>
        <w:t xml:space="preserve">out to their camp. They found the place well to safeguard the gold. After deep tire they got rested. Aryan knows gold as a well source for development at that time of. Aryan settled on that area for weeks and established the ways to live in the forest alive through the community. Aryan established strong ways to </w:t>
      </w:r>
      <w:r w:rsidR="00B07037">
        <w:rPr>
          <w:rFonts w:ascii="Times New Roman" w:hAnsi="Times New Roman"/>
        </w:rPr>
        <w:t>monetize</w:t>
      </w:r>
      <w:r w:rsidR="00235C0C">
        <w:rPr>
          <w:rFonts w:ascii="Times New Roman" w:hAnsi="Times New Roman"/>
        </w:rPr>
        <w:t xml:space="preserve"> gold as a commodity through forest dwellers. This is </w:t>
      </w:r>
      <w:r w:rsidR="00235C0C">
        <w:rPr>
          <w:rFonts w:ascii="Times New Roman" w:hAnsi="Times New Roman"/>
        </w:rPr>
        <w:lastRenderedPageBreak/>
        <w:t>the story of Aryan who lived thousands of years in the forest</w:t>
      </w:r>
      <w:r w:rsidR="00B71513">
        <w:rPr>
          <w:rFonts w:ascii="Times New Roman" w:hAnsi="Times New Roman"/>
        </w:rPr>
        <w:t xml:space="preserve"> developing strong relations with the seas and established a strong dynasty 3000 years ago in the Middle Asia.</w:t>
      </w: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203AA5" w:rsidRDefault="00203AA5" w:rsidP="007D5620">
      <w:pPr>
        <w:jc w:val="both"/>
        <w:rPr>
          <w:rFonts w:ascii="Times New Roman" w:hAnsi="Times New Roman"/>
        </w:rPr>
      </w:pPr>
    </w:p>
    <w:p w:rsidR="00300C9F" w:rsidRDefault="00300C9F" w:rsidP="007D5620">
      <w:pPr>
        <w:jc w:val="both"/>
        <w:rPr>
          <w:rFonts w:ascii="Times New Roman" w:hAnsi="Times New Roman"/>
        </w:rPr>
      </w:pPr>
    </w:p>
    <w:p w:rsidR="00300C9F" w:rsidRDefault="00300C9F" w:rsidP="007D5620">
      <w:pPr>
        <w:jc w:val="both"/>
        <w:rPr>
          <w:rFonts w:ascii="Times New Roman" w:hAnsi="Times New Roman"/>
        </w:rPr>
      </w:pPr>
    </w:p>
    <w:p w:rsidR="00300C9F" w:rsidRDefault="00300C9F" w:rsidP="007D5620">
      <w:pPr>
        <w:jc w:val="both"/>
        <w:rPr>
          <w:rFonts w:ascii="Times New Roman" w:hAnsi="Times New Roman"/>
        </w:rPr>
      </w:pPr>
    </w:p>
    <w:p w:rsidR="007D5620" w:rsidRPr="00B55FEF" w:rsidRDefault="001933E2" w:rsidP="007D5620">
      <w:pPr>
        <w:pStyle w:val="Heading1"/>
      </w:pPr>
      <w:bookmarkStart w:id="0" w:name="_Toc126706153"/>
      <w:r>
        <w:t>Legends who lived</w:t>
      </w:r>
      <w:bookmarkEnd w:id="0"/>
    </w:p>
    <w:p w:rsidR="007D5620" w:rsidRDefault="001933E2" w:rsidP="00110847">
      <w:pPr>
        <w:pStyle w:val="TipText"/>
        <w:spacing w:line="480" w:lineRule="auto"/>
        <w:jc w:val="both"/>
        <w:rPr>
          <w:rFonts w:ascii="Times New Roman" w:hAnsi="Times New Roman"/>
        </w:rPr>
      </w:pPr>
      <w:r>
        <w:rPr>
          <w:rFonts w:ascii="Times New Roman" w:hAnsi="Times New Roman"/>
        </w:rPr>
        <w:t>At times there were large enough man in the woods who lived for life and died for their junior. The</w:t>
      </w:r>
      <w:r w:rsidR="000A2EB7">
        <w:rPr>
          <w:rFonts w:ascii="Times New Roman" w:hAnsi="Times New Roman"/>
        </w:rPr>
        <w:t>y</w:t>
      </w:r>
      <w:r>
        <w:rPr>
          <w:rFonts w:ascii="Times New Roman" w:hAnsi="Times New Roman"/>
        </w:rPr>
        <w:t xml:space="preserve"> connected the world around and lived for long and wished for their future. This was the time when people started to live in herds. By the time evolution of humans starts to be so fast that time have gone like days. People at that time have well livelihood. At that era the human relations around the </w:t>
      </w:r>
      <w:r w:rsidR="00F14FC8">
        <w:rPr>
          <w:rFonts w:ascii="Times New Roman" w:hAnsi="Times New Roman"/>
        </w:rPr>
        <w:t>globe</w:t>
      </w:r>
      <w:r>
        <w:rPr>
          <w:rFonts w:ascii="Times New Roman" w:hAnsi="Times New Roman"/>
        </w:rPr>
        <w:t xml:space="preserve"> started fast and men developed. Before the story starts, I </w:t>
      </w:r>
      <w:r w:rsidR="00110847">
        <w:rPr>
          <w:rFonts w:ascii="Times New Roman" w:hAnsi="Times New Roman"/>
        </w:rPr>
        <w:t>contribute</w:t>
      </w:r>
      <w:r>
        <w:rPr>
          <w:rFonts w:ascii="Times New Roman" w:hAnsi="Times New Roman"/>
        </w:rPr>
        <w:t xml:space="preserve"> My writing to the people who led the way to the nature and lead their life for the mankind.</w:t>
      </w:r>
    </w:p>
    <w:p w:rsidR="00110847" w:rsidRDefault="00110847" w:rsidP="00110847">
      <w:pPr>
        <w:pStyle w:val="TipText"/>
        <w:spacing w:line="360" w:lineRule="auto"/>
        <w:jc w:val="both"/>
        <w:rPr>
          <w:rFonts w:ascii="Times New Roman" w:hAnsi="Times New Roman"/>
        </w:rPr>
      </w:pPr>
    </w:p>
    <w:p w:rsidR="00110847" w:rsidRDefault="00110847" w:rsidP="00110847">
      <w:pPr>
        <w:pStyle w:val="TipText"/>
        <w:spacing w:line="360" w:lineRule="auto"/>
        <w:jc w:val="both"/>
        <w:rPr>
          <w:rFonts w:ascii="Times New Roman" w:hAnsi="Times New Roman"/>
        </w:rPr>
      </w:pPr>
    </w:p>
    <w:p w:rsidR="00110847" w:rsidRDefault="00110847" w:rsidP="00110847">
      <w:pPr>
        <w:pStyle w:val="TipText"/>
        <w:spacing w:line="360" w:lineRule="auto"/>
        <w:jc w:val="both"/>
        <w:rPr>
          <w:rFonts w:ascii="Times New Roman" w:hAnsi="Times New Roman"/>
        </w:rPr>
      </w:pPr>
    </w:p>
    <w:p w:rsidR="00110847" w:rsidRDefault="00110847" w:rsidP="00110847">
      <w:pPr>
        <w:pStyle w:val="TipText"/>
        <w:spacing w:line="360" w:lineRule="auto"/>
        <w:jc w:val="both"/>
        <w:rPr>
          <w:rFonts w:ascii="Times New Roman" w:hAnsi="Times New Roman"/>
        </w:rPr>
      </w:pPr>
    </w:p>
    <w:p w:rsidR="00110847" w:rsidRDefault="00110847" w:rsidP="00110847">
      <w:pPr>
        <w:pStyle w:val="TipText"/>
        <w:spacing w:line="360" w:lineRule="auto"/>
        <w:jc w:val="both"/>
        <w:rPr>
          <w:rFonts w:ascii="Times New Roman" w:hAnsi="Times New Roman"/>
        </w:rPr>
      </w:pPr>
    </w:p>
    <w:p w:rsidR="00110847" w:rsidRDefault="00110847" w:rsidP="00110847">
      <w:pPr>
        <w:pStyle w:val="TipText"/>
        <w:spacing w:line="360" w:lineRule="auto"/>
        <w:jc w:val="both"/>
        <w:rPr>
          <w:rFonts w:ascii="Times New Roman" w:hAnsi="Times New Roman"/>
        </w:rPr>
      </w:pPr>
    </w:p>
    <w:p w:rsidR="00110847" w:rsidRDefault="00110847" w:rsidP="00110847">
      <w:pPr>
        <w:pStyle w:val="TipText"/>
        <w:spacing w:line="360" w:lineRule="auto"/>
        <w:jc w:val="both"/>
        <w:rPr>
          <w:rFonts w:ascii="Times New Roman" w:hAnsi="Times New Roman"/>
        </w:rPr>
      </w:pPr>
    </w:p>
    <w:p w:rsidR="00110847" w:rsidRPr="00110847" w:rsidRDefault="00110847" w:rsidP="00110847">
      <w:pPr>
        <w:pStyle w:val="TipText"/>
        <w:spacing w:line="360" w:lineRule="auto"/>
        <w:jc w:val="both"/>
        <w:rPr>
          <w:rFonts w:ascii="Times New Roman" w:hAnsi="Times New Roman"/>
        </w:rPr>
      </w:pPr>
    </w:p>
    <w:p w:rsidR="005812AC" w:rsidRDefault="005812AC" w:rsidP="005812AC"/>
    <w:p w:rsidR="00300C9F" w:rsidRPr="005812AC" w:rsidRDefault="00300C9F" w:rsidP="005812AC"/>
    <w:p w:rsidR="007D5620" w:rsidRDefault="00084446" w:rsidP="007D5620">
      <w:pPr>
        <w:pStyle w:val="Heading1"/>
      </w:pPr>
      <w:bookmarkStart w:id="1" w:name="_Toc126706154"/>
      <w:r>
        <w:t>L</w:t>
      </w:r>
      <w:r w:rsidR="00110847">
        <w:t>ife of aryan</w:t>
      </w:r>
      <w:bookmarkEnd w:id="1"/>
    </w:p>
    <w:p w:rsidR="00110847" w:rsidRDefault="00110847" w:rsidP="00AE3017">
      <w:pPr>
        <w:jc w:val="both"/>
      </w:pPr>
      <w:r>
        <w:t xml:space="preserve">Aryan was a man who lived for the future of the herd of people in the west Asia and lived long for the wellbeingof mankind. This story is about the life of Aryan in the livelihood of people of Asia. He </w:t>
      </w:r>
      <w:r w:rsidR="00AE3017">
        <w:t>lives</w:t>
      </w:r>
      <w:r>
        <w:t xml:space="preserve"> along with the people of Asia </w:t>
      </w:r>
      <w:r w:rsidR="00AE3017">
        <w:t xml:space="preserve">and lead his life for their development of people throughout his journey </w:t>
      </w:r>
      <w:r w:rsidR="00E91860">
        <w:t>of Mistics</w:t>
      </w:r>
      <w:r w:rsidR="00AE3017">
        <w:t xml:space="preserve">. In his life he considered his people as his friends and meets their livelihood </w:t>
      </w:r>
      <w:r w:rsidR="00E91860">
        <w:t xml:space="preserve">for </w:t>
      </w:r>
      <w:r w:rsidR="00AE3017">
        <w:t>them. Aryan meets his people throughout his younger age and finds their solutions to life</w:t>
      </w:r>
      <w:r w:rsidR="00E91860">
        <w:t>,</w:t>
      </w:r>
      <w:r w:rsidR="00AE3017">
        <w:t xml:space="preserve"> bring them back to life. He considered his life a war with the evil and fought against the darkness.</w:t>
      </w:r>
    </w:p>
    <w:p w:rsidR="008B3F85" w:rsidRDefault="008B3F85" w:rsidP="00AE3017">
      <w:pPr>
        <w:jc w:val="both"/>
      </w:pPr>
    </w:p>
    <w:p w:rsidR="00F208F0" w:rsidRDefault="00F208F0" w:rsidP="00AE3017">
      <w:pPr>
        <w:jc w:val="both"/>
      </w:pPr>
    </w:p>
    <w:p w:rsidR="00300C9F" w:rsidRDefault="00300C9F" w:rsidP="00B9573E">
      <w:pPr>
        <w:pStyle w:val="Heading1"/>
        <w:tabs>
          <w:tab w:val="center" w:pos="4680"/>
          <w:tab w:val="left" w:pos="8148"/>
        </w:tabs>
        <w:spacing w:line="360" w:lineRule="auto"/>
        <w:jc w:val="left"/>
      </w:pPr>
    </w:p>
    <w:p w:rsidR="00A64D45" w:rsidRDefault="00A64D45" w:rsidP="00A64D45"/>
    <w:p w:rsidR="00A64D45" w:rsidRPr="00A64D45" w:rsidRDefault="00A64D45" w:rsidP="00A64D45"/>
    <w:p w:rsidR="008B3F85" w:rsidRPr="00B55FEF" w:rsidRDefault="00B9573E" w:rsidP="00B9573E">
      <w:pPr>
        <w:pStyle w:val="Heading1"/>
        <w:tabs>
          <w:tab w:val="center" w:pos="4680"/>
          <w:tab w:val="left" w:pos="8148"/>
        </w:tabs>
        <w:spacing w:line="360" w:lineRule="auto"/>
        <w:jc w:val="left"/>
      </w:pPr>
      <w:r>
        <w:tab/>
      </w:r>
      <w:bookmarkStart w:id="2" w:name="_Toc126706155"/>
      <w:r w:rsidR="00084446">
        <w:t>R</w:t>
      </w:r>
      <w:r w:rsidR="00587627">
        <w:t xml:space="preserve">egulatory </w:t>
      </w:r>
      <w:r w:rsidR="008B3F85">
        <w:t>Guide</w:t>
      </w:r>
      <w:r w:rsidR="00587627">
        <w:t>lines</w:t>
      </w:r>
      <w:bookmarkEnd w:id="2"/>
      <w:r>
        <w:tab/>
      </w:r>
    </w:p>
    <w:p w:rsidR="008B3F85" w:rsidRDefault="008B3F85" w:rsidP="00AE3017">
      <w:pPr>
        <w:jc w:val="both"/>
      </w:pPr>
      <w:r>
        <w:t xml:space="preserve">This </w:t>
      </w:r>
      <w:r w:rsidR="007D0139">
        <w:t xml:space="preserve">mythical tale </w:t>
      </w:r>
      <w:r>
        <w:t xml:space="preserve">is strongly a </w:t>
      </w:r>
      <w:r w:rsidR="007D0139">
        <w:t>bit</w:t>
      </w:r>
      <w:r>
        <w:t xml:space="preserve"> of fantasy</w:t>
      </w:r>
      <w:r w:rsidR="002F7E3F">
        <w:t xml:space="preserve"> for children</w:t>
      </w:r>
      <w:r w:rsidR="00F208F0">
        <w:t>,</w:t>
      </w:r>
      <w:r>
        <w:t xml:space="preserve"> not endorsed for </w:t>
      </w:r>
      <w:r w:rsidR="002F7E3F">
        <w:t>kids</w:t>
      </w:r>
      <w:r>
        <w:t xml:space="preserve"> under the age of four. The </w:t>
      </w:r>
      <w:r w:rsidR="002F7E3F">
        <w:t>story of the tale lies on fantasized situations and kids rather refuse summon the story. I recommend not to narrate the stories to kids falling to the peer. The fictious states in the story may lead to psychological changes and not recommend to patients</w:t>
      </w:r>
      <w:r w:rsidR="00EB6E17">
        <w:t>,especially of mental illness and take care on longing to the story. The story will dilate the mind of normal people and produce pain and hence people with any kind of problem to their organs should not keep their interest on the tale. People should be rather keen and bothered about the story to proceed to the tale.</w:t>
      </w:r>
    </w:p>
    <w:p w:rsidR="008B3F85" w:rsidRDefault="008B3F85" w:rsidP="00AE3017">
      <w:pPr>
        <w:jc w:val="both"/>
      </w:pPr>
    </w:p>
    <w:p w:rsidR="008B3F85" w:rsidRDefault="008B3F85" w:rsidP="00AE3017">
      <w:pPr>
        <w:jc w:val="both"/>
      </w:pPr>
    </w:p>
    <w:p w:rsidR="009977A3" w:rsidRDefault="009977A3" w:rsidP="00AE3017">
      <w:pPr>
        <w:jc w:val="both"/>
      </w:pPr>
    </w:p>
    <w:p w:rsidR="009977A3" w:rsidRDefault="009977A3" w:rsidP="00AE3017">
      <w:pPr>
        <w:jc w:val="both"/>
      </w:pPr>
    </w:p>
    <w:p w:rsidR="009977A3" w:rsidRDefault="009977A3" w:rsidP="00AE3017">
      <w:pPr>
        <w:jc w:val="both"/>
      </w:pPr>
    </w:p>
    <w:p w:rsidR="009977A3" w:rsidRDefault="009977A3" w:rsidP="00AE3017">
      <w:pPr>
        <w:jc w:val="both"/>
      </w:pPr>
    </w:p>
    <w:p w:rsidR="009977A3" w:rsidRDefault="009977A3" w:rsidP="00AE3017">
      <w:pPr>
        <w:jc w:val="both"/>
      </w:pPr>
    </w:p>
    <w:p w:rsidR="009977A3" w:rsidRDefault="009977A3" w:rsidP="00AE3017">
      <w:pPr>
        <w:jc w:val="both"/>
      </w:pPr>
    </w:p>
    <w:p w:rsidR="009977A3" w:rsidRDefault="009977A3" w:rsidP="00AE3017">
      <w:pPr>
        <w:jc w:val="both"/>
      </w:pPr>
    </w:p>
    <w:p w:rsidR="009977A3" w:rsidRDefault="009977A3" w:rsidP="00AE3017">
      <w:pPr>
        <w:jc w:val="both"/>
      </w:pPr>
    </w:p>
    <w:p w:rsidR="009977A3" w:rsidRDefault="009977A3" w:rsidP="00AE3017">
      <w:pPr>
        <w:jc w:val="both"/>
      </w:pPr>
    </w:p>
    <w:p w:rsidR="009977A3" w:rsidRDefault="009977A3" w:rsidP="00AE3017">
      <w:pPr>
        <w:jc w:val="both"/>
      </w:pPr>
    </w:p>
    <w:p w:rsidR="009977A3" w:rsidRDefault="009977A3" w:rsidP="00AE3017">
      <w:pPr>
        <w:jc w:val="both"/>
      </w:pPr>
    </w:p>
    <w:p w:rsidR="009977A3" w:rsidRDefault="009977A3" w:rsidP="00AE3017">
      <w:pPr>
        <w:jc w:val="both"/>
      </w:pPr>
    </w:p>
    <w:p w:rsidR="009977A3" w:rsidRDefault="009977A3" w:rsidP="00AE3017">
      <w:pPr>
        <w:jc w:val="both"/>
      </w:pPr>
    </w:p>
    <w:p w:rsidR="009977A3" w:rsidRPr="00110847" w:rsidRDefault="009977A3" w:rsidP="00AE3017">
      <w:pPr>
        <w:jc w:val="both"/>
        <w:sectPr w:rsidR="009977A3" w:rsidRPr="00110847" w:rsidSect="008A06A8">
          <w:headerReference w:type="default" r:id="rId14"/>
          <w:footerReference w:type="default" r:id="rId15"/>
          <w:pgSz w:w="12240" w:h="15840" w:code="1"/>
          <w:pgMar w:top="1440" w:right="1440" w:bottom="1440" w:left="1440" w:header="720" w:footer="720" w:gutter="0"/>
          <w:pgNumType w:fmt="lowerRoman" w:start="0"/>
          <w:cols w:space="720"/>
          <w:titlePg/>
          <w:docGrid w:linePitch="326" w:charSpace="-6350"/>
        </w:sectPr>
      </w:pPr>
    </w:p>
    <w:p w:rsidR="002560AC" w:rsidRPr="00B55FEF" w:rsidRDefault="00352B65" w:rsidP="00586AD5">
      <w:pPr>
        <w:pStyle w:val="Heading1"/>
        <w:spacing w:line="360" w:lineRule="auto"/>
      </w:pPr>
      <w:bookmarkStart w:id="3" w:name="_Toc126706156"/>
      <w:r>
        <w:lastRenderedPageBreak/>
        <w:t>Chapter</w:t>
      </w:r>
      <w:r w:rsidR="00F344EE">
        <w:t xml:space="preserve"> 1</w:t>
      </w:r>
      <w:r w:rsidR="00BA6544" w:rsidRPr="00B55FEF">
        <w:t>—</w:t>
      </w:r>
      <w:r>
        <w:t>J</w:t>
      </w:r>
      <w:r w:rsidR="0009232A">
        <w:t>ourney of aryan</w:t>
      </w:r>
      <w:bookmarkEnd w:id="3"/>
    </w:p>
    <w:p w:rsidR="00EB13E7" w:rsidRDefault="00905438" w:rsidP="00A03FED">
      <w:pPr>
        <w:pStyle w:val="TipText"/>
        <w:spacing w:line="360" w:lineRule="auto"/>
        <w:jc w:val="both"/>
        <w:rPr>
          <w:rFonts w:ascii="Times New Roman" w:hAnsi="Times New Roman"/>
        </w:rPr>
      </w:pPr>
      <w:r>
        <w:rPr>
          <w:rFonts w:ascii="Times New Roman" w:hAnsi="Times New Roman"/>
        </w:rPr>
        <w:t>A Fine day Aryan walked into a cave inside the heart of the forest. He continued his way to a tiger he s</w:t>
      </w:r>
      <w:r w:rsidR="00E91860">
        <w:rPr>
          <w:rFonts w:ascii="Times New Roman" w:hAnsi="Times New Roman"/>
        </w:rPr>
        <w:t>aw</w:t>
      </w:r>
      <w:r>
        <w:rPr>
          <w:rFonts w:ascii="Times New Roman" w:hAnsi="Times New Roman"/>
        </w:rPr>
        <w:t xml:space="preserve"> there</w:t>
      </w:r>
      <w:r w:rsidR="007376B0">
        <w:rPr>
          <w:rFonts w:ascii="Times New Roman" w:hAnsi="Times New Roman"/>
        </w:rPr>
        <w:t>,</w:t>
      </w:r>
      <w:r>
        <w:rPr>
          <w:rFonts w:ascii="Times New Roman" w:hAnsi="Times New Roman"/>
        </w:rPr>
        <w:t xml:space="preserve"> wounded with scars in his neck with deep wounds of its pray. Aryan kept a distance and hid beneath his torch</w:t>
      </w:r>
      <w:r w:rsidR="00A03FED">
        <w:rPr>
          <w:rFonts w:ascii="Times New Roman" w:hAnsi="Times New Roman"/>
        </w:rPr>
        <w:t xml:space="preserve">. He found the tiger violent. It roared to him in a way of violence, he moved farther away from it. It roared to him repeatedly. It stood and walked around, Aryan got his torch and waved at him, he roared into his eyes. Aryan got that it </w:t>
      </w:r>
      <w:r w:rsidR="00E962C9">
        <w:rPr>
          <w:rFonts w:ascii="Times New Roman" w:hAnsi="Times New Roman"/>
        </w:rPr>
        <w:t>has</w:t>
      </w:r>
      <w:r w:rsidR="00A03FED">
        <w:rPr>
          <w:rFonts w:ascii="Times New Roman" w:hAnsi="Times New Roman"/>
        </w:rPr>
        <w:t xml:space="preserve"> something within. Aryan looked into his eyes. </w:t>
      </w:r>
      <w:r w:rsidR="00E962C9">
        <w:rPr>
          <w:rFonts w:ascii="Times New Roman" w:hAnsi="Times New Roman"/>
        </w:rPr>
        <w:t xml:space="preserve">It showed him the way inside the cave, Aryan slowly moved deep inside. He kept his torch in a dais he </w:t>
      </w:r>
      <w:r w:rsidR="00F14FC8">
        <w:rPr>
          <w:rFonts w:ascii="Times New Roman" w:hAnsi="Times New Roman"/>
        </w:rPr>
        <w:t>sows</w:t>
      </w:r>
      <w:r w:rsidR="00E962C9">
        <w:rPr>
          <w:rFonts w:ascii="Times New Roman" w:hAnsi="Times New Roman"/>
        </w:rPr>
        <w:t xml:space="preserve">, the tiger roared. He walked around and </w:t>
      </w:r>
      <w:r w:rsidR="007F4D6E">
        <w:rPr>
          <w:rFonts w:ascii="Times New Roman" w:hAnsi="Times New Roman"/>
        </w:rPr>
        <w:t xml:space="preserve">found a stone which he identifies as diamond. He took back it into his camp. As spent a lot of time on thinking about the cave he got a glimpse of cloth he noticed. He got that there lived a well civilized herd much before. He identifies the place as forested for years and went </w:t>
      </w:r>
      <w:r w:rsidR="00AA36BF">
        <w:rPr>
          <w:rFonts w:ascii="Times New Roman" w:hAnsi="Times New Roman"/>
        </w:rPr>
        <w:t>for</w:t>
      </w:r>
      <w:r w:rsidR="007F4D6E">
        <w:rPr>
          <w:rFonts w:ascii="Times New Roman" w:hAnsi="Times New Roman"/>
        </w:rPr>
        <w:t xml:space="preserve"> search of the herd. </w:t>
      </w:r>
      <w:r w:rsidR="00AA36BF">
        <w:rPr>
          <w:rFonts w:ascii="Times New Roman" w:hAnsi="Times New Roman"/>
        </w:rPr>
        <w:t>He approached the cave and went through the banking of the rocks. Finally, he approached a marshy land where he saw few steps</w:t>
      </w:r>
      <w:r w:rsidR="007376B0">
        <w:rPr>
          <w:rFonts w:ascii="Times New Roman" w:hAnsi="Times New Roman"/>
        </w:rPr>
        <w:t xml:space="preserve"> of them</w:t>
      </w:r>
      <w:r w:rsidR="00AA36BF">
        <w:rPr>
          <w:rFonts w:ascii="Times New Roman" w:hAnsi="Times New Roman"/>
        </w:rPr>
        <w:t xml:space="preserve"> when he could not return, </w:t>
      </w:r>
      <w:r w:rsidR="007376B0">
        <w:rPr>
          <w:rFonts w:ascii="Times New Roman" w:hAnsi="Times New Roman"/>
        </w:rPr>
        <w:t>h</w:t>
      </w:r>
      <w:r w:rsidR="00AA36BF">
        <w:rPr>
          <w:rFonts w:ascii="Times New Roman" w:hAnsi="Times New Roman"/>
        </w:rPr>
        <w:t xml:space="preserve">e stood freeze. He saw a rock under his feet, he took that in </w:t>
      </w:r>
      <w:r w:rsidR="00EB13E7">
        <w:rPr>
          <w:rFonts w:ascii="Times New Roman" w:hAnsi="Times New Roman"/>
        </w:rPr>
        <w:t>shiverand managed to throw it into the middle. There it sinks and the marshy land got thick and lifted. He scrawled to the forest and reached the grass</w:t>
      </w:r>
      <w:r w:rsidR="00E91860">
        <w:rPr>
          <w:rFonts w:ascii="Times New Roman" w:hAnsi="Times New Roman"/>
        </w:rPr>
        <w:t>,</w:t>
      </w:r>
      <w:r w:rsidR="00EB13E7">
        <w:rPr>
          <w:rFonts w:ascii="Times New Roman" w:hAnsi="Times New Roman"/>
        </w:rPr>
        <w:t xml:space="preserve"> he pulled himself and escaped out.When he reached the </w:t>
      </w:r>
      <w:r w:rsidR="00FC2668">
        <w:rPr>
          <w:rFonts w:ascii="Times New Roman" w:hAnsi="Times New Roman"/>
        </w:rPr>
        <w:t>camp,</w:t>
      </w:r>
      <w:r w:rsidR="00EB13E7">
        <w:rPr>
          <w:rFonts w:ascii="Times New Roman" w:hAnsi="Times New Roman"/>
        </w:rPr>
        <w:t xml:space="preserve"> he saw </w:t>
      </w:r>
      <w:r w:rsidR="00FC2668">
        <w:rPr>
          <w:rFonts w:ascii="Times New Roman" w:hAnsi="Times New Roman"/>
        </w:rPr>
        <w:t>A</w:t>
      </w:r>
      <w:r w:rsidR="00EB13E7">
        <w:rPr>
          <w:rFonts w:ascii="Times New Roman" w:hAnsi="Times New Roman"/>
        </w:rPr>
        <w:t>rya</w:t>
      </w:r>
      <w:r w:rsidR="00FC2668">
        <w:rPr>
          <w:rFonts w:ascii="Times New Roman" w:hAnsi="Times New Roman"/>
        </w:rPr>
        <w:t xml:space="preserve"> and she listened to it. Arya said that she </w:t>
      </w:r>
      <w:r w:rsidR="007376B0">
        <w:rPr>
          <w:rFonts w:ascii="Times New Roman" w:hAnsi="Times New Roman"/>
        </w:rPr>
        <w:t>has</w:t>
      </w:r>
      <w:r w:rsidR="00FC2668">
        <w:rPr>
          <w:rFonts w:ascii="Times New Roman" w:hAnsi="Times New Roman"/>
        </w:rPr>
        <w:t xml:space="preserve"> a plan. The herd went to the cave and got that lion out. They lit the cave and studied the life of the belongings. </w:t>
      </w:r>
      <w:r w:rsidR="007376B0">
        <w:rPr>
          <w:rFonts w:ascii="Times New Roman" w:hAnsi="Times New Roman"/>
        </w:rPr>
        <w:t>Arya</w:t>
      </w:r>
      <w:r w:rsidR="00FC2668">
        <w:rPr>
          <w:rFonts w:ascii="Times New Roman" w:hAnsi="Times New Roman"/>
        </w:rPr>
        <w:t xml:space="preserve"> got a stick and cleared a star out of marks,</w:t>
      </w:r>
      <w:r w:rsidR="00280425">
        <w:rPr>
          <w:rFonts w:ascii="Times New Roman" w:hAnsi="Times New Roman"/>
        </w:rPr>
        <w:t xml:space="preserve"> she said that they have seen a land with diamonds and most probably a marshy land. They traced the way out to marshy land and saw a land of diamonds floating </w:t>
      </w:r>
      <w:r w:rsidR="00E91860">
        <w:rPr>
          <w:rFonts w:ascii="Times New Roman" w:hAnsi="Times New Roman"/>
        </w:rPr>
        <w:t>in</w:t>
      </w:r>
      <w:r w:rsidR="00280425">
        <w:rPr>
          <w:rFonts w:ascii="Times New Roman" w:hAnsi="Times New Roman"/>
        </w:rPr>
        <w:t xml:space="preserve"> mud. A few of them went into the land</w:t>
      </w:r>
      <w:r w:rsidR="00E91860">
        <w:rPr>
          <w:rFonts w:ascii="Times New Roman" w:hAnsi="Times New Roman"/>
        </w:rPr>
        <w:t>,</w:t>
      </w:r>
      <w:r w:rsidR="00280425">
        <w:rPr>
          <w:rFonts w:ascii="Times New Roman" w:hAnsi="Times New Roman"/>
        </w:rPr>
        <w:t xml:space="preserve"> took out the stones, by the evening they took all of them </w:t>
      </w:r>
      <w:r w:rsidR="00446D9C">
        <w:rPr>
          <w:rFonts w:ascii="Times New Roman" w:hAnsi="Times New Roman"/>
        </w:rPr>
        <w:t xml:space="preserve">by clearing the land in a sequence. </w:t>
      </w:r>
      <w:r w:rsidR="007376B0">
        <w:rPr>
          <w:rFonts w:ascii="Times New Roman" w:hAnsi="Times New Roman"/>
        </w:rPr>
        <w:t>T</w:t>
      </w:r>
      <w:r w:rsidR="00446D9C">
        <w:rPr>
          <w:rFonts w:ascii="Times New Roman" w:hAnsi="Times New Roman"/>
        </w:rPr>
        <w:t>he herd was large, and they carried it with them to the camp and stored it in a rocky pit.</w:t>
      </w:r>
    </w:p>
    <w:p w:rsidR="00446D9C" w:rsidRDefault="00446D9C" w:rsidP="00A03FED">
      <w:pPr>
        <w:pStyle w:val="TipText"/>
        <w:spacing w:line="360" w:lineRule="auto"/>
        <w:jc w:val="both"/>
        <w:rPr>
          <w:rFonts w:ascii="Times New Roman" w:hAnsi="Times New Roman"/>
        </w:rPr>
      </w:pPr>
      <w:r>
        <w:rPr>
          <w:rFonts w:ascii="Times New Roman" w:hAnsi="Times New Roman"/>
        </w:rPr>
        <w:lastRenderedPageBreak/>
        <w:t>On th</w:t>
      </w:r>
      <w:r w:rsidR="007376B0">
        <w:rPr>
          <w:rFonts w:ascii="Times New Roman" w:hAnsi="Times New Roman"/>
        </w:rPr>
        <w:t>e next</w:t>
      </w:r>
      <w:r>
        <w:rPr>
          <w:rFonts w:ascii="Times New Roman" w:hAnsi="Times New Roman"/>
        </w:rPr>
        <w:t xml:space="preserve"> fine good morning</w:t>
      </w:r>
      <w:r w:rsidR="00CF6CF3">
        <w:rPr>
          <w:rFonts w:ascii="Times New Roman" w:hAnsi="Times New Roman"/>
        </w:rPr>
        <w:t xml:space="preserve"> they saw few elephants gathering into the herd, Aryan faced it with courage and rushed it back out of memory.</w:t>
      </w:r>
      <w:r w:rsidR="007376B0">
        <w:rPr>
          <w:rFonts w:ascii="Times New Roman" w:hAnsi="Times New Roman"/>
        </w:rPr>
        <w:t xml:space="preserve"> Arya told to Aryan that you have to </w:t>
      </w:r>
      <w:r w:rsidR="009F208F">
        <w:rPr>
          <w:rFonts w:ascii="Times New Roman" w:hAnsi="Times New Roman"/>
        </w:rPr>
        <w:t>see</w:t>
      </w:r>
      <w:r w:rsidR="007376B0">
        <w:rPr>
          <w:rFonts w:ascii="Times New Roman" w:hAnsi="Times New Roman"/>
        </w:rPr>
        <w:t xml:space="preserve"> the forest at once, you will notice that there are few lands of coal where few herds have camped years before. He smiled on that, she </w:t>
      </w:r>
      <w:r w:rsidR="002B044F">
        <w:rPr>
          <w:rFonts w:ascii="Times New Roman" w:hAnsi="Times New Roman"/>
        </w:rPr>
        <w:t>said</w:t>
      </w:r>
      <w:r w:rsidR="007376B0">
        <w:rPr>
          <w:rFonts w:ascii="Times New Roman" w:hAnsi="Times New Roman"/>
        </w:rPr>
        <w:t xml:space="preserve"> that </w:t>
      </w:r>
      <w:r w:rsidR="002B044F">
        <w:rPr>
          <w:rFonts w:ascii="Times New Roman" w:hAnsi="Times New Roman"/>
        </w:rPr>
        <w:t>we move to that land, when they reached, they noticed the marks of the herd and studied their livelihood. Arya said you can notice it, life in this forest was as easy as in a garden, Aryan smiled on that, Arya s</w:t>
      </w:r>
      <w:r w:rsidR="00FE10A6">
        <w:rPr>
          <w:rFonts w:ascii="Times New Roman" w:hAnsi="Times New Roman"/>
        </w:rPr>
        <w:t>ai</w:t>
      </w:r>
      <w:r w:rsidR="002B044F">
        <w:rPr>
          <w:rFonts w:ascii="Times New Roman" w:hAnsi="Times New Roman"/>
        </w:rPr>
        <w:t>dtake a look on the land, there were few canals running right through the camp, Aryan took a log of wood and hit it on a rock, the wood braked as brittle, Aryan told this is eight years back they camped there. Arya told there is a s</w:t>
      </w:r>
      <w:r w:rsidR="000F425D">
        <w:rPr>
          <w:rFonts w:ascii="Times New Roman" w:hAnsi="Times New Roman"/>
        </w:rPr>
        <w:t>ecret</w:t>
      </w:r>
      <w:r w:rsidR="002B044F">
        <w:rPr>
          <w:rFonts w:ascii="Times New Roman" w:hAnsi="Times New Roman"/>
        </w:rPr>
        <w:t xml:space="preserve"> behind the herd, Aryan studied it and told they have the s</w:t>
      </w:r>
      <w:r w:rsidR="000F425D">
        <w:rPr>
          <w:rFonts w:ascii="Times New Roman" w:hAnsi="Times New Roman"/>
        </w:rPr>
        <w:t>ecret</w:t>
      </w:r>
      <w:r w:rsidR="002B044F">
        <w:rPr>
          <w:rFonts w:ascii="Times New Roman" w:hAnsi="Times New Roman"/>
        </w:rPr>
        <w:t xml:space="preserve"> to life</w:t>
      </w:r>
      <w:r w:rsidR="00FE10A6">
        <w:rPr>
          <w:rFonts w:ascii="Times New Roman" w:hAnsi="Times New Roman"/>
        </w:rPr>
        <w:t>. Arya read out the s</w:t>
      </w:r>
      <w:r w:rsidR="000F425D">
        <w:rPr>
          <w:rFonts w:ascii="Times New Roman" w:hAnsi="Times New Roman"/>
        </w:rPr>
        <w:t>ecret</w:t>
      </w:r>
      <w:r w:rsidR="00FE10A6">
        <w:rPr>
          <w:rFonts w:ascii="Times New Roman" w:hAnsi="Times New Roman"/>
        </w:rPr>
        <w:t xml:space="preserve"> of the civilization tracing out the marks. They got that for a well civilization there have to be the presence of all the resources to live and that have to be organized in an order of use till an organized life. They returned to their camp and said all of them to move in groups in search of a well</w:t>
      </w:r>
      <w:r w:rsidR="00C73481">
        <w:rPr>
          <w:rFonts w:ascii="Times New Roman" w:hAnsi="Times New Roman"/>
        </w:rPr>
        <w:t xml:space="preserve"> livelihood and come back to the camp within three weeks. All of them left the camp except a few. Within five days few of them returned on the presence of a remarkable place, Aryan and his wife weighted for all of them till they returned in a week. They visited the land and got pleased on the richness of the land. Aryan identifies the place as</w:t>
      </w:r>
      <w:r w:rsidR="0092665B">
        <w:rPr>
          <w:rFonts w:ascii="Times New Roman" w:hAnsi="Times New Roman"/>
        </w:rPr>
        <w:t xml:space="preserve"> landmark identified by the previous herd. They shifted to the land and started to settle there. Arya was convinced on that they got a fine settlement. Finally, they got settled there.</w:t>
      </w:r>
    </w:p>
    <w:p w:rsidR="0092665B" w:rsidRDefault="0092665B" w:rsidP="00A03FED">
      <w:pPr>
        <w:pStyle w:val="TipText"/>
        <w:spacing w:line="360" w:lineRule="auto"/>
        <w:jc w:val="both"/>
        <w:rPr>
          <w:rFonts w:ascii="Times New Roman" w:hAnsi="Times New Roman"/>
        </w:rPr>
      </w:pPr>
      <w:r>
        <w:rPr>
          <w:rFonts w:ascii="Times New Roman" w:hAnsi="Times New Roman"/>
        </w:rPr>
        <w:t xml:space="preserve">The herd started their civilization vast and established throughout the forest. Aryan remembered the elephants visit on the camp that morning, when he identifies that for the survival of man he </w:t>
      </w:r>
      <w:r w:rsidR="00934FBC">
        <w:rPr>
          <w:rFonts w:ascii="Times New Roman" w:hAnsi="Times New Roman"/>
        </w:rPr>
        <w:t>has</w:t>
      </w:r>
      <w:r>
        <w:rPr>
          <w:rFonts w:ascii="Times New Roman" w:hAnsi="Times New Roman"/>
        </w:rPr>
        <w:t xml:space="preserve"> to live in </w:t>
      </w:r>
      <w:r w:rsidR="00B027CB">
        <w:rPr>
          <w:rFonts w:ascii="Times New Roman" w:hAnsi="Times New Roman"/>
        </w:rPr>
        <w:t>sync</w:t>
      </w:r>
      <w:r>
        <w:rPr>
          <w:rFonts w:ascii="Times New Roman" w:hAnsi="Times New Roman"/>
        </w:rPr>
        <w:t xml:space="preserve"> with the nature</w:t>
      </w:r>
      <w:r w:rsidR="000B24CF">
        <w:rPr>
          <w:rFonts w:ascii="Times New Roman" w:hAnsi="Times New Roman"/>
        </w:rPr>
        <w:t>. The evening he called out his man and manifested the civilization throughout the camp. The civilization expanded in few weeks and there established a livelihood for the camp.</w:t>
      </w:r>
      <w:r w:rsidR="0009232A">
        <w:rPr>
          <w:rFonts w:ascii="Times New Roman" w:hAnsi="Times New Roman"/>
        </w:rPr>
        <w:t xml:space="preserve"> As days goes the camp have a wish that they have a king, Aryan takes the position of the king of the tribe. </w:t>
      </w:r>
      <w:r w:rsidR="004126D0">
        <w:rPr>
          <w:rFonts w:ascii="Times New Roman" w:hAnsi="Times New Roman"/>
        </w:rPr>
        <w:t>As years passed</w:t>
      </w:r>
      <w:r w:rsidR="0009232A">
        <w:rPr>
          <w:rFonts w:ascii="Times New Roman" w:hAnsi="Times New Roman"/>
        </w:rPr>
        <w:t xml:space="preserve"> one</w:t>
      </w:r>
      <w:r w:rsidR="004126D0">
        <w:rPr>
          <w:rFonts w:ascii="Times New Roman" w:hAnsi="Times New Roman"/>
        </w:rPr>
        <w:t xml:space="preserve"> fine</w:t>
      </w:r>
      <w:r w:rsidR="0009232A">
        <w:rPr>
          <w:rFonts w:ascii="Times New Roman" w:hAnsi="Times New Roman"/>
        </w:rPr>
        <w:t xml:space="preserve"> day Arya said that she will live with her king for years in the forest as time passes. Aryan said that you live with me. The tribe went for a journey through the forest</w:t>
      </w:r>
      <w:r w:rsidR="004126D0">
        <w:rPr>
          <w:rFonts w:ascii="Times New Roman" w:hAnsi="Times New Roman"/>
        </w:rPr>
        <w:t>.A</w:t>
      </w:r>
      <w:r w:rsidR="0009232A">
        <w:rPr>
          <w:rFonts w:ascii="Times New Roman" w:hAnsi="Times New Roman"/>
        </w:rPr>
        <w:t xml:space="preserve"> long and vast journey. They reached the sea and sailed in their ship</w:t>
      </w:r>
      <w:r w:rsidR="00467A4F">
        <w:rPr>
          <w:rFonts w:ascii="Times New Roman" w:hAnsi="Times New Roman"/>
        </w:rPr>
        <w:t>. As days starts, they lived with a hope that they will reach the end of the world. Just after days they see few wonders of se</w:t>
      </w:r>
      <w:r w:rsidR="000F425D">
        <w:rPr>
          <w:rFonts w:ascii="Times New Roman" w:hAnsi="Times New Roman"/>
        </w:rPr>
        <w:t>a</w:t>
      </w:r>
      <w:r w:rsidR="00467A4F">
        <w:rPr>
          <w:rFonts w:ascii="Times New Roman" w:hAnsi="Times New Roman"/>
        </w:rPr>
        <w:t xml:space="preserve">, there are large ships sailing in the see of the half size of their ship. They generated strong connection with the sailors and continued their journey west, they saw sailors of different kind and of different origins, they were astonished to sea people in the waters. They saw whales on the waters and marine organisms between the dangers of the </w:t>
      </w:r>
      <w:r w:rsidR="00467A4F">
        <w:rPr>
          <w:rFonts w:ascii="Times New Roman" w:hAnsi="Times New Roman"/>
        </w:rPr>
        <w:lastRenderedPageBreak/>
        <w:t xml:space="preserve">ocean. As days passed there were few sea mammals with them and wished for a good future from the sea. They </w:t>
      </w:r>
      <w:r w:rsidR="0098140D">
        <w:rPr>
          <w:rFonts w:ascii="Times New Roman" w:hAnsi="Times New Roman"/>
        </w:rPr>
        <w:t>s</w:t>
      </w:r>
      <w:r w:rsidR="00BA1FAB">
        <w:rPr>
          <w:rFonts w:ascii="Times New Roman" w:hAnsi="Times New Roman"/>
        </w:rPr>
        <w:t>ow</w:t>
      </w:r>
      <w:r w:rsidR="00467A4F">
        <w:rPr>
          <w:rFonts w:ascii="Times New Roman" w:hAnsi="Times New Roman"/>
        </w:rPr>
        <w:t xml:space="preserve"> the se</w:t>
      </w:r>
      <w:r w:rsidR="0098140D">
        <w:rPr>
          <w:rFonts w:ascii="Times New Roman" w:hAnsi="Times New Roman"/>
        </w:rPr>
        <w:t>a</w:t>
      </w:r>
      <w:r w:rsidR="00467A4F">
        <w:rPr>
          <w:rFonts w:ascii="Times New Roman" w:hAnsi="Times New Roman"/>
        </w:rPr>
        <w:t xml:space="preserve"> and fished in the marine</w:t>
      </w:r>
      <w:r w:rsidR="00342BE3">
        <w:rPr>
          <w:rFonts w:ascii="Times New Roman" w:hAnsi="Times New Roman"/>
        </w:rPr>
        <w:t>. The day when they reached a shore, they saw people totally of different kind. They lived there for a week in a well civilized land. When they return, they have all the kinds of technology of the time with. They sailed and reached the middle of the sea</w:t>
      </w:r>
      <w:r w:rsidR="001E19B6">
        <w:rPr>
          <w:rFonts w:ascii="Times New Roman" w:hAnsi="Times New Roman"/>
        </w:rPr>
        <w:t>. They were seeing a bo</w:t>
      </w:r>
      <w:r w:rsidR="0098140D">
        <w:rPr>
          <w:rFonts w:ascii="Times New Roman" w:hAnsi="Times New Roman"/>
        </w:rPr>
        <w:t>a</w:t>
      </w:r>
      <w:r w:rsidR="001E19B6">
        <w:rPr>
          <w:rFonts w:ascii="Times New Roman" w:hAnsi="Times New Roman"/>
        </w:rPr>
        <w:t xml:space="preserve">t with many pirates in it. They just got friends with the pirates and learned their techniques. Later </w:t>
      </w:r>
      <w:r w:rsidR="0098140D">
        <w:rPr>
          <w:rFonts w:ascii="Times New Roman" w:hAnsi="Times New Roman"/>
        </w:rPr>
        <w:t>on,</w:t>
      </w:r>
      <w:r w:rsidR="001E19B6">
        <w:rPr>
          <w:rFonts w:ascii="Times New Roman" w:hAnsi="Times New Roman"/>
        </w:rPr>
        <w:t xml:space="preserve"> the next day when the sun shines, they reached near an island</w:t>
      </w:r>
      <w:r w:rsidR="002E780C">
        <w:rPr>
          <w:rFonts w:ascii="Times New Roman" w:hAnsi="Times New Roman"/>
        </w:rPr>
        <w:t>. They sailed near and watched the island. They continued their journey further west and saw few ships sailing destroyed. They noticed the pirates and sailed. By the time they reached the farthest continent. As they continued west, they saw various countries and on long sailing they reached their home country. They reached back to their camp and tailed their story.</w:t>
      </w:r>
    </w:p>
    <w:p w:rsidR="002E41FD" w:rsidRDefault="002E780C" w:rsidP="00A03FED">
      <w:pPr>
        <w:pStyle w:val="TipText"/>
        <w:spacing w:line="360" w:lineRule="auto"/>
        <w:jc w:val="both"/>
        <w:rPr>
          <w:rFonts w:ascii="Times New Roman" w:hAnsi="Times New Roman"/>
        </w:rPr>
      </w:pPr>
      <w:r>
        <w:rPr>
          <w:rFonts w:ascii="Times New Roman" w:hAnsi="Times New Roman"/>
        </w:rPr>
        <w:t xml:space="preserve">In few years the heard changed into a small empire and Asia begins to be a country. Their empire </w:t>
      </w:r>
      <w:r w:rsidR="00502FCB">
        <w:rPr>
          <w:rFonts w:ascii="Times New Roman" w:hAnsi="Times New Roman"/>
        </w:rPr>
        <w:t>lied along the stretches of Asia and there lied a Castle on the middle of Asia. He was the man who first to build Forts across the country. His empire began to arise.</w:t>
      </w:r>
      <w:r w:rsidR="00B90589">
        <w:rPr>
          <w:rFonts w:ascii="Times New Roman" w:hAnsi="Times New Roman"/>
        </w:rPr>
        <w:t xml:space="preserve"> He expanded his tertiary further to east and included the whole Asia and counted the land he could conquer. He later built a strong army and stabilized the nation. Later after five years he got the territories till the next kingdom and his Empire have grown like anything</w:t>
      </w:r>
      <w:r w:rsidR="00A51FAB">
        <w:rPr>
          <w:rFonts w:ascii="Times New Roman" w:hAnsi="Times New Roman"/>
        </w:rPr>
        <w:t>.</w:t>
      </w:r>
      <w:r w:rsidR="00636469">
        <w:rPr>
          <w:rFonts w:ascii="Times New Roman" w:hAnsi="Times New Roman"/>
        </w:rPr>
        <w:t xml:space="preserve"> In the later part</w:t>
      </w:r>
      <w:r w:rsidR="000F425D">
        <w:rPr>
          <w:rFonts w:ascii="Times New Roman" w:hAnsi="Times New Roman"/>
        </w:rPr>
        <w:t xml:space="preserve"> of the year,</w:t>
      </w:r>
      <w:r w:rsidR="00636469">
        <w:rPr>
          <w:rFonts w:ascii="Times New Roman" w:hAnsi="Times New Roman"/>
        </w:rPr>
        <w:t xml:space="preserve"> he sends an army to the nearest nation Hindis, he sends his army and brought cannons for the empire, the</w:t>
      </w:r>
      <w:r w:rsidR="000F425D">
        <w:rPr>
          <w:rFonts w:ascii="Times New Roman" w:hAnsi="Times New Roman"/>
        </w:rPr>
        <w:t xml:space="preserve"> nation stood</w:t>
      </w:r>
      <w:r w:rsidR="00636469">
        <w:rPr>
          <w:rFonts w:ascii="Times New Roman" w:hAnsi="Times New Roman"/>
        </w:rPr>
        <w:t xml:space="preserve"> second nation with cannon in the world. His empire grown like anything and expanded in the waters. It was the first nations in the page of history to have control over the sea written in letters of gold. He ended piracy in the world for the first time before its beginning, destroying the roots of piracy forever, forgetting his old friends. He </w:t>
      </w:r>
      <w:r w:rsidR="009C2F09">
        <w:rPr>
          <w:rFonts w:ascii="Times New Roman" w:hAnsi="Times New Roman"/>
        </w:rPr>
        <w:t>strengthened</w:t>
      </w:r>
      <w:r w:rsidR="00636469">
        <w:rPr>
          <w:rFonts w:ascii="Times New Roman" w:hAnsi="Times New Roman"/>
        </w:rPr>
        <w:t xml:space="preserve"> his navy, before the world have.</w:t>
      </w:r>
      <w:r w:rsidR="009C2F09">
        <w:rPr>
          <w:rFonts w:ascii="Times New Roman" w:hAnsi="Times New Roman"/>
        </w:rPr>
        <w:t xml:space="preserve"> He started industrialization for the First ever including from small scale to large scale. Days passed as ice melts, and he got a way for the strongest world. He found it in the river, he monetized the gold around the globe. After his long journey he rested </w:t>
      </w:r>
      <w:r w:rsidR="00853086">
        <w:rPr>
          <w:rFonts w:ascii="Times New Roman" w:hAnsi="Times New Roman"/>
        </w:rPr>
        <w:t>a</w:t>
      </w:r>
      <w:r w:rsidR="009C2F09">
        <w:rPr>
          <w:rFonts w:ascii="Times New Roman" w:hAnsi="Times New Roman"/>
        </w:rPr>
        <w:t xml:space="preserve"> year </w:t>
      </w:r>
      <w:r w:rsidR="002E41FD">
        <w:rPr>
          <w:rFonts w:ascii="Times New Roman" w:hAnsi="Times New Roman"/>
        </w:rPr>
        <w:t>sailing in the ocean with the queen Arya.</w:t>
      </w:r>
    </w:p>
    <w:p w:rsidR="008428D1" w:rsidRDefault="002E41FD" w:rsidP="00A03FED">
      <w:pPr>
        <w:pStyle w:val="TipText"/>
        <w:spacing w:line="360" w:lineRule="auto"/>
        <w:jc w:val="both"/>
        <w:rPr>
          <w:rFonts w:ascii="Times New Roman" w:hAnsi="Times New Roman"/>
        </w:rPr>
      </w:pPr>
      <w:r>
        <w:rPr>
          <w:rFonts w:ascii="Times New Roman" w:hAnsi="Times New Roman"/>
        </w:rPr>
        <w:t xml:space="preserve">He left </w:t>
      </w:r>
      <w:r w:rsidR="00D718EC">
        <w:rPr>
          <w:rFonts w:ascii="Times New Roman" w:hAnsi="Times New Roman"/>
        </w:rPr>
        <w:t>his livelihood</w:t>
      </w:r>
      <w:r>
        <w:rPr>
          <w:rFonts w:ascii="Times New Roman" w:hAnsi="Times New Roman"/>
        </w:rPr>
        <w:t xml:space="preserve"> and involved in the ruleof his empire </w:t>
      </w:r>
      <w:r w:rsidR="002D73A7">
        <w:rPr>
          <w:rFonts w:ascii="Times New Roman" w:hAnsi="Times New Roman"/>
        </w:rPr>
        <w:t>the later part</w:t>
      </w:r>
      <w:r>
        <w:rPr>
          <w:rFonts w:ascii="Times New Roman" w:hAnsi="Times New Roman"/>
        </w:rPr>
        <w:t xml:space="preserve">. By this he studied the world around and mastered the way of sailing for his sailors and expanded trade around the world. His benefits were not </w:t>
      </w:r>
      <w:r w:rsidR="00D718EC">
        <w:rPr>
          <w:rFonts w:ascii="Times New Roman" w:hAnsi="Times New Roman"/>
        </w:rPr>
        <w:t>gold</w:t>
      </w:r>
      <w:r>
        <w:rPr>
          <w:rFonts w:ascii="Times New Roman" w:hAnsi="Times New Roman"/>
        </w:rPr>
        <w:t xml:space="preserve"> but a better world. Now the king Aryan is master of all martial arts and the king of the skillful.</w:t>
      </w:r>
      <w:r w:rsidR="00D75A9D">
        <w:rPr>
          <w:rFonts w:ascii="Times New Roman" w:hAnsi="Times New Roman"/>
        </w:rPr>
        <w:t xml:space="preserve"> Then he abolished the rule of desert and ordered to abandon the </w:t>
      </w:r>
      <w:r w:rsidR="00D75A9D">
        <w:rPr>
          <w:rFonts w:ascii="Times New Roman" w:hAnsi="Times New Roman"/>
        </w:rPr>
        <w:lastRenderedPageBreak/>
        <w:t xml:space="preserve">land. Then he visited a nearby </w:t>
      </w:r>
      <w:r w:rsidR="00853086">
        <w:rPr>
          <w:rFonts w:ascii="Times New Roman" w:hAnsi="Times New Roman"/>
        </w:rPr>
        <w:t xml:space="preserve">small </w:t>
      </w:r>
      <w:r w:rsidR="00D75A9D">
        <w:rPr>
          <w:rFonts w:ascii="Times New Roman" w:hAnsi="Times New Roman"/>
        </w:rPr>
        <w:t>country and studied the rule there</w:t>
      </w:r>
      <w:r w:rsidR="00853086">
        <w:rPr>
          <w:rFonts w:ascii="Times New Roman" w:hAnsi="Times New Roman"/>
        </w:rPr>
        <w:t>.W</w:t>
      </w:r>
      <w:r w:rsidR="00D75A9D">
        <w:rPr>
          <w:rFonts w:ascii="Times New Roman" w:hAnsi="Times New Roman"/>
        </w:rPr>
        <w:t>hen he c</w:t>
      </w:r>
      <w:r w:rsidR="00853086">
        <w:rPr>
          <w:rFonts w:ascii="Times New Roman" w:hAnsi="Times New Roman"/>
        </w:rPr>
        <w:t>ameback,</w:t>
      </w:r>
      <w:r w:rsidR="00D75A9D">
        <w:rPr>
          <w:rFonts w:ascii="Times New Roman" w:hAnsi="Times New Roman"/>
        </w:rPr>
        <w:t xml:space="preserve"> he brought few scholars to the country for administration. He strengthened his ministry and established a good rule. In his empire </w:t>
      </w:r>
      <w:r w:rsidR="00A3358B">
        <w:rPr>
          <w:rFonts w:ascii="Times New Roman" w:hAnsi="Times New Roman"/>
        </w:rPr>
        <w:t xml:space="preserve">he emphasized the importance of education and started a good civilization. In the years later the empire strengthened and development of the country started. There he saw the ways for development through his scholars. He brought light to the world and reestablished the civilization of the world. He entered the world of forbidden knowledge and </w:t>
      </w:r>
      <w:r w:rsidR="00A86A08">
        <w:rPr>
          <w:rFonts w:ascii="Times New Roman" w:hAnsi="Times New Roman"/>
        </w:rPr>
        <w:t xml:space="preserve">completed his education. He ended warships around the globe and brought peace to the world. His sailors brought glory to the world and brought life to earth. His journey of life just begins there. He strengthened all the industries and emphasized farming. This brought glory to the nation. His nation stood first in production, and he started trade between nations. The nations around the globe grown to any extend andnurtured culture. By the way Asia have a new life. His theory was </w:t>
      </w:r>
      <w:r w:rsidR="00853086">
        <w:rPr>
          <w:rFonts w:ascii="Times New Roman" w:hAnsi="Times New Roman"/>
        </w:rPr>
        <w:t xml:space="preserve">then </w:t>
      </w:r>
      <w:r w:rsidR="00A86A08">
        <w:rPr>
          <w:rFonts w:ascii="Times New Roman" w:hAnsi="Times New Roman"/>
        </w:rPr>
        <w:t>trade and rule and he strengthened trade over the world. He established trade rule and stabilized the market</w:t>
      </w:r>
      <w:r w:rsidR="006B77C5">
        <w:rPr>
          <w:rFonts w:ascii="Times New Roman" w:hAnsi="Times New Roman"/>
        </w:rPr>
        <w:t>. The people of Asia arise to a good living standard and started trade. They began cultivation in vast area and production increased. The state stood first in literacy and cultivation. He builds his army with different sections</w:t>
      </w:r>
      <w:r w:rsidR="00853086">
        <w:rPr>
          <w:rFonts w:ascii="Times New Roman" w:hAnsi="Times New Roman"/>
        </w:rPr>
        <w:t xml:space="preserve"> for foot soldiers</w:t>
      </w:r>
      <w:r w:rsidR="006B77C5">
        <w:rPr>
          <w:rFonts w:ascii="Times New Roman" w:hAnsi="Times New Roman"/>
        </w:rPr>
        <w:t xml:space="preserve"> and stabilized the rule. By the time he was a real emperor of Asia and his empire spread over the map. Rulers over the country started </w:t>
      </w:r>
      <w:r w:rsidR="00F71671">
        <w:rPr>
          <w:rFonts w:ascii="Times New Roman" w:hAnsi="Times New Roman"/>
        </w:rPr>
        <w:t>tracing his rule in the glory of his country. By the next year he conducted a survey for recording the wealth of individuals of the country. He calculated the production of the country and reestablished the market value.</w:t>
      </w:r>
      <w:r w:rsidR="00B002C8">
        <w:rPr>
          <w:rFonts w:ascii="Times New Roman" w:hAnsi="Times New Roman"/>
        </w:rPr>
        <w:t xml:space="preserve"> He established a king in the waters and divided the rule in the navy. He established good rule in the ocean and made code for the rule in ocean. His sailors spread the code all over the world and refined the rule over the world. </w:t>
      </w:r>
      <w:r w:rsidR="0033080C">
        <w:rPr>
          <w:rFonts w:ascii="Times New Roman" w:hAnsi="Times New Roman"/>
        </w:rPr>
        <w:t>H</w:t>
      </w:r>
      <w:r w:rsidR="00B002C8">
        <w:rPr>
          <w:rFonts w:ascii="Times New Roman" w:hAnsi="Times New Roman"/>
        </w:rPr>
        <w:t>e established a conference of the nations and established a good rule. There he saw the possibility of globalization of his navy. He distributed his naval force for nations and trained the army of nations.</w:t>
      </w:r>
    </w:p>
    <w:p w:rsidR="008C65FB" w:rsidRDefault="00B002C8" w:rsidP="00A03FED">
      <w:pPr>
        <w:pStyle w:val="TipText"/>
        <w:spacing w:line="360" w:lineRule="auto"/>
        <w:jc w:val="both"/>
        <w:rPr>
          <w:rFonts w:ascii="Times New Roman" w:hAnsi="Times New Roman"/>
        </w:rPr>
      </w:pPr>
      <w:r>
        <w:rPr>
          <w:rFonts w:ascii="Times New Roman" w:hAnsi="Times New Roman"/>
        </w:rPr>
        <w:t>He reduced</w:t>
      </w:r>
      <w:r w:rsidR="00525DFF">
        <w:rPr>
          <w:rFonts w:ascii="Times New Roman" w:hAnsi="Times New Roman"/>
        </w:rPr>
        <w:t xml:space="preserve"> the employment in his country and hired work outside the country. His rulership changed to a dynasty and there begins the Aryan dynasty. He developed the skill of archery in his army and guarded his nation. The navy across the word held his flag of blue colour.</w:t>
      </w:r>
      <w:r w:rsidR="00B01F65">
        <w:rPr>
          <w:rFonts w:ascii="Times New Roman" w:hAnsi="Times New Roman"/>
        </w:rPr>
        <w:t>The army began to collide due to a large global conflict of politics, the trade across the nations reduced and the life of people in the country was at fear. Aryan enforced his army to manage the crisis in the nation, the army generated awareness among the people of the country</w:t>
      </w:r>
      <w:r w:rsidR="002C4698">
        <w:rPr>
          <w:rFonts w:ascii="Times New Roman" w:hAnsi="Times New Roman"/>
        </w:rPr>
        <w:t>.</w:t>
      </w:r>
      <w:r w:rsidR="002D73A7">
        <w:rPr>
          <w:rFonts w:ascii="Times New Roman" w:hAnsi="Times New Roman"/>
        </w:rPr>
        <w:t xml:space="preserve"> Aware to the situation he arranged to hew off his army.</w:t>
      </w:r>
      <w:r w:rsidR="002C4698">
        <w:rPr>
          <w:rFonts w:ascii="Times New Roman" w:hAnsi="Times New Roman"/>
        </w:rPr>
        <w:t xml:space="preserve"> They developed a strong nation by </w:t>
      </w:r>
      <w:r w:rsidR="00A53D45">
        <w:rPr>
          <w:rFonts w:ascii="Times New Roman" w:hAnsi="Times New Roman"/>
        </w:rPr>
        <w:t xml:space="preserve">settling the conflicts and moved </w:t>
      </w:r>
      <w:r w:rsidR="00A53D45">
        <w:rPr>
          <w:rFonts w:ascii="Times New Roman" w:hAnsi="Times New Roman"/>
        </w:rPr>
        <w:lastRenderedPageBreak/>
        <w:t>toward progress.</w:t>
      </w:r>
      <w:r w:rsidR="00015689">
        <w:rPr>
          <w:rFonts w:ascii="Times New Roman" w:hAnsi="Times New Roman"/>
        </w:rPr>
        <w:t xml:space="preserve"> As days passed by Asia develops a strong fire of liberation</w:t>
      </w:r>
      <w:r w:rsidR="002B438B">
        <w:rPr>
          <w:rFonts w:ascii="Times New Roman" w:hAnsi="Times New Roman"/>
        </w:rPr>
        <w:t xml:space="preserve">. </w:t>
      </w:r>
      <w:r w:rsidR="006512F8">
        <w:rPr>
          <w:rFonts w:ascii="Times New Roman" w:hAnsi="Times New Roman"/>
        </w:rPr>
        <w:t xml:space="preserve">By the time there was a large mythical belief on the </w:t>
      </w:r>
      <w:r w:rsidR="00B027CB">
        <w:rPr>
          <w:rFonts w:ascii="Times New Roman" w:hAnsi="Times New Roman"/>
        </w:rPr>
        <w:t>nation’s</w:t>
      </w:r>
      <w:r w:rsidR="006512F8">
        <w:rPr>
          <w:rFonts w:ascii="Times New Roman" w:hAnsi="Times New Roman"/>
        </w:rPr>
        <w:t xml:space="preserve"> political rule. People of the country believed that the country was developed on the dynastical beliefs of Aryan</w:t>
      </w:r>
      <w:r w:rsidR="006830EE">
        <w:rPr>
          <w:rFonts w:ascii="Times New Roman" w:hAnsi="Times New Roman"/>
        </w:rPr>
        <w:t>. As days passed by</w:t>
      </w:r>
      <w:r w:rsidR="002B438B">
        <w:rPr>
          <w:rFonts w:ascii="Times New Roman" w:hAnsi="Times New Roman"/>
        </w:rPr>
        <w:t>public gathering became a common practice in and around</w:t>
      </w:r>
      <w:r w:rsidR="0078645F">
        <w:rPr>
          <w:rFonts w:ascii="Times New Roman" w:hAnsi="Times New Roman"/>
        </w:rPr>
        <w:t xml:space="preserve"> the city. On this situation Aryan met the people of the country on a public gathering in </w:t>
      </w:r>
      <w:r w:rsidR="00983D3A">
        <w:rPr>
          <w:rFonts w:ascii="Times New Roman" w:hAnsi="Times New Roman"/>
        </w:rPr>
        <w:t>the capital.</w:t>
      </w:r>
    </w:p>
    <w:p w:rsidR="00015689" w:rsidRDefault="00C74EFA" w:rsidP="00A03FED">
      <w:pPr>
        <w:pStyle w:val="TipText"/>
        <w:spacing w:line="360" w:lineRule="auto"/>
        <w:jc w:val="both"/>
        <w:rPr>
          <w:rFonts w:ascii="Times New Roman" w:hAnsi="Times New Roman"/>
        </w:rPr>
      </w:pPr>
      <w:r>
        <w:rPr>
          <w:rFonts w:ascii="Times New Roman" w:hAnsi="Times New Roman"/>
        </w:rPr>
        <w:t>He met with an accident in the later month during an encounter with a ship when he realized that his navy is losing hold. He arranged sessions of meeting in his palace and came to a conclusion on arranging a conference of nations</w:t>
      </w:r>
      <w:r w:rsidR="00AF3A10">
        <w:rPr>
          <w:rFonts w:ascii="Times New Roman" w:hAnsi="Times New Roman"/>
        </w:rPr>
        <w:t>. In the conference he</w:t>
      </w:r>
      <w:r w:rsidR="00873C5E">
        <w:rPr>
          <w:rFonts w:ascii="Times New Roman" w:hAnsi="Times New Roman"/>
        </w:rPr>
        <w:t xml:space="preserve"> put forward statements of union and dismissed the statements of war, his statements include Army to the nations in the union, call</w:t>
      </w:r>
      <w:r w:rsidR="008C65FB">
        <w:rPr>
          <w:rFonts w:ascii="Times New Roman" w:hAnsi="Times New Roman"/>
        </w:rPr>
        <w:t>ing back</w:t>
      </w:r>
      <w:r w:rsidR="00873C5E">
        <w:rPr>
          <w:rFonts w:ascii="Times New Roman" w:hAnsi="Times New Roman"/>
        </w:rPr>
        <w:t xml:space="preserve"> his army from the nations of division, denial of provision of army training, and so. The conference was a success and </w:t>
      </w:r>
      <w:r w:rsidR="00A125C5">
        <w:rPr>
          <w:rFonts w:ascii="Times New Roman" w:hAnsi="Times New Roman"/>
        </w:rPr>
        <w:t>five</w:t>
      </w:r>
      <w:r w:rsidR="00873C5E">
        <w:rPr>
          <w:rFonts w:ascii="Times New Roman" w:hAnsi="Times New Roman"/>
        </w:rPr>
        <w:t xml:space="preserve"> small nations denied to the statements and he called his army</w:t>
      </w:r>
      <w:r w:rsidR="00931E77">
        <w:rPr>
          <w:rFonts w:ascii="Times New Roman" w:hAnsi="Times New Roman"/>
        </w:rPr>
        <w:t xml:space="preserve"> back. Later in the year the nations of union stabilized the rule and </w:t>
      </w:r>
      <w:r w:rsidR="008C65FB">
        <w:rPr>
          <w:rFonts w:ascii="Times New Roman" w:hAnsi="Times New Roman"/>
        </w:rPr>
        <w:t xml:space="preserve">worked on </w:t>
      </w:r>
      <w:r w:rsidR="00931E77">
        <w:rPr>
          <w:rFonts w:ascii="Times New Roman" w:hAnsi="Times New Roman"/>
        </w:rPr>
        <w:t>trade. The union of nations was a success, and the progress of the union was limitless.</w:t>
      </w:r>
    </w:p>
    <w:p w:rsidR="00F344EE" w:rsidRDefault="00D95A94" w:rsidP="00A03FED">
      <w:pPr>
        <w:pStyle w:val="TipText"/>
        <w:spacing w:line="360" w:lineRule="auto"/>
        <w:jc w:val="both"/>
        <w:rPr>
          <w:rFonts w:ascii="Times New Roman" w:hAnsi="Times New Roman"/>
        </w:rPr>
      </w:pPr>
      <w:r>
        <w:rPr>
          <w:rFonts w:ascii="Times New Roman" w:hAnsi="Times New Roman"/>
        </w:rPr>
        <w:t>In the coming years he contributed his rule</w:t>
      </w:r>
      <w:r w:rsidR="00B459DC">
        <w:rPr>
          <w:rFonts w:ascii="Times New Roman" w:hAnsi="Times New Roman"/>
        </w:rPr>
        <w:t xml:space="preserve"> to the union of nations and by this he was on a rule of progress, he understood that, only by a sustainable rule progress can be achieved, he changed his rule to adapt globally and changed his ideology towards sustainable management shifting his theory from trade and rule. By four years all the nations around the globe stabilized their rule and started avoiding conflicts of rule. Progress raised and solutions to the problems and crisis</w:t>
      </w:r>
      <w:r w:rsidR="0026651A">
        <w:rPr>
          <w:rFonts w:ascii="Times New Roman" w:hAnsi="Times New Roman"/>
        </w:rPr>
        <w:t xml:space="preserve"> of nations arise. By the time Aryan, divided the rule in his country to states of different origins and trade and started to develop culturally</w:t>
      </w:r>
      <w:r w:rsidR="005943C6">
        <w:rPr>
          <w:rFonts w:ascii="Times New Roman" w:hAnsi="Times New Roman"/>
        </w:rPr>
        <w:t xml:space="preserve">. Within a day the messengers of Aryan give a report on the Union of Liberate state. The statement says that there are </w:t>
      </w:r>
      <w:r w:rsidR="00A125C5">
        <w:rPr>
          <w:rFonts w:ascii="Times New Roman" w:hAnsi="Times New Roman"/>
        </w:rPr>
        <w:t>seven</w:t>
      </w:r>
      <w:r w:rsidR="005943C6">
        <w:rPr>
          <w:rFonts w:ascii="Times New Roman" w:hAnsi="Times New Roman"/>
        </w:rPr>
        <w:t xml:space="preserve"> states globally united to form Union of Republic State. Aryan divided the rule of his </w:t>
      </w:r>
      <w:r w:rsidR="00E12B00">
        <w:rPr>
          <w:rFonts w:ascii="Times New Roman" w:hAnsi="Times New Roman"/>
        </w:rPr>
        <w:t>nation,</w:t>
      </w:r>
      <w:r w:rsidR="005943C6">
        <w:rPr>
          <w:rFonts w:ascii="Times New Roman" w:hAnsi="Times New Roman"/>
        </w:rPr>
        <w:t xml:space="preserve"> furthermore, uniting the union of nations to form the </w:t>
      </w:r>
      <w:r w:rsidR="00E12B00">
        <w:rPr>
          <w:rFonts w:ascii="Times New Roman" w:hAnsi="Times New Roman"/>
        </w:rPr>
        <w:t>State of Aryan Rule. The news of the report spread across the nations of Union of Republic Nations. In this shock they divided their rule among and took control over the see. Aryans navy destroyed the states and left them with. By this the states policy on travel changed. Now there should be permission for the statesman to travel across. This shock the world, the nations of union adopted the policy and Aryan became the Emperor of The State of Aryan Rule</w:t>
      </w:r>
      <w:r w:rsidR="00F344EE">
        <w:rPr>
          <w:rFonts w:ascii="Times New Roman" w:hAnsi="Times New Roman"/>
        </w:rPr>
        <w:t>,</w:t>
      </w:r>
      <w:r w:rsidR="00E12B00">
        <w:rPr>
          <w:rFonts w:ascii="Times New Roman" w:hAnsi="Times New Roman"/>
        </w:rPr>
        <w:t xml:space="preserve"> even formed before. From here the letters changed on Aryan’s record of history.</w:t>
      </w:r>
      <w:r w:rsidR="00F344EE">
        <w:rPr>
          <w:rFonts w:ascii="Times New Roman" w:hAnsi="Times New Roman"/>
        </w:rPr>
        <w:t xml:space="preserve"> Aryan Strengthened The State of Aryan Rule.</w:t>
      </w:r>
    </w:p>
    <w:p w:rsidR="006651F4" w:rsidRDefault="006651F4" w:rsidP="00A03FED">
      <w:pPr>
        <w:pStyle w:val="TipText"/>
        <w:spacing w:line="360" w:lineRule="auto"/>
        <w:jc w:val="both"/>
        <w:rPr>
          <w:rFonts w:ascii="Times New Roman" w:hAnsi="Times New Roman"/>
        </w:rPr>
      </w:pPr>
    </w:p>
    <w:p w:rsidR="00B027CB" w:rsidRDefault="001F51F5" w:rsidP="00894A5B">
      <w:pPr>
        <w:pStyle w:val="TipText"/>
        <w:spacing w:line="360" w:lineRule="auto"/>
        <w:jc w:val="both"/>
        <w:rPr>
          <w:rFonts w:ascii="Times New Roman" w:hAnsi="Times New Roman"/>
        </w:rPr>
      </w:pPr>
      <w:r>
        <w:rPr>
          <w:rFonts w:ascii="Times New Roman" w:hAnsi="Times New Roman"/>
        </w:rPr>
        <w:lastRenderedPageBreak/>
        <w:t>As</w:t>
      </w:r>
      <w:r w:rsidR="00852BA8">
        <w:rPr>
          <w:rFonts w:ascii="Times New Roman" w:hAnsi="Times New Roman"/>
        </w:rPr>
        <w:t xml:space="preserve"> Aryan starts </w:t>
      </w:r>
      <w:r w:rsidR="00F14FC8">
        <w:rPr>
          <w:rFonts w:ascii="Times New Roman" w:hAnsi="Times New Roman"/>
        </w:rPr>
        <w:t xml:space="preserve">his life with his wife, he had only a life ahead and his duties were to protect her, this changed in his life to recover his nation from evils, in this task he took the path of saving the country as he understood it have to be continued till the end of evil. By this he started the Procedure of National Importance that he can bring the state back to a new life. He produced the best crops ever the market </w:t>
      </w:r>
      <w:r w:rsidR="000D663D">
        <w:rPr>
          <w:rFonts w:ascii="Times New Roman" w:hAnsi="Times New Roman"/>
        </w:rPr>
        <w:t>has</w:t>
      </w:r>
      <w:r w:rsidR="00F14FC8">
        <w:rPr>
          <w:rFonts w:ascii="Times New Roman" w:hAnsi="Times New Roman"/>
        </w:rPr>
        <w:t xml:space="preserve"> seen and assured minimum value to the country. H</w:t>
      </w:r>
      <w:r w:rsidR="00694D61">
        <w:rPr>
          <w:rFonts w:ascii="Times New Roman" w:hAnsi="Times New Roman"/>
        </w:rPr>
        <w:t>e maintained</w:t>
      </w:r>
      <w:r w:rsidR="00452ECB">
        <w:rPr>
          <w:rFonts w:ascii="Times New Roman" w:hAnsi="Times New Roman"/>
        </w:rPr>
        <w:t>value</w:t>
      </w:r>
      <w:r w:rsidR="00F14FC8">
        <w:rPr>
          <w:rFonts w:ascii="Times New Roman" w:hAnsi="Times New Roman"/>
        </w:rPr>
        <w:t xml:space="preserve"> to the country so that this is maximum safe procedure to the state. </w:t>
      </w:r>
      <w:r w:rsidR="00452ECB">
        <w:rPr>
          <w:rFonts w:ascii="Times New Roman" w:hAnsi="Times New Roman"/>
        </w:rPr>
        <w:t xml:space="preserve">By the end of the first </w:t>
      </w:r>
      <w:r w:rsidR="00C33A63">
        <w:rPr>
          <w:rFonts w:ascii="Times New Roman" w:hAnsi="Times New Roman"/>
        </w:rPr>
        <w:t>tenure,</w:t>
      </w:r>
      <w:r w:rsidR="00452ECB">
        <w:rPr>
          <w:rFonts w:ascii="Times New Roman" w:hAnsi="Times New Roman"/>
        </w:rPr>
        <w:t xml:space="preserve"> he began to work as an evident dictator for his country </w:t>
      </w:r>
      <w:r w:rsidR="00524C97">
        <w:rPr>
          <w:rFonts w:ascii="Times New Roman" w:hAnsi="Times New Roman"/>
        </w:rPr>
        <w:t>to bring value and</w:t>
      </w:r>
      <w:r w:rsidR="00452ECB">
        <w:rPr>
          <w:rFonts w:ascii="Times New Roman" w:hAnsi="Times New Roman"/>
        </w:rPr>
        <w:t xml:space="preserve"> unity.</w:t>
      </w:r>
      <w:r w:rsidR="00C33A63">
        <w:rPr>
          <w:rFonts w:ascii="Times New Roman" w:hAnsi="Times New Roman"/>
        </w:rPr>
        <w:t xml:space="preserve"> This tenure ended, with a beautiful flower in his mind as the tenure have a small life in it</w:t>
      </w:r>
      <w:r w:rsidR="00524C97">
        <w:rPr>
          <w:rFonts w:ascii="Times New Roman" w:hAnsi="Times New Roman"/>
        </w:rPr>
        <w:t>.B</w:t>
      </w:r>
      <w:r w:rsidR="00C33A63">
        <w:rPr>
          <w:rFonts w:ascii="Times New Roman" w:hAnsi="Times New Roman"/>
        </w:rPr>
        <w:t xml:space="preserve">y this he understood that </w:t>
      </w:r>
      <w:r w:rsidR="006651F4">
        <w:rPr>
          <w:rFonts w:ascii="Times New Roman" w:hAnsi="Times New Roman"/>
        </w:rPr>
        <w:t>t</w:t>
      </w:r>
      <w:r w:rsidR="00C33A63">
        <w:rPr>
          <w:rFonts w:ascii="Times New Roman" w:hAnsi="Times New Roman"/>
        </w:rPr>
        <w:t xml:space="preserve">he tenure </w:t>
      </w:r>
      <w:r w:rsidR="00A125C5">
        <w:rPr>
          <w:rFonts w:ascii="Times New Roman" w:hAnsi="Times New Roman"/>
        </w:rPr>
        <w:t>has</w:t>
      </w:r>
      <w:r w:rsidR="00C33A63">
        <w:rPr>
          <w:rFonts w:ascii="Times New Roman" w:hAnsi="Times New Roman"/>
        </w:rPr>
        <w:t xml:space="preserve"> to be small </w:t>
      </w:r>
      <w:r w:rsidR="006651F4">
        <w:rPr>
          <w:rFonts w:ascii="Times New Roman" w:hAnsi="Times New Roman"/>
        </w:rPr>
        <w:t>so that</w:t>
      </w:r>
      <w:r w:rsidR="00C33A63">
        <w:rPr>
          <w:rFonts w:ascii="Times New Roman" w:hAnsi="Times New Roman"/>
        </w:rPr>
        <w:t xml:space="preserve"> the country can achieve a good foundation by the time that the tenure can end with a planning of next, by this he understood that he can achieve a good development fo</w:t>
      </w:r>
      <w:r w:rsidR="006651F4">
        <w:rPr>
          <w:rFonts w:ascii="Times New Roman" w:hAnsi="Times New Roman"/>
        </w:rPr>
        <w:t>r</w:t>
      </w:r>
      <w:r w:rsidR="00C33A63">
        <w:rPr>
          <w:rFonts w:ascii="Times New Roman" w:hAnsi="Times New Roman"/>
        </w:rPr>
        <w:t xml:space="preserve"> the country and a well achievement. He got </w:t>
      </w:r>
      <w:r w:rsidR="006651F4">
        <w:rPr>
          <w:rFonts w:ascii="Times New Roman" w:hAnsi="Times New Roman"/>
        </w:rPr>
        <w:t>astonished</w:t>
      </w:r>
      <w:r w:rsidR="00C33A63">
        <w:rPr>
          <w:rFonts w:ascii="Times New Roman" w:hAnsi="Times New Roman"/>
        </w:rPr>
        <w:t xml:space="preserve"> to this that it is difficult to maintain the value of the state by this. He got a sound sleep</w:t>
      </w:r>
      <w:r w:rsidR="00567ADE">
        <w:rPr>
          <w:rFonts w:ascii="Times New Roman" w:hAnsi="Times New Roman"/>
        </w:rPr>
        <w:t>,</w:t>
      </w:r>
      <w:r w:rsidR="00C33A63">
        <w:rPr>
          <w:rFonts w:ascii="Times New Roman" w:hAnsi="Times New Roman"/>
        </w:rPr>
        <w:t xml:space="preserve"> thinking on this he got that it is a well adventure that to produce a good state out of a land. By this he started to well maintain his army </w:t>
      </w:r>
      <w:r w:rsidR="00567ADE">
        <w:rPr>
          <w:rFonts w:ascii="Times New Roman" w:hAnsi="Times New Roman"/>
        </w:rPr>
        <w:t>and</w:t>
      </w:r>
      <w:r w:rsidR="00C33A63">
        <w:rPr>
          <w:rFonts w:ascii="Times New Roman" w:hAnsi="Times New Roman"/>
        </w:rPr>
        <w:t xml:space="preserve"> start</w:t>
      </w:r>
      <w:r w:rsidR="00567ADE">
        <w:rPr>
          <w:rFonts w:ascii="Times New Roman" w:hAnsi="Times New Roman"/>
        </w:rPr>
        <w:t>ed</w:t>
      </w:r>
      <w:r w:rsidR="00C33A63">
        <w:rPr>
          <w:rFonts w:ascii="Times New Roman" w:hAnsi="Times New Roman"/>
        </w:rPr>
        <w:t xml:space="preserve"> a good living. He started a joined session with his younger </w:t>
      </w:r>
      <w:r w:rsidR="006651F4">
        <w:rPr>
          <w:rFonts w:ascii="Times New Roman" w:hAnsi="Times New Roman"/>
        </w:rPr>
        <w:t>brother</w:t>
      </w:r>
      <w:r w:rsidR="00C33A63">
        <w:rPr>
          <w:rFonts w:ascii="Times New Roman" w:hAnsi="Times New Roman"/>
        </w:rPr>
        <w:t xml:space="preserve"> that he can achieve it. This holds a good time for </w:t>
      </w:r>
      <w:r w:rsidR="006651F4">
        <w:rPr>
          <w:rFonts w:ascii="Times New Roman" w:hAnsi="Times New Roman"/>
        </w:rPr>
        <w:t>him,</w:t>
      </w:r>
      <w:r w:rsidR="00C33A63">
        <w:rPr>
          <w:rFonts w:ascii="Times New Roman" w:hAnsi="Times New Roman"/>
        </w:rPr>
        <w:t xml:space="preserve"> and he understood he can join the countries along the world to achieve it. This he holds as an adventure. By this he got well knowledge of state </w:t>
      </w:r>
      <w:r w:rsidR="006651F4">
        <w:rPr>
          <w:rFonts w:ascii="Times New Roman" w:hAnsi="Times New Roman"/>
        </w:rPr>
        <w:t>administration</w:t>
      </w:r>
      <w:r w:rsidR="00C33A63">
        <w:rPr>
          <w:rFonts w:ascii="Times New Roman" w:hAnsi="Times New Roman"/>
        </w:rPr>
        <w:t>. He got this by his experience and got well knowledge</w:t>
      </w:r>
      <w:r w:rsidR="00567ADE">
        <w:rPr>
          <w:rFonts w:ascii="Times New Roman" w:hAnsi="Times New Roman"/>
        </w:rPr>
        <w:t xml:space="preserve"> on it</w:t>
      </w:r>
      <w:r w:rsidR="00C33A63">
        <w:rPr>
          <w:rFonts w:ascii="Times New Roman" w:hAnsi="Times New Roman"/>
        </w:rPr>
        <w:t>. He was found of a well achievement and have astonished. He was a well</w:t>
      </w:r>
      <w:r w:rsidR="00567ADE">
        <w:rPr>
          <w:rFonts w:ascii="Times New Roman" w:hAnsi="Times New Roman"/>
        </w:rPr>
        <w:t>-</w:t>
      </w:r>
      <w:r w:rsidR="00C33A63">
        <w:rPr>
          <w:rFonts w:ascii="Times New Roman" w:hAnsi="Times New Roman"/>
        </w:rPr>
        <w:t xml:space="preserve">man of adventure for his state. This he got as a well achievement. By this he </w:t>
      </w:r>
      <w:r w:rsidR="004820B4">
        <w:rPr>
          <w:rFonts w:ascii="Times New Roman" w:hAnsi="Times New Roman"/>
        </w:rPr>
        <w:t>has</w:t>
      </w:r>
      <w:r w:rsidR="00C33A63">
        <w:rPr>
          <w:rFonts w:ascii="Times New Roman" w:hAnsi="Times New Roman"/>
        </w:rPr>
        <w:t xml:space="preserve"> known to </w:t>
      </w:r>
      <w:r w:rsidR="006651F4">
        <w:rPr>
          <w:rFonts w:ascii="Times New Roman" w:hAnsi="Times New Roman"/>
        </w:rPr>
        <w:t>stand</w:t>
      </w:r>
      <w:r w:rsidR="00567ADE">
        <w:rPr>
          <w:rFonts w:ascii="Times New Roman" w:hAnsi="Times New Roman"/>
        </w:rPr>
        <w:t xml:space="preserve"> as</w:t>
      </w:r>
      <w:r w:rsidR="00C33A63">
        <w:rPr>
          <w:rFonts w:ascii="Times New Roman" w:hAnsi="Times New Roman"/>
        </w:rPr>
        <w:t xml:space="preserve"> a well knowledge for </w:t>
      </w:r>
      <w:r w:rsidR="00567ADE">
        <w:rPr>
          <w:rFonts w:ascii="Times New Roman" w:hAnsi="Times New Roman"/>
        </w:rPr>
        <w:t>his</w:t>
      </w:r>
      <w:r w:rsidR="00C33A63">
        <w:rPr>
          <w:rFonts w:ascii="Times New Roman" w:hAnsi="Times New Roman"/>
        </w:rPr>
        <w:t xml:space="preserve"> state. By this he started a school in his state for administration and </w:t>
      </w:r>
      <w:r w:rsidR="006651F4">
        <w:rPr>
          <w:rFonts w:ascii="Times New Roman" w:hAnsi="Times New Roman"/>
        </w:rPr>
        <w:t>research</w:t>
      </w:r>
      <w:r w:rsidR="00C33A63">
        <w:rPr>
          <w:rFonts w:ascii="Times New Roman" w:hAnsi="Times New Roman"/>
        </w:rPr>
        <w:t xml:space="preserve"> in administration. He got this as a well loving memory for the state</w:t>
      </w:r>
      <w:r w:rsidR="006651F4">
        <w:rPr>
          <w:rFonts w:ascii="Times New Roman" w:hAnsi="Times New Roman"/>
        </w:rPr>
        <w:t xml:space="preserve">. </w:t>
      </w:r>
      <w:r w:rsidR="00694D61">
        <w:rPr>
          <w:rFonts w:ascii="Times New Roman" w:hAnsi="Times New Roman"/>
        </w:rPr>
        <w:t>As though</w:t>
      </w:r>
      <w:r w:rsidR="006651F4">
        <w:rPr>
          <w:rFonts w:ascii="Times New Roman" w:hAnsi="Times New Roman"/>
        </w:rPr>
        <w:t xml:space="preserve"> he started school</w:t>
      </w:r>
      <w:r w:rsidR="00694D61">
        <w:rPr>
          <w:rFonts w:ascii="Times New Roman" w:hAnsi="Times New Roman"/>
        </w:rPr>
        <w:t>s</w:t>
      </w:r>
      <w:r w:rsidR="006651F4">
        <w:rPr>
          <w:rFonts w:ascii="Times New Roman" w:hAnsi="Times New Roman"/>
        </w:rPr>
        <w:t xml:space="preserve"> in his neighboring countries</w:t>
      </w:r>
      <w:r w:rsidR="00CF43FE">
        <w:rPr>
          <w:rFonts w:ascii="Times New Roman" w:hAnsi="Times New Roman"/>
        </w:rPr>
        <w:t>.</w:t>
      </w:r>
      <w:r w:rsidR="006651F4">
        <w:rPr>
          <w:rFonts w:ascii="Times New Roman" w:hAnsi="Times New Roman"/>
        </w:rPr>
        <w:t xml:space="preserve"> He achieved </w:t>
      </w:r>
      <w:r w:rsidR="00E163D2">
        <w:rPr>
          <w:rFonts w:ascii="Times New Roman" w:hAnsi="Times New Roman"/>
        </w:rPr>
        <w:t xml:space="preserve">a well knowledge to produce </w:t>
      </w:r>
      <w:r w:rsidR="00694D61">
        <w:rPr>
          <w:rFonts w:ascii="Times New Roman" w:hAnsi="Times New Roman"/>
        </w:rPr>
        <w:t>a good</w:t>
      </w:r>
      <w:r w:rsidR="00E163D2">
        <w:rPr>
          <w:rFonts w:ascii="Times New Roman" w:hAnsi="Times New Roman"/>
        </w:rPr>
        <w:t xml:space="preserve"> state</w:t>
      </w:r>
      <w:r w:rsidR="006651F4">
        <w:rPr>
          <w:rFonts w:ascii="Times New Roman" w:hAnsi="Times New Roman"/>
        </w:rPr>
        <w:t>. He also stood</w:t>
      </w:r>
      <w:r w:rsidR="00694D61">
        <w:rPr>
          <w:rFonts w:ascii="Times New Roman" w:hAnsi="Times New Roman"/>
        </w:rPr>
        <w:t xml:space="preserve">, </w:t>
      </w:r>
      <w:r w:rsidR="006651F4">
        <w:rPr>
          <w:rFonts w:ascii="Times New Roman" w:hAnsi="Times New Roman"/>
        </w:rPr>
        <w:t xml:space="preserve">for the state directive to start a foundation on agriculture. He </w:t>
      </w:r>
      <w:r w:rsidR="004820B4">
        <w:rPr>
          <w:rFonts w:ascii="Times New Roman" w:hAnsi="Times New Roman"/>
        </w:rPr>
        <w:t>has</w:t>
      </w:r>
      <w:r w:rsidR="006651F4">
        <w:rPr>
          <w:rFonts w:ascii="Times New Roman" w:hAnsi="Times New Roman"/>
        </w:rPr>
        <w:t xml:space="preserve"> a well foundation for the state. This is of importance for the state.</w:t>
      </w:r>
      <w:r w:rsidR="00A24899">
        <w:rPr>
          <w:rFonts w:ascii="Times New Roman" w:hAnsi="Times New Roman"/>
        </w:rPr>
        <w:t xml:space="preserve"> This adventure of the state continued till the end of final tenure of the ninth year.</w:t>
      </w:r>
    </w:p>
    <w:p w:rsidR="00DA4FA7" w:rsidRDefault="00AB376A" w:rsidP="00894A5B">
      <w:pPr>
        <w:pStyle w:val="TipText"/>
        <w:spacing w:line="360" w:lineRule="auto"/>
        <w:jc w:val="both"/>
        <w:rPr>
          <w:rFonts w:ascii="Times New Roman" w:hAnsi="Times New Roman"/>
        </w:rPr>
      </w:pPr>
      <w:r>
        <w:rPr>
          <w:rFonts w:ascii="Times New Roman" w:hAnsi="Times New Roman"/>
        </w:rPr>
        <w:t>By this the sta</w:t>
      </w:r>
      <w:r w:rsidR="00CF43FE">
        <w:rPr>
          <w:rFonts w:ascii="Times New Roman" w:hAnsi="Times New Roman"/>
        </w:rPr>
        <w:t>t</w:t>
      </w:r>
      <w:r>
        <w:rPr>
          <w:rFonts w:ascii="Times New Roman" w:hAnsi="Times New Roman"/>
        </w:rPr>
        <w:t xml:space="preserve">e started an organization for achievement of the job affairs, he affiliated it to his state and stared its wings in the neighboring </w:t>
      </w:r>
      <w:r w:rsidR="00BF6F20">
        <w:rPr>
          <w:rFonts w:ascii="Times New Roman" w:hAnsi="Times New Roman"/>
        </w:rPr>
        <w:t xml:space="preserve">nations. By the end of the next tenure, the organization was a success. He developed action plans for the organization and secured job </w:t>
      </w:r>
      <w:r w:rsidR="00CA36AB">
        <w:rPr>
          <w:rFonts w:ascii="Times New Roman" w:hAnsi="Times New Roman"/>
        </w:rPr>
        <w:t>opportunities. By this his state have a well-developed action plan, so he started to concentrate on that. This was his first vision. He called for an adjoined session and discussed the matter. This they achieved as along journey. For the next tenure they put forward an action plan of best ever</w:t>
      </w:r>
      <w:r w:rsidR="00CF43FE">
        <w:rPr>
          <w:rFonts w:ascii="Times New Roman" w:hAnsi="Times New Roman"/>
        </w:rPr>
        <w:t xml:space="preserve"> </w:t>
      </w:r>
      <w:r w:rsidR="00CF43FE">
        <w:rPr>
          <w:rFonts w:ascii="Times New Roman" w:hAnsi="Times New Roman"/>
        </w:rPr>
        <w:lastRenderedPageBreak/>
        <w:t>and confidential.</w:t>
      </w:r>
      <w:r w:rsidR="00CA36AB">
        <w:rPr>
          <w:rFonts w:ascii="Times New Roman" w:hAnsi="Times New Roman"/>
        </w:rPr>
        <w:t xml:space="preserve"> He started to think on his state seriously. This was the time when rulers around the </w:t>
      </w:r>
      <w:r w:rsidR="00B027CB">
        <w:rPr>
          <w:rFonts w:ascii="Times New Roman" w:hAnsi="Times New Roman"/>
        </w:rPr>
        <w:t>globe</w:t>
      </w:r>
      <w:r w:rsidR="00CA36AB">
        <w:rPr>
          <w:rFonts w:ascii="Times New Roman" w:hAnsi="Times New Roman"/>
        </w:rPr>
        <w:t xml:space="preserve"> started to take administration seriously. And at this tenure he </w:t>
      </w:r>
      <w:r w:rsidR="004820B4">
        <w:rPr>
          <w:rFonts w:ascii="Times New Roman" w:hAnsi="Times New Roman"/>
        </w:rPr>
        <w:t>has</w:t>
      </w:r>
      <w:r w:rsidR="00CA36AB">
        <w:rPr>
          <w:rFonts w:ascii="Times New Roman" w:hAnsi="Times New Roman"/>
        </w:rPr>
        <w:t xml:space="preserve"> a master plan on this tenure. As studied on this he got a well living ideology, this was the ideology of lifting the state by giving importance to spices. He started to do this on his complete presence at the time</w:t>
      </w:r>
      <w:r w:rsidR="00C45ECF">
        <w:rPr>
          <w:rFonts w:ascii="Times New Roman" w:hAnsi="Times New Roman"/>
        </w:rPr>
        <w:t>.</w:t>
      </w:r>
      <w:r w:rsidR="00661C80">
        <w:rPr>
          <w:rFonts w:ascii="Times New Roman" w:hAnsi="Times New Roman"/>
        </w:rPr>
        <w:t xml:space="preserve"> His ideology was to state the policies of Asia so </w:t>
      </w:r>
      <w:r w:rsidR="00694D61">
        <w:rPr>
          <w:rFonts w:ascii="Times New Roman" w:hAnsi="Times New Roman"/>
        </w:rPr>
        <w:t>as to maintain value for</w:t>
      </w:r>
      <w:r w:rsidR="00661C80">
        <w:rPr>
          <w:rFonts w:ascii="Times New Roman" w:hAnsi="Times New Roman"/>
        </w:rPr>
        <w:t xml:space="preserve"> the state. He developed a state policy and </w:t>
      </w:r>
      <w:r w:rsidR="006A1414">
        <w:rPr>
          <w:rFonts w:ascii="Times New Roman" w:hAnsi="Times New Roman"/>
        </w:rPr>
        <w:t>conducted</w:t>
      </w:r>
      <w:r w:rsidR="00661C80">
        <w:rPr>
          <w:rFonts w:ascii="Times New Roman" w:hAnsi="Times New Roman"/>
        </w:rPr>
        <w:t xml:space="preserve"> a session to convince his administrators</w:t>
      </w:r>
      <w:r w:rsidR="00C04D6D">
        <w:rPr>
          <w:rFonts w:ascii="Times New Roman" w:hAnsi="Times New Roman"/>
        </w:rPr>
        <w:t xml:space="preserve"> and</w:t>
      </w:r>
      <w:r w:rsidR="00661C80">
        <w:rPr>
          <w:rFonts w:ascii="Times New Roman" w:hAnsi="Times New Roman"/>
        </w:rPr>
        <w:t xml:space="preserve"> this he got as a mission for the state. By this the </w:t>
      </w:r>
      <w:r w:rsidR="00C04D6D">
        <w:rPr>
          <w:rFonts w:ascii="Times New Roman" w:hAnsi="Times New Roman"/>
        </w:rPr>
        <w:t>stategot life</w:t>
      </w:r>
      <w:r w:rsidR="00661C80">
        <w:rPr>
          <w:rFonts w:ascii="Times New Roman" w:hAnsi="Times New Roman"/>
        </w:rPr>
        <w:t xml:space="preserve">. </w:t>
      </w:r>
      <w:r w:rsidR="00C04D6D">
        <w:rPr>
          <w:rFonts w:ascii="Times New Roman" w:hAnsi="Times New Roman"/>
        </w:rPr>
        <w:t>H</w:t>
      </w:r>
      <w:r w:rsidR="00661C80">
        <w:rPr>
          <w:rFonts w:ascii="Times New Roman" w:hAnsi="Times New Roman"/>
        </w:rPr>
        <w:t xml:space="preserve">e respected his administrators. He was in a deep thought appointing a minister for the state. The state </w:t>
      </w:r>
      <w:r w:rsidR="004820B4">
        <w:rPr>
          <w:rFonts w:ascii="Times New Roman" w:hAnsi="Times New Roman"/>
        </w:rPr>
        <w:t>has</w:t>
      </w:r>
      <w:r w:rsidR="00661C80">
        <w:rPr>
          <w:rFonts w:ascii="Times New Roman" w:hAnsi="Times New Roman"/>
        </w:rPr>
        <w:t xml:space="preserve"> one more plan on poli</w:t>
      </w:r>
      <w:r w:rsidR="00643F42">
        <w:rPr>
          <w:rFonts w:ascii="Times New Roman" w:hAnsi="Times New Roman"/>
        </w:rPr>
        <w:t>tics</w:t>
      </w:r>
      <w:r w:rsidR="00661C80">
        <w:rPr>
          <w:rFonts w:ascii="Times New Roman" w:hAnsi="Times New Roman"/>
        </w:rPr>
        <w:t>, this was to divide the state into segments of production for administration. They virtually divided the state into sections. By this</w:t>
      </w:r>
      <w:r w:rsidR="005C1016">
        <w:rPr>
          <w:rFonts w:ascii="Times New Roman" w:hAnsi="Times New Roman"/>
        </w:rPr>
        <w:t xml:space="preserve"> the tenure have a complete plan. He also did this for well maintenance of state. This is a well achievement of the state. And </w:t>
      </w:r>
      <w:r w:rsidR="00B027CB">
        <w:rPr>
          <w:rFonts w:ascii="Times New Roman" w:hAnsi="Times New Roman"/>
        </w:rPr>
        <w:t>also,</w:t>
      </w:r>
      <w:r w:rsidR="005C1016">
        <w:rPr>
          <w:rFonts w:ascii="Times New Roman" w:hAnsi="Times New Roman"/>
        </w:rPr>
        <w:t xml:space="preserve"> he </w:t>
      </w:r>
      <w:r w:rsidR="004820B4">
        <w:rPr>
          <w:rFonts w:ascii="Times New Roman" w:hAnsi="Times New Roman"/>
        </w:rPr>
        <w:t>has</w:t>
      </w:r>
      <w:r w:rsidR="005C1016">
        <w:rPr>
          <w:rFonts w:ascii="Times New Roman" w:hAnsi="Times New Roman"/>
        </w:rPr>
        <w:t xml:space="preserve"> a vision for the state. He also adjoined the meeting for this. This was a success. By this the tenure completed. He was happy on this. He kept this as </w:t>
      </w:r>
      <w:r w:rsidR="00C04D6D">
        <w:rPr>
          <w:rFonts w:ascii="Times New Roman" w:hAnsi="Times New Roman"/>
        </w:rPr>
        <w:t>an</w:t>
      </w:r>
      <w:r w:rsidR="005C1016">
        <w:rPr>
          <w:rFonts w:ascii="Times New Roman" w:hAnsi="Times New Roman"/>
        </w:rPr>
        <w:t xml:space="preserve"> achievement for the state and also as a golden feather for the state on his records. By this the next tenure started. He also stated this as a well plan, for the state. He </w:t>
      </w:r>
      <w:r w:rsidR="004820B4">
        <w:rPr>
          <w:rFonts w:ascii="Times New Roman" w:hAnsi="Times New Roman"/>
        </w:rPr>
        <w:t>has</w:t>
      </w:r>
      <w:r w:rsidR="005C1016">
        <w:rPr>
          <w:rFonts w:ascii="Times New Roman" w:hAnsi="Times New Roman"/>
        </w:rPr>
        <w:t xml:space="preserve"> this as a well achievement in his mind as a start. He was happy on this. His rule was well for the state.</w:t>
      </w:r>
      <w:r w:rsidR="00E472F6">
        <w:rPr>
          <w:rFonts w:ascii="Times New Roman" w:hAnsi="Times New Roman"/>
        </w:rPr>
        <w:t xml:space="preserve"> When</w:t>
      </w:r>
      <w:r w:rsidR="005C1016">
        <w:rPr>
          <w:rFonts w:ascii="Times New Roman" w:hAnsi="Times New Roman"/>
        </w:rPr>
        <w:t xml:space="preserve"> start</w:t>
      </w:r>
      <w:r w:rsidR="00E472F6">
        <w:rPr>
          <w:rFonts w:ascii="Times New Roman" w:hAnsi="Times New Roman"/>
        </w:rPr>
        <w:t>ing</w:t>
      </w:r>
      <w:r w:rsidR="005C1016">
        <w:rPr>
          <w:rFonts w:ascii="Times New Roman" w:hAnsi="Times New Roman"/>
        </w:rPr>
        <w:t xml:space="preserve"> a ruling plan for the state </w:t>
      </w:r>
      <w:r w:rsidR="00E472F6">
        <w:rPr>
          <w:rFonts w:ascii="Times New Roman" w:hAnsi="Times New Roman"/>
        </w:rPr>
        <w:t>he</w:t>
      </w:r>
      <w:r w:rsidR="005C1016">
        <w:rPr>
          <w:rFonts w:ascii="Times New Roman" w:hAnsi="Times New Roman"/>
        </w:rPr>
        <w:t xml:space="preserve"> promised his </w:t>
      </w:r>
      <w:r w:rsidR="003C6EFE">
        <w:rPr>
          <w:rFonts w:ascii="Times New Roman" w:hAnsi="Times New Roman"/>
        </w:rPr>
        <w:t>kingdom</w:t>
      </w:r>
      <w:r w:rsidR="005C1016">
        <w:rPr>
          <w:rFonts w:ascii="Times New Roman" w:hAnsi="Times New Roman"/>
        </w:rPr>
        <w:t xml:space="preserve"> about the complete responsibility for the state administration. His ruling plan was successful. </w:t>
      </w:r>
      <w:r w:rsidR="003C6EFE">
        <w:rPr>
          <w:rFonts w:ascii="Times New Roman" w:hAnsi="Times New Roman"/>
        </w:rPr>
        <w:t>W</w:t>
      </w:r>
      <w:r w:rsidR="005C1016">
        <w:rPr>
          <w:rFonts w:ascii="Times New Roman" w:hAnsi="Times New Roman"/>
        </w:rPr>
        <w:t>hen the tenure was half</w:t>
      </w:r>
      <w:r w:rsidR="000D663D">
        <w:rPr>
          <w:rFonts w:ascii="Times New Roman" w:hAnsi="Times New Roman"/>
        </w:rPr>
        <w:t>, t</w:t>
      </w:r>
      <w:r w:rsidR="005C1016">
        <w:rPr>
          <w:rFonts w:ascii="Times New Roman" w:hAnsi="Times New Roman"/>
        </w:rPr>
        <w:t>hey</w:t>
      </w:r>
      <w:r w:rsidR="003C6EFE">
        <w:rPr>
          <w:rFonts w:ascii="Times New Roman" w:hAnsi="Times New Roman"/>
        </w:rPr>
        <w:t xml:space="preserve"> remembered th</w:t>
      </w:r>
      <w:r w:rsidR="00E472F6">
        <w:rPr>
          <w:rFonts w:ascii="Times New Roman" w:hAnsi="Times New Roman"/>
        </w:rPr>
        <w:t>ey</w:t>
      </w:r>
      <w:r w:rsidR="000B64D5">
        <w:rPr>
          <w:rFonts w:ascii="Times New Roman" w:hAnsi="Times New Roman"/>
        </w:rPr>
        <w:t xml:space="preserve">managedas a successful venture. The tenure </w:t>
      </w:r>
      <w:r w:rsidR="004820B4">
        <w:rPr>
          <w:rFonts w:ascii="Times New Roman" w:hAnsi="Times New Roman"/>
        </w:rPr>
        <w:t>has</w:t>
      </w:r>
      <w:r w:rsidR="003C6EFE">
        <w:rPr>
          <w:rFonts w:ascii="Times New Roman" w:hAnsi="Times New Roman"/>
        </w:rPr>
        <w:t>completed,</w:t>
      </w:r>
      <w:r w:rsidR="000B64D5">
        <w:rPr>
          <w:rFonts w:ascii="Times New Roman" w:hAnsi="Times New Roman"/>
        </w:rPr>
        <w:t xml:space="preserve"> and </w:t>
      </w:r>
      <w:r w:rsidR="003C6EFE">
        <w:rPr>
          <w:rFonts w:ascii="Times New Roman" w:hAnsi="Times New Roman"/>
        </w:rPr>
        <w:t>it</w:t>
      </w:r>
      <w:r w:rsidR="000B64D5">
        <w:rPr>
          <w:rFonts w:ascii="Times New Roman" w:hAnsi="Times New Roman"/>
        </w:rPr>
        <w:t xml:space="preserve"> was a success. By this king Aryan got a well </w:t>
      </w:r>
      <w:r w:rsidR="00D7313A">
        <w:rPr>
          <w:rFonts w:ascii="Times New Roman" w:hAnsi="Times New Roman"/>
        </w:rPr>
        <w:t xml:space="preserve">appreciation </w:t>
      </w:r>
      <w:r w:rsidR="000B64D5">
        <w:rPr>
          <w:rFonts w:ascii="Times New Roman" w:hAnsi="Times New Roman"/>
        </w:rPr>
        <w:t>from states around the globe. Their journey continued and was a successful one o</w:t>
      </w:r>
      <w:r w:rsidR="0082498E">
        <w:rPr>
          <w:rFonts w:ascii="Times New Roman" w:hAnsi="Times New Roman"/>
        </w:rPr>
        <w:t>n</w:t>
      </w:r>
      <w:r w:rsidR="000B64D5">
        <w:rPr>
          <w:rFonts w:ascii="Times New Roman" w:hAnsi="Times New Roman"/>
        </w:rPr>
        <w:t xml:space="preserve"> the managing aspect. This they continued till the end of tenure. This was a success for him.</w:t>
      </w:r>
      <w:r w:rsidR="003A6A26">
        <w:rPr>
          <w:rFonts w:ascii="Times New Roman" w:hAnsi="Times New Roman"/>
        </w:rPr>
        <w:t xml:space="preserve"> His part was finished in his ruling. He started a ruling in the way of his own by the time rather than the rule he established. His rule was ended in his mind. His administration ended </w:t>
      </w:r>
      <w:r w:rsidR="00E472F6">
        <w:rPr>
          <w:rFonts w:ascii="Times New Roman" w:hAnsi="Times New Roman"/>
        </w:rPr>
        <w:t xml:space="preserve">in </w:t>
      </w:r>
      <w:r w:rsidR="003A6A26">
        <w:rPr>
          <w:rFonts w:ascii="Times New Roman" w:hAnsi="Times New Roman"/>
        </w:rPr>
        <w:t xml:space="preserve">later years, his minister taking the rule </w:t>
      </w:r>
      <w:r w:rsidR="00697712">
        <w:rPr>
          <w:rFonts w:ascii="Times New Roman" w:hAnsi="Times New Roman"/>
        </w:rPr>
        <w:t>denying his control over the ministry</w:t>
      </w:r>
      <w:r w:rsidR="003A6A26">
        <w:rPr>
          <w:rFonts w:ascii="Times New Roman" w:hAnsi="Times New Roman"/>
        </w:rPr>
        <w:t>. His rule found an end before really an end. H</w:t>
      </w:r>
      <w:r w:rsidR="00C074FF">
        <w:rPr>
          <w:rFonts w:ascii="Times New Roman" w:hAnsi="Times New Roman"/>
        </w:rPr>
        <w:t>e</w:t>
      </w:r>
      <w:r w:rsidR="00E472F6">
        <w:rPr>
          <w:rFonts w:ascii="Times New Roman" w:hAnsi="Times New Roman"/>
        </w:rPr>
        <w:t>can</w:t>
      </w:r>
      <w:r w:rsidR="003A6A26">
        <w:rPr>
          <w:rFonts w:ascii="Times New Roman" w:hAnsi="Times New Roman"/>
        </w:rPr>
        <w:t xml:space="preserve"> now hold the state </w:t>
      </w:r>
      <w:r w:rsidR="00E472F6">
        <w:rPr>
          <w:rFonts w:ascii="Times New Roman" w:hAnsi="Times New Roman"/>
        </w:rPr>
        <w:t>to</w:t>
      </w:r>
      <w:r w:rsidR="00286260">
        <w:rPr>
          <w:rFonts w:ascii="Times New Roman" w:hAnsi="Times New Roman"/>
        </w:rPr>
        <w:t xml:space="preserve"> the</w:t>
      </w:r>
      <w:r w:rsidR="003A6A26">
        <w:rPr>
          <w:rFonts w:ascii="Times New Roman" w:hAnsi="Times New Roman"/>
        </w:rPr>
        <w:t xml:space="preserve"> welfare of join</w:t>
      </w:r>
      <w:r w:rsidR="00AA2756">
        <w:rPr>
          <w:rFonts w:ascii="Times New Roman" w:hAnsi="Times New Roman"/>
        </w:rPr>
        <w:t>t</w:t>
      </w:r>
      <w:r w:rsidR="003A6A26">
        <w:rPr>
          <w:rFonts w:ascii="Times New Roman" w:hAnsi="Times New Roman"/>
        </w:rPr>
        <w:t xml:space="preserve"> meetings. He addressed his minister as the king of the state. This was </w:t>
      </w:r>
      <w:r w:rsidR="00234770">
        <w:rPr>
          <w:rFonts w:ascii="Times New Roman" w:hAnsi="Times New Roman"/>
        </w:rPr>
        <w:t>an</w:t>
      </w:r>
      <w:r w:rsidR="003A6A26">
        <w:rPr>
          <w:rFonts w:ascii="Times New Roman" w:hAnsi="Times New Roman"/>
        </w:rPr>
        <w:t xml:space="preserve"> astonishment for the state. This was </w:t>
      </w:r>
      <w:r w:rsidR="00347A13">
        <w:rPr>
          <w:rFonts w:ascii="Times New Roman" w:hAnsi="Times New Roman"/>
        </w:rPr>
        <w:t>such a</w:t>
      </w:r>
      <w:r w:rsidR="003A6A26">
        <w:rPr>
          <w:rFonts w:ascii="Times New Roman" w:hAnsi="Times New Roman"/>
        </w:rPr>
        <w:t xml:space="preserve"> start of Aryan</w:t>
      </w:r>
      <w:r w:rsidR="00643F42">
        <w:rPr>
          <w:rFonts w:ascii="Times New Roman" w:hAnsi="Times New Roman"/>
        </w:rPr>
        <w:t>’</w:t>
      </w:r>
      <w:r w:rsidR="003A6A26">
        <w:rPr>
          <w:rFonts w:ascii="Times New Roman" w:hAnsi="Times New Roman"/>
        </w:rPr>
        <w:t>s</w:t>
      </w:r>
      <w:r w:rsidR="0082498E">
        <w:rPr>
          <w:rFonts w:ascii="Times New Roman" w:hAnsi="Times New Roman"/>
        </w:rPr>
        <w:t xml:space="preserve"> rule</w:t>
      </w:r>
      <w:r w:rsidR="00C91848">
        <w:rPr>
          <w:rFonts w:ascii="Times New Roman" w:hAnsi="Times New Roman"/>
        </w:rPr>
        <w:t xml:space="preserve">. </w:t>
      </w:r>
      <w:r w:rsidR="00180C83">
        <w:rPr>
          <w:rFonts w:ascii="Times New Roman" w:hAnsi="Times New Roman"/>
        </w:rPr>
        <w:t xml:space="preserve">The future of mankind was at safe hands at </w:t>
      </w:r>
      <w:r w:rsidR="00347A13">
        <w:rPr>
          <w:rFonts w:ascii="Times New Roman" w:hAnsi="Times New Roman"/>
        </w:rPr>
        <w:t>those times</w:t>
      </w:r>
      <w:r w:rsidR="00DA4FA7">
        <w:rPr>
          <w:rFonts w:ascii="Times New Roman" w:hAnsi="Times New Roman"/>
        </w:rPr>
        <w:t>.</w:t>
      </w:r>
    </w:p>
    <w:p w:rsidR="003B71C3" w:rsidRDefault="003B71C3" w:rsidP="00B71B80">
      <w:pPr>
        <w:pStyle w:val="Heading1"/>
        <w:spacing w:line="360" w:lineRule="auto"/>
        <w:jc w:val="left"/>
      </w:pPr>
    </w:p>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300C9F"/>
    <w:p w:rsidR="00300C9F" w:rsidRDefault="00300C9F" w:rsidP="00894A5B">
      <w:pPr>
        <w:pStyle w:val="Heading1"/>
        <w:spacing w:line="360" w:lineRule="auto"/>
      </w:pPr>
    </w:p>
    <w:p w:rsidR="00300C9F" w:rsidRDefault="00300C9F" w:rsidP="00894A5B">
      <w:pPr>
        <w:pStyle w:val="Heading1"/>
        <w:spacing w:line="360" w:lineRule="auto"/>
      </w:pPr>
    </w:p>
    <w:p w:rsidR="00B55FEF" w:rsidRDefault="00352B65" w:rsidP="00894A5B">
      <w:pPr>
        <w:pStyle w:val="Heading1"/>
        <w:spacing w:line="360" w:lineRule="auto"/>
      </w:pPr>
      <w:bookmarkStart w:id="4" w:name="_Toc126706157"/>
      <w:r>
        <w:t>C</w:t>
      </w:r>
      <w:r w:rsidR="00894A5B">
        <w:t>hapter 2</w:t>
      </w:r>
      <w:r w:rsidR="00463B95" w:rsidRPr="00B55FEF">
        <w:t xml:space="preserve"> — </w:t>
      </w:r>
      <w:bookmarkStart w:id="5" w:name="_Hlk528531272"/>
      <w:r>
        <w:t>T</w:t>
      </w:r>
      <w:r w:rsidR="0073083F">
        <w:t>he threat nation faced</w:t>
      </w:r>
      <w:bookmarkEnd w:id="4"/>
    </w:p>
    <w:p w:rsidR="00DA2E5D" w:rsidRDefault="00894A5B" w:rsidP="00894A5B">
      <w:pPr>
        <w:pStyle w:val="TipText"/>
        <w:spacing w:line="360" w:lineRule="auto"/>
        <w:jc w:val="both"/>
      </w:pPr>
      <w:r>
        <w:t>A</w:t>
      </w:r>
      <w:bookmarkEnd w:id="5"/>
      <w:r>
        <w:t>fter a long time, the tribe changed the</w:t>
      </w:r>
      <w:r w:rsidR="005A2E3D">
        <w:t>ir</w:t>
      </w:r>
      <w:r>
        <w:t xml:space="preserve"> lifestyle into a very established livelihood. </w:t>
      </w:r>
      <w:r w:rsidR="005A2E3D">
        <w:t xml:space="preserve">As </w:t>
      </w:r>
      <w:r>
        <w:t xml:space="preserve">Aryan noticed it in his bare </w:t>
      </w:r>
      <w:r w:rsidR="005A2E3D">
        <w:t>eyes,he</w:t>
      </w:r>
      <w:r>
        <w:t xml:space="preserve"> changed the surroundings of his palace so that he can enter the new living standards. This </w:t>
      </w:r>
      <w:r w:rsidR="001C16FD">
        <w:t>insulted</w:t>
      </w:r>
      <w:r>
        <w:t xml:space="preserve"> the administrators of the palace. They started to do the reverse of his actions. This was the first time Aryan faced this in his life. His palace started to stand against him. H</w:t>
      </w:r>
      <w:r w:rsidR="001C16FD">
        <w:t>e</w:t>
      </w:r>
      <w:r>
        <w:t xml:space="preserve"> called his administrators and advised them. They confessed </w:t>
      </w:r>
      <w:r w:rsidR="00FB2934">
        <w:t xml:space="preserve">to him and apologized to never repeat it. On the next morning he recognized that his country could not stand without strong army reinforcement around the outskirts of the country. He established </w:t>
      </w:r>
      <w:r w:rsidR="001E2072">
        <w:t xml:space="preserve">his guards around the country and safeguarded </w:t>
      </w:r>
      <w:r w:rsidR="005A2E3D">
        <w:t>his</w:t>
      </w:r>
      <w:r w:rsidR="001E2072">
        <w:t xml:space="preserve"> country. His </w:t>
      </w:r>
      <w:r w:rsidR="005A2E3D">
        <w:t>soldiers</w:t>
      </w:r>
      <w:r w:rsidR="001E2072">
        <w:t xml:space="preserve"> reported each and every evil in the country. The country men have changed </w:t>
      </w:r>
      <w:r w:rsidR="001C16FD">
        <w:t>their</w:t>
      </w:r>
      <w:r w:rsidR="001E2072">
        <w:t xml:space="preserve"> attitude towards the country as they started to believe that the country’s rule is inefficient and insufficient. Aryan </w:t>
      </w:r>
      <w:r w:rsidR="005A2E3D">
        <w:t>changed</w:t>
      </w:r>
      <w:r w:rsidR="001E2072">
        <w:t xml:space="preserve"> this by his rule as his only method. This c</w:t>
      </w:r>
      <w:r w:rsidR="005A2E3D">
        <w:t>hanged</w:t>
      </w:r>
      <w:r w:rsidR="001E2072">
        <w:t xml:space="preserve"> the way of living in essence for the country man. They started to listen to the ruler for the first time.</w:t>
      </w:r>
      <w:r w:rsidR="00957921">
        <w:t xml:space="preserve"> The king Aryan started on worshipping kali. He gives cattle for sacrifice and increased the worship as his only way. His deed was questioned by his </w:t>
      </w:r>
      <w:r w:rsidR="001C16FD">
        <w:t>ministry,</w:t>
      </w:r>
      <w:r w:rsidR="00957921">
        <w:t xml:space="preserve"> and </w:t>
      </w:r>
      <w:r w:rsidR="001C16FD">
        <w:t xml:space="preserve">he </w:t>
      </w:r>
      <w:r w:rsidR="00957921">
        <w:t>g</w:t>
      </w:r>
      <w:r w:rsidR="001C16FD">
        <w:t>a</w:t>
      </w:r>
      <w:r w:rsidR="00957921">
        <w:t xml:space="preserve">ve them the answer to this. No one among the ministry was convinced by his replies. </w:t>
      </w:r>
      <w:r w:rsidR="007A08B1">
        <w:t xml:space="preserve">His </w:t>
      </w:r>
      <w:r w:rsidR="00957921">
        <w:t>ministry admitted to this even though they were not convinced</w:t>
      </w:r>
      <w:r w:rsidR="0004305D">
        <w:t>.</w:t>
      </w:r>
      <w:r w:rsidR="008F5216">
        <w:t xml:space="preserve"> He started to think strongly on the country that there is no way Infront of him. He admitted to his ministers that he doesn’t have a plan Infront of him for the state. This really made the ministry to</w:t>
      </w:r>
      <w:r w:rsidR="007A08B1">
        <w:t xml:space="preserve"> nearly</w:t>
      </w:r>
      <w:r w:rsidR="008F5216">
        <w:t xml:space="preserve"> fall. His ministry conducted a huge committee on this even though no way ahead. Aryan started to believe on his countr</w:t>
      </w:r>
      <w:r w:rsidR="007A08B1">
        <w:t>ies</w:t>
      </w:r>
      <w:r w:rsidR="008F5216">
        <w:t xml:space="preserve"> fa</w:t>
      </w:r>
      <w:r w:rsidR="007A08B1">
        <w:t>ll</w:t>
      </w:r>
      <w:r w:rsidR="008F5216">
        <w:t xml:space="preserve">. Thiswas so serious that he could not attend in the ministry. The </w:t>
      </w:r>
      <w:r w:rsidR="008F5216">
        <w:lastRenderedPageBreak/>
        <w:t xml:space="preserve">ministry started to </w:t>
      </w:r>
      <w:r w:rsidR="003208A7">
        <w:t>fall,</w:t>
      </w:r>
      <w:r w:rsidR="008F5216">
        <w:t xml:space="preserve"> and his</w:t>
      </w:r>
      <w:r w:rsidR="003208A7">
        <w:t xml:space="preserve"> believers started to turn against</w:t>
      </w:r>
      <w:r w:rsidR="007A08B1">
        <w:t xml:space="preserve"> him</w:t>
      </w:r>
      <w:r w:rsidR="003208A7">
        <w:t xml:space="preserve">. He found a solution for this that to </w:t>
      </w:r>
      <w:r w:rsidR="007D578D">
        <w:t>assign a sanctified priest in his ministry.</w:t>
      </w:r>
      <w:r w:rsidR="0067067A">
        <w:t xml:space="preserve"> He welcomed the priest and appointed him. The priest found a solution for this in the next day of the ministry. It was to conduct public sessions to find the </w:t>
      </w:r>
      <w:r w:rsidR="007A08B1">
        <w:t xml:space="preserve">opinion </w:t>
      </w:r>
      <w:r w:rsidR="0067067A">
        <w:t xml:space="preserve">of people, and </w:t>
      </w:r>
      <w:r w:rsidR="007A08B1">
        <w:t>in his opinion</w:t>
      </w:r>
      <w:r w:rsidR="0067067A">
        <w:t xml:space="preserve"> the people have the solution. The session was conducted country </w:t>
      </w:r>
      <w:r w:rsidR="00157294">
        <w:t>wide,</w:t>
      </w:r>
      <w:r w:rsidR="0067067A">
        <w:t xml:space="preserve"> and </w:t>
      </w:r>
      <w:r w:rsidR="004A15DB">
        <w:t>people’s</w:t>
      </w:r>
      <w:r w:rsidR="0067067A">
        <w:t xml:space="preserve"> desire was to include people in the country’s </w:t>
      </w:r>
      <w:r w:rsidR="002F25A3">
        <w:t>matters</w:t>
      </w:r>
      <w:r w:rsidR="0067067A">
        <w:t xml:space="preserve">. Aryan appointed people of the country as heads of different districts and handed over the power of ministry to the people. The peoples rule in the country was much enough for the state. Later after </w:t>
      </w:r>
      <w:r w:rsidR="002F25A3">
        <w:t>months</w:t>
      </w:r>
      <w:r w:rsidR="0067067A">
        <w:t xml:space="preserve"> the country started to</w:t>
      </w:r>
      <w:r w:rsidR="00A93F77">
        <w:t xml:space="preserve"> develop spiritually. There was a solution for everything in the country and the country started to flourish on its will. The country first </w:t>
      </w:r>
      <w:r w:rsidR="002F25A3">
        <w:t>sows</w:t>
      </w:r>
      <w:r w:rsidR="00A93F77">
        <w:t xml:space="preserve"> its wellbeing, on its weakest section and among. The Greatest victory Aryan ever sow. Later the countries matter was smooth as the ice in the hills and future </w:t>
      </w:r>
      <w:r w:rsidR="002F25A3">
        <w:t xml:space="preserve">of the country </w:t>
      </w:r>
      <w:r w:rsidR="00A93F77">
        <w:t>lied on districts.</w:t>
      </w:r>
    </w:p>
    <w:p w:rsidR="00A93F77" w:rsidRDefault="00A93F77" w:rsidP="00894A5B">
      <w:pPr>
        <w:pStyle w:val="TipText"/>
        <w:spacing w:line="360" w:lineRule="auto"/>
        <w:jc w:val="both"/>
      </w:pPr>
      <w:r>
        <w:t>The stor</w:t>
      </w:r>
      <w:r w:rsidR="00F40CCF">
        <w:t>y</w:t>
      </w:r>
      <w:r>
        <w:t xml:space="preserve"> of the country changed in the coming days.</w:t>
      </w:r>
      <w:r w:rsidR="00F40CCF">
        <w:t>As time goes on the state got wealthier than ever.</w:t>
      </w:r>
      <w:r w:rsidR="007A329D">
        <w:t xml:space="preserve"> On </w:t>
      </w:r>
      <w:r w:rsidR="00F40CCF">
        <w:t>a good fineday,</w:t>
      </w:r>
      <w:r w:rsidR="007A329D">
        <w:t xml:space="preserve"> the story began with a good fine man and a good fine land. This way the day of Aryan began.</w:t>
      </w:r>
      <w:r w:rsidR="00817055">
        <w:t>But t</w:t>
      </w:r>
      <w:r w:rsidR="009E4991">
        <w:t>he State was on a great threat that there was a problem in the state f</w:t>
      </w:r>
      <w:r w:rsidR="009A4F4A">
        <w:t>rom</w:t>
      </w:r>
      <w:r w:rsidR="009E4991">
        <w:t xml:space="preserve"> tribal nomads </w:t>
      </w:r>
      <w:r w:rsidR="009A4F4A">
        <w:t>o</w:t>
      </w:r>
      <w:r w:rsidR="00817055">
        <w:t>noutskirts of</w:t>
      </w:r>
      <w:r w:rsidR="009E4991">
        <w:t xml:space="preserve"> the state attacking the borders. Aryan cleared the matter in the conference of ministry and secured strong defense on the borders. The ministry took it seriously and discussed with Aryan the measures taken even Aryan have a look on it. The nation had seen its first threat in the resent years</w:t>
      </w:r>
      <w:r w:rsidR="00157294">
        <w:t>.</w:t>
      </w:r>
    </w:p>
    <w:p w:rsidR="00441A26" w:rsidRDefault="00441A26" w:rsidP="00894A5B">
      <w:pPr>
        <w:pStyle w:val="TipText"/>
        <w:spacing w:line="360" w:lineRule="auto"/>
        <w:jc w:val="both"/>
      </w:pPr>
      <w:r>
        <w:t xml:space="preserve">The country changed all its measures on administration and safeguarded the citizen. The states matter was a fallacy as seen by Aryan. Aryan remolded each and every </w:t>
      </w:r>
      <w:r w:rsidR="00F10986">
        <w:t>procedure</w:t>
      </w:r>
      <w:r>
        <w:t xml:space="preserve"> of the state on understanding its necessity and hoped the wellbeing of the state. Queen Arya took serious look on the states matter and </w:t>
      </w:r>
      <w:r w:rsidR="000B1025">
        <w:t>ordered for the state to understand the common man.</w:t>
      </w:r>
      <w:r w:rsidR="00830683">
        <w:t xml:space="preserve"> Arya’s vision was understood by the state. The ministry conferenced on understanding people and their problem. The state noted that the people of the state is living with nothing but a well life of everything. Arya stated in the ministry that Aryan is the state. The state strongly accepted it and understood the mistake. Arya took care of Aryan. He left his old life and started being a family man l</w:t>
      </w:r>
      <w:r w:rsidR="00D41575">
        <w:t>eavi</w:t>
      </w:r>
      <w:r w:rsidR="00830683">
        <w:t xml:space="preserve">ng all his adventures in his older age. His children were proud on this that they made this festive that later it became a custom for Aryan. Now </w:t>
      </w:r>
      <w:r w:rsidR="00F10986">
        <w:t>it</w:t>
      </w:r>
      <w:r w:rsidR="00830683">
        <w:t xml:space="preserve"> was the time really of upliftment of Aryans life and hence the nation.</w:t>
      </w:r>
      <w:r w:rsidR="00F10986">
        <w:t xml:space="preserve"> The nations life started.</w:t>
      </w:r>
    </w:p>
    <w:p w:rsidR="00F10986" w:rsidRPr="00894A5B" w:rsidRDefault="00F10986" w:rsidP="00894A5B">
      <w:pPr>
        <w:pStyle w:val="TipText"/>
        <w:spacing w:line="360" w:lineRule="auto"/>
        <w:jc w:val="both"/>
      </w:pPr>
      <w:r>
        <w:lastRenderedPageBreak/>
        <w:t>Let the nation live</w:t>
      </w:r>
    </w:p>
    <w:p w:rsidR="00463B95" w:rsidRDefault="00463B95"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pPr>
    </w:p>
    <w:p w:rsidR="00300C9F" w:rsidRDefault="00300C9F" w:rsidP="00A03FED">
      <w:pPr>
        <w:spacing w:line="360" w:lineRule="auto"/>
        <w:jc w:val="both"/>
        <w:rPr>
          <w:rFonts w:ascii="Times New Roman" w:hAnsi="Times New Roman"/>
        </w:rPr>
        <w:sectPr w:rsidR="00300C9F" w:rsidSect="00B76BB3">
          <w:headerReference w:type="default" r:id="rId16"/>
          <w:footerReference w:type="default" r:id="rId17"/>
          <w:pgSz w:w="12240" w:h="15840" w:code="1"/>
          <w:pgMar w:top="1440" w:right="1440" w:bottom="1440" w:left="1440" w:header="720" w:footer="720" w:gutter="0"/>
          <w:cols w:space="720"/>
          <w:docGrid w:linePitch="326" w:charSpace="-6350"/>
        </w:sectPr>
      </w:pPr>
    </w:p>
    <w:p w:rsidR="002560AC" w:rsidRDefault="00352B65" w:rsidP="000407EE">
      <w:pPr>
        <w:pStyle w:val="Heading1"/>
        <w:spacing w:line="360" w:lineRule="auto"/>
      </w:pPr>
      <w:bookmarkStart w:id="6" w:name="_Toc126706158"/>
      <w:r>
        <w:lastRenderedPageBreak/>
        <w:t>C</w:t>
      </w:r>
      <w:r w:rsidR="00F10986">
        <w:t>hapter 3</w:t>
      </w:r>
      <w:r w:rsidR="00463B95" w:rsidRPr="00B55FEF">
        <w:t xml:space="preserve"> — </w:t>
      </w:r>
      <w:r>
        <w:t>A</w:t>
      </w:r>
      <w:r w:rsidR="00F10986">
        <w:t>ryan on the crescent</w:t>
      </w:r>
      <w:bookmarkEnd w:id="6"/>
    </w:p>
    <w:p w:rsidR="00463B95" w:rsidRDefault="00B91565" w:rsidP="00A03FED">
      <w:pPr>
        <w:pStyle w:val="TipText"/>
        <w:spacing w:line="360" w:lineRule="auto"/>
        <w:jc w:val="both"/>
      </w:pPr>
      <w:r>
        <w:t xml:space="preserve">A day on the life of Aryan came and he started believing in the faith of God almighty. His belief strengthened as days passed by. His belief </w:t>
      </w:r>
      <w:r w:rsidR="00643F42">
        <w:t>was</w:t>
      </w:r>
      <w:r>
        <w:t xml:space="preserve"> the strongest of all. He started to actively participate in the states matter. His ruling ended all the mysterious roaming around the world. His work was a strong duty of peace. He stopped worship of kali and remembered his</w:t>
      </w:r>
      <w:r w:rsidR="003152AB">
        <w:t xml:space="preserve"> olden days. He neglected his old days of long and strong weakness. His respect was towards the nation and national believes. He started to work lot </w:t>
      </w:r>
      <w:r w:rsidR="00626C66">
        <w:t>for</w:t>
      </w:r>
      <w:r w:rsidR="003152AB">
        <w:t xml:space="preserve"> the state on achieving the goal of str</w:t>
      </w:r>
      <w:r w:rsidR="00626C66">
        <w:t>ength</w:t>
      </w:r>
      <w:r w:rsidR="003152AB">
        <w:t xml:space="preserve"> and </w:t>
      </w:r>
      <w:r w:rsidR="00A55A29">
        <w:t>passion</w:t>
      </w:r>
      <w:r w:rsidR="00626C66">
        <w:t xml:space="preserve"> in the state</w:t>
      </w:r>
      <w:r w:rsidR="00A55A29">
        <w:t>. He achieved a strong and visible goal f</w:t>
      </w:r>
      <w:r w:rsidR="00626C66">
        <w:t>or</w:t>
      </w:r>
      <w:r w:rsidR="00A55A29">
        <w:t xml:space="preserve"> good and weak. He united the sections of achievable state for his goal. He remembered his weakness along his journey. His duty was to serve the nation and to protect the country. He </w:t>
      </w:r>
      <w:r w:rsidR="00210958">
        <w:t xml:space="preserve">arranged a conference for </w:t>
      </w:r>
      <w:r w:rsidR="00A55A29">
        <w:t>state</w:t>
      </w:r>
      <w:r w:rsidR="00210958">
        <w:t xml:space="preserve"> of Aryan rule</w:t>
      </w:r>
      <w:r w:rsidR="00A55A29">
        <w:t xml:space="preserve"> again along</w:t>
      </w:r>
      <w:r w:rsidR="00626C66">
        <w:t xml:space="preserve"> that</w:t>
      </w:r>
      <w:r w:rsidR="00A55A29">
        <w:t xml:space="preserve"> interval andunited </w:t>
      </w:r>
      <w:r w:rsidR="00210958">
        <w:t>the sales of value-added goods and stabilized the price over the states</w:t>
      </w:r>
      <w:r w:rsidR="00213D72">
        <w:t xml:space="preserve">. This is a matter of conspiracy in the state. This he achieved on his long day. He got a good and visible </w:t>
      </w:r>
      <w:r w:rsidR="00210958">
        <w:t>change on his markets</w:t>
      </w:r>
      <w:r w:rsidR="00213D72">
        <w:t xml:space="preserve">. His journey was to protect the nation on </w:t>
      </w:r>
      <w:r w:rsidR="00210958">
        <w:t>this live</w:t>
      </w:r>
      <w:r w:rsidR="00213D72">
        <w:t xml:space="preserve"> matter. This he achieved by his work </w:t>
      </w:r>
      <w:r w:rsidR="00210958">
        <w:t>again</w:t>
      </w:r>
      <w:r w:rsidR="00213D72">
        <w:t>. Th</w:t>
      </w:r>
      <w:r w:rsidR="00210958">
        <w:t>ese matters</w:t>
      </w:r>
      <w:r w:rsidR="00213D72">
        <w:t xml:space="preserve"> w</w:t>
      </w:r>
      <w:r w:rsidR="00210958">
        <w:t>ere</w:t>
      </w:r>
      <w:r w:rsidR="00213D72">
        <w:t xml:space="preserve"> a weak point on the state. His deed was fulfilled by his country, and he wished on its strong dictatorship on the matters of military and wished on the state to attend the mystery of untold and known. This reputed his country man and the state to owner the worship of the state. His believes was to conduct a restriction on the matters of</w:t>
      </w:r>
      <w:r w:rsidR="00FC51D3">
        <w:t xml:space="preserve"> the state. His works was to rectify the meetings of unrestricted permission. His believes was to sanction on a good work of passion. He understood on the restrictions of the matter that he can have on the work of standard. His knowledge was on the work of standard and unretired. He developed a strong belief on the matter of untied and unrestricted. He missed a lot on the matter of </w:t>
      </w:r>
      <w:r w:rsidR="000A66F4">
        <w:t>life</w:t>
      </w:r>
      <w:r w:rsidR="00FC51D3">
        <w:t xml:space="preserve">. This was a long story on Aryans life. </w:t>
      </w:r>
      <w:r w:rsidR="00FC51D3">
        <w:lastRenderedPageBreak/>
        <w:t>Their work was on the standard of the man of his country. He developed this by the way of living.</w:t>
      </w:r>
      <w:r w:rsidR="00D259C9">
        <w:t xml:space="preserve"> His ideas were on the politics of the nation, and </w:t>
      </w:r>
      <w:r w:rsidR="00744169">
        <w:t>h</w:t>
      </w:r>
      <w:r w:rsidR="00D259C9">
        <w:t>e discard the standard of the common life in Asia. This is due to strong factor of standard developed and strong life of standards in Asia. This may develop in a common standard in Asia. This can develop a cast on the man of Asia and the life of Asia. This is due to the man kind in the continent. The life of Asia is a factor of the strong and holds with the life of a man. The defense of the army can be achieved in the front of the largest state. This is a consequence of the matters of the state. This cannot be achieved by the ways followed in the dynasty they can only be achieved by strong life. Aryan had decided that the factors of rule of the nation was adopted on the front of a valley. This is recognized by the strong facts of dynastical rule. This rule can be achieved by the achievements alone and the rule of the country can uphold the value of nation. The strong vale of the nation can only be uplifted by the ways of the dynasty. This factor is of strong importance in the nation</w:t>
      </w:r>
      <w:r w:rsidR="00C061C0">
        <w:t xml:space="preserve">. The only factor to be noted in the dynasty is the matter of handling. This consequence is a force of the nation and its wellbeing. The matter of the forces in a dynasty are of a huge importance in a dynasty. The consequence of the forces of the dynasty are united in the nation. This force of achievement can only be attained by the resistance of forces of nature. This can only be attained by the segregation of the land in the kingdom. The men of the dynasty always have a wish that the power of the life’s in a dynasty is of prime importance. The major factor of the </w:t>
      </w:r>
      <w:r w:rsidR="00AB3598">
        <w:t>clan</w:t>
      </w:r>
      <w:r w:rsidR="00C061C0">
        <w:t xml:space="preserve"> is a division of forces. The first three rules of the Aryan kingdom </w:t>
      </w:r>
      <w:r w:rsidR="00B71629">
        <w:t>were difference</w:t>
      </w:r>
      <w:r w:rsidR="00C061C0">
        <w:t xml:space="preserve"> and division. This consequence is to unite the forces of the natio</w:t>
      </w:r>
      <w:r w:rsidR="00B71629">
        <w:t>nal importance. The first three forces of nation are rule</w:t>
      </w:r>
      <w:r w:rsidR="00EB0414">
        <w:t>,</w:t>
      </w:r>
      <w:r w:rsidR="00B71629">
        <w:t xml:space="preserve"> the power and the dynasty. This can be better understood by the forces of the land. The first force of the land are people the scholars and the farmers. This is understood as the power of the sources of the mankind. This can be better understood by the forces of the land and the power of the nation. The better land in a dynasty </w:t>
      </w:r>
      <w:r w:rsidR="00EB0414">
        <w:t>is</w:t>
      </w:r>
      <w:r w:rsidR="00B71629">
        <w:t xml:space="preserve"> land of unity</w:t>
      </w:r>
      <w:r w:rsidR="0031020B">
        <w:t>,</w:t>
      </w:r>
      <w:r w:rsidR="00B71629">
        <w:t xml:space="preserve"> land of diversity and land of hierarchy. The priority in the dynasty are unity and grades. The unity of the dynasty is at a huge difference, and we unite it in the diverse situation. These situations of the dynasty are </w:t>
      </w:r>
      <w:r w:rsidR="00867D89">
        <w:t xml:space="preserve">of prime importance and are vital for the state. They can only be achieved by the conceived ideas of greatness. They can achieve the larger place of victory and the victory can only be attached by the lives of the dynasty. The life in a dynasty can segregate </w:t>
      </w:r>
      <w:r w:rsidR="00867D89">
        <w:lastRenderedPageBreak/>
        <w:t>the power of the nations of union.</w:t>
      </w:r>
      <w:r w:rsidR="00D23643">
        <w:t xml:space="preserve"> The first rule of the national grade is to attend the union. They can only attend this with the provision of the grater nations. The nations of union have the thread to the rule over the globe. This was understood by the facts </w:t>
      </w:r>
      <w:r w:rsidR="00295022">
        <w:t>by</w:t>
      </w:r>
      <w:r w:rsidR="00D23643">
        <w:t xml:space="preserve"> the </w:t>
      </w:r>
      <w:r w:rsidR="00295022">
        <w:t>union as the matter of the hierarchy. The first force of the understood is the force of uniqueness and the forces of consideration. This was of lot and great importance. The first</w:t>
      </w:r>
      <w:r w:rsidR="002461CF">
        <w:t xml:space="preserve"> portion of the life in the kingdom was to attract the noble.</w:t>
      </w:r>
      <w:r w:rsidR="00D13A2E">
        <w:t xml:space="preserve"> The second is attract the vice and the third is to get a silver thread. These are the hierarchical facts of a kingdom. The vice will help in a noble a grand fact. The noble will </w:t>
      </w:r>
      <w:r w:rsidR="004820B4">
        <w:t>advise</w:t>
      </w:r>
      <w:r w:rsidR="00D13A2E">
        <w:t xml:space="preserve"> the vice and goes like a king. These can be understood as the nature. The nature of the wisdom is to find the tracts of life. These can be identified as the safe nature of life. The nature understood. The fact that no one can find the real. The real in the world is to find the wise. The nature of the truth is the fact of mind. The mind can never attract the truth of life. Life is seen by man with real vision. The fact of nature is the fact of truth. This way a kingdom will face the nature. The nature is of forces of mankind.</w:t>
      </w: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314C28" w:rsidRDefault="00314C28" w:rsidP="00352B65">
      <w:pPr>
        <w:pStyle w:val="Heading1"/>
        <w:spacing w:line="360" w:lineRule="auto"/>
      </w:pPr>
    </w:p>
    <w:p w:rsidR="00314C28" w:rsidRPr="00314C28" w:rsidRDefault="00314C28" w:rsidP="00314C28"/>
    <w:p w:rsidR="00352B65" w:rsidRPr="00B55FEF" w:rsidRDefault="00352B65" w:rsidP="00352B65">
      <w:pPr>
        <w:pStyle w:val="Heading1"/>
        <w:spacing w:line="360" w:lineRule="auto"/>
      </w:pPr>
      <w:bookmarkStart w:id="7" w:name="_Toc126706159"/>
      <w:r>
        <w:t>Chapter 4</w:t>
      </w:r>
      <w:r w:rsidRPr="00B55FEF">
        <w:t xml:space="preserve"> — </w:t>
      </w:r>
      <w:r w:rsidR="00143576">
        <w:t>Aryans wish on the kingdom</w:t>
      </w:r>
      <w:bookmarkEnd w:id="7"/>
    </w:p>
    <w:p w:rsidR="00352B65" w:rsidRDefault="00143576" w:rsidP="00352B65">
      <w:pPr>
        <w:pStyle w:val="TipText"/>
        <w:spacing w:line="360" w:lineRule="auto"/>
        <w:jc w:val="both"/>
      </w:pPr>
      <w:r>
        <w:t xml:space="preserve">The kingdom remarkably wishes for the price of rice in the nearest year. It was a huge decline of the price on coming days. The day was written with gold and have a remarkable night. This was the night of Aryan. This was noticed as a day of wisdom on Aryan and have the night to the reputation. This was recognized as the will of the day. The day was a custom of rights. This was marked by the night. The way that the Aryan have a good day was noticed by Aryan. He was pleasant to know that it is a jury to note it. It was so pleasant to know it. It </w:t>
      </w:r>
      <w:r w:rsidR="001C5075">
        <w:t>has</w:t>
      </w:r>
      <w:r>
        <w:t xml:space="preserve"> a remarkable day. The day begin with the wellbeing of the night. This is a mark on the night. Th</w:t>
      </w:r>
      <w:r w:rsidR="007700C8">
        <w:t>e</w:t>
      </w:r>
      <w:r>
        <w:t xml:space="preserve"> day </w:t>
      </w:r>
      <w:r w:rsidR="007700C8">
        <w:t>spelled</w:t>
      </w:r>
      <w:r>
        <w:t xml:space="preserve"> wisdom a spelled word the word of knowledge. This was the way Aryan followed for the knowledge of Aryans life. This life was a huge difference </w:t>
      </w:r>
      <w:r w:rsidR="00064E91">
        <w:t>for</w:t>
      </w:r>
      <w:r w:rsidR="00BC66C7">
        <w:t xml:space="preserve"> mankind. This life is a remarkable marking. The man kind was blessed with this. This was a known future fo</w:t>
      </w:r>
      <w:r w:rsidR="00171EC7">
        <w:t>r</w:t>
      </w:r>
      <w:r w:rsidR="00BC66C7">
        <w:t xml:space="preserve"> mankind. This was a blessed day for man. His duty was to protect the life of the earth. This was a known fact. This future was the well wish of life. This was known as life in earth. This earth in which life threatens. This was </w:t>
      </w:r>
      <w:r w:rsidR="00064E91">
        <w:t>the</w:t>
      </w:r>
      <w:r w:rsidR="00BC66C7">
        <w:t xml:space="preserve"> future of man. He </w:t>
      </w:r>
      <w:r w:rsidR="001C5075">
        <w:t>has</w:t>
      </w:r>
      <w:r w:rsidR="00BC66C7">
        <w:t xml:space="preserve"> a well life in his records. His duty was to have the life to be with the life. This was a known duty to man. This duty was accompanied to flourish the life on earth. This was a known duty for man. This duty was served for the wish of the jury. This was a </w:t>
      </w:r>
      <w:r w:rsidR="00C3211A">
        <w:t>well-known</w:t>
      </w:r>
      <w:r w:rsidR="00BC66C7">
        <w:t xml:space="preserve"> life on earth. This is to be noted that the life on earth have a well life in hands. This is the duty of </w:t>
      </w:r>
      <w:r w:rsidR="00057EB6">
        <w:t>genuineness</w:t>
      </w:r>
      <w:r w:rsidR="00BC66C7">
        <w:t xml:space="preserve">. This duty was spread across the nation of the globe. This </w:t>
      </w:r>
      <w:r w:rsidR="00BC66C7">
        <w:lastRenderedPageBreak/>
        <w:t>h</w:t>
      </w:r>
      <w:r w:rsidR="00EB36B2">
        <w:t>ad</w:t>
      </w:r>
      <w:r w:rsidR="00BC66C7">
        <w:t xml:space="preserve"> to be suspended for this man </w:t>
      </w:r>
      <w:r w:rsidR="00064E91">
        <w:t xml:space="preserve">who </w:t>
      </w:r>
      <w:r w:rsidR="00BC66C7">
        <w:t xml:space="preserve">divided the rule of nations. This was achieved by mankind. This duty was sponsored by the virtue of the life. This was known as </w:t>
      </w:r>
      <w:r w:rsidR="00EB36B2">
        <w:t>usage;t</w:t>
      </w:r>
      <w:r w:rsidR="00BC66C7">
        <w:t xml:space="preserve">his is used to write the knowledge. The use of the genuine aspects of life is used with. This got the life. This is the forgone tract. The life of Aryan </w:t>
      </w:r>
      <w:r w:rsidR="004977A5">
        <w:t>divides</w:t>
      </w:r>
      <w:r w:rsidR="00BC66C7">
        <w:t xml:space="preserve"> the rules of the nation. This is called as rule on the ride. This was a nations guide.</w:t>
      </w:r>
      <w:r w:rsidR="004977A5">
        <w:t xml:space="preserve"> This is due to a reputed knowledge of man. This is special to him. This knowledge was kept aside. This was a well life on man. This he got as a life. This life is a well-known life. This can be judged with facilities of lifestyle. This is got as trend. This can neglect </w:t>
      </w:r>
      <w:r w:rsidR="00064E91">
        <w:t>the</w:t>
      </w:r>
      <w:r w:rsidR="004977A5">
        <w:t xml:space="preserve"> lifestyle. This can foresee the life in the essence. This can judge the life of man. This can see the life on earth. This life will see the life. This is of a matter of sequence. This life is just told by the wastage of the tide in life. This can adjust the lifecycle of man. Man </w:t>
      </w:r>
      <w:r w:rsidR="001C5075">
        <w:t>has</w:t>
      </w:r>
      <w:r w:rsidR="004977A5">
        <w:t xml:space="preserve"> his life in the fist. This is a judgement. This life is seen as a torn life.</w:t>
      </w:r>
    </w:p>
    <w:p w:rsidR="00352B65" w:rsidRDefault="00D360FD" w:rsidP="00A03FED">
      <w:pPr>
        <w:pStyle w:val="TipText"/>
        <w:spacing w:line="360" w:lineRule="auto"/>
        <w:jc w:val="both"/>
      </w:pPr>
      <w:r>
        <w:t xml:space="preserve">The next day the life changed as a life of vary long knowledge. Aryan foreseen the Egyptian civilization. His mind was on the tension of a very long knowledge of his tribe. It was a </w:t>
      </w:r>
      <w:r w:rsidR="00B61330">
        <w:t>full</w:t>
      </w:r>
      <w:r>
        <w:t xml:space="preserve"> of life he understood as the way of life. It is a cast on the king and his wish. This he got as a name of letters. His wish was to have a belief on the ruler Arya. </w:t>
      </w:r>
      <w:r w:rsidR="00064E91">
        <w:t>H</w:t>
      </w:r>
      <w:r>
        <w:t xml:space="preserve">e just got emphases on it. His life was a threat to the name of the land Mantis. His ways were against this. He got a very long life on the earth that it was necessary for life to get that. This changed the life of man on every </w:t>
      </w:r>
      <w:r w:rsidR="004D4E0B">
        <w:t>part</w:t>
      </w:r>
      <w:r>
        <w:t xml:space="preserve"> of the </w:t>
      </w:r>
      <w:r w:rsidR="004D4E0B">
        <w:t>world and</w:t>
      </w:r>
      <w:r>
        <w:t xml:space="preserve"> got a little life on the land. This was a jury of seven members</w:t>
      </w:r>
      <w:r w:rsidR="004D4E0B">
        <w:t xml:space="preserve"> who lived in the past life, it is just gone for life on nine islands. This got the life change on the Asia. Very years have gone the truth. This was a justice on land Asia. As life here have gone like </w:t>
      </w:r>
      <w:r w:rsidR="001114E0">
        <w:t>sustain ship</w:t>
      </w:r>
      <w:r w:rsidR="004D4E0B">
        <w:t xml:space="preserve">. This matter </w:t>
      </w:r>
      <w:r w:rsidR="004820B4">
        <w:t>has</w:t>
      </w:r>
      <w:r w:rsidR="004D4E0B">
        <w:t xml:space="preserve"> p</w:t>
      </w:r>
      <w:r w:rsidR="00B61330">
        <w:t>leased</w:t>
      </w:r>
      <w:r w:rsidR="004D4E0B">
        <w:t xml:space="preserve"> the life on the planet. The life </w:t>
      </w:r>
      <w:r w:rsidR="004820B4">
        <w:t>has</w:t>
      </w:r>
      <w:r w:rsidR="004D4E0B">
        <w:t xml:space="preserve"> gone like a ship on ice on the</w:t>
      </w:r>
      <w:r w:rsidR="00EB2C16">
        <w:t>shores</w:t>
      </w:r>
      <w:r w:rsidR="004820B4">
        <w:t xml:space="preserve"> of desert. This is life’s variety on land. This got life on land.</w:t>
      </w:r>
      <w:r w:rsidR="005A0AA5">
        <w:t xml:space="preserve"> Life was very threatened on the land of vast life. This was due to life in just a land of furious mission. This can be very fast as life have gone on the Asia. This can be fast as a nation gets life in very vast land. As life can go on the matter of false. This is very large and adamant. Can this change the life on earth. As life goes Aryan gets early every day and got the </w:t>
      </w:r>
      <w:r w:rsidR="00EB2C16">
        <w:t>spirit</w:t>
      </w:r>
      <w:r w:rsidR="005A0AA5">
        <w:t xml:space="preserve"> of life. This is gone forever in the world Aryan thought. This can be explained in a high life on the cast. This gets large as days go. This gets a real life on the planet. As days go life got keen and threats got life. This Aryan understood first in his life. This was a variety of natural matter. Can a life in the land of known be a threat to </w:t>
      </w:r>
      <w:r w:rsidR="005A0AA5">
        <w:lastRenderedPageBreak/>
        <w:t>man. This gets life to Aryan. The life on the planet as a wish for life. Aryans wish was a large group of vast area o</w:t>
      </w:r>
      <w:r w:rsidR="00EB2C16">
        <w:t>f</w:t>
      </w:r>
      <w:r w:rsidR="005A0AA5">
        <w:t xml:space="preserve"> land. This got clear on the previous day as the day passes. This was a life on the planet. This got life to man. As days goes this got a life and life begins. This threat got very huge </w:t>
      </w:r>
      <w:r w:rsidR="00956941">
        <w:t>mind on people and people astonished on this. This was a variety of land on the man’s life. As life goes the threat to nation change</w:t>
      </w:r>
      <w:r w:rsidR="00EB2C16">
        <w:t>d</w:t>
      </w:r>
      <w:r w:rsidR="00956941">
        <w:t xml:space="preserve"> and life gets beyond. This was a factor of land and crisis. The land </w:t>
      </w:r>
      <w:r w:rsidR="001C5075">
        <w:t>has</w:t>
      </w:r>
      <w:r w:rsidR="00956941">
        <w:t xml:space="preserve"> a </w:t>
      </w:r>
      <w:r w:rsidR="001C5075">
        <w:t>well-known</w:t>
      </w:r>
      <w:r w:rsidR="00956941">
        <w:t xml:space="preserve"> name on the phenomenon. This crisis ended in the land of high life. This was a land of life. This gets a point on life. The life of normal man was a </w:t>
      </w:r>
      <w:r w:rsidR="001C5075">
        <w:t>lie</w:t>
      </w:r>
      <w:r w:rsidR="00956941">
        <w:t xml:space="preserve"> on the land. This was a start for the known matter. And life gets a start on the matters of life. By the time life have a justice on man, this was font of very matters of life. This got a life on the life. This was a very life of mankind. He just picked up a land of crisis and holds with the life. This was a practical life. He got the justice on the mankind. Time passes as the days goes. This was a line on the nature. This got just a threat on man. He understood it as the life of man and man got well life. This was torn into pieces and the life of man got sink.</w:t>
      </w:r>
      <w:r w:rsidR="002A2E00">
        <w:t xml:space="preserve"> This was of large priority in the knowledge of a man. He got well life on the desert. This was a life in the fast days of man. He got tide on man. His ways were a way of furious land. He got the threat and rectified. The adverse conditions on earth were the matter of a great wisdom. This got cleared and man got life. This was a vision on man at the times. He got the life as the life of man</w:t>
      </w:r>
      <w:r w:rsidR="00863A62">
        <w:t>. As days passed the next morning the sun shines as the greeting of the time have a lot of the mind in the time of a day as unit of the time have a lot of success on the man’s achievement. His greed has a lot of time on life. This history has a lot of time in the achievement on the time</w:t>
      </w:r>
      <w:r w:rsidR="000F4C72">
        <w:t>s</w:t>
      </w:r>
      <w:r w:rsidR="00863A62">
        <w:t xml:space="preserve">. The day of the tide have a lot of greatness on the life. This is called the hidden time in life. This has a large time on the life. The pine of the time has a lot. Time has lot of tide on the hiring life of man. This quality of life is called as the quality of hidden life secret.  This </w:t>
      </w:r>
      <w:r w:rsidR="00EC2458">
        <w:t>has</w:t>
      </w:r>
      <w:r w:rsidR="00863A62">
        <w:t xml:space="preserve"> a time on the mind. The time have a lot of hidden cycles and life in it. The hidden cycles have a lot of time on the </w:t>
      </w:r>
      <w:r w:rsidR="00EC2458">
        <w:t>knight</w:t>
      </w:r>
      <w:r w:rsidR="00863A62">
        <w:t>.</w:t>
      </w:r>
      <w:r w:rsidR="00EC2458">
        <w:t xml:space="preserve"> Just at the time of the life he has a lot of timers in his eyes. His life has a lot of time.His attitude towards the life has a lot of time in the sky of the life and the sky of the knight. This day have a lot of time in the sickness of the day. This day the time have a lot of night and the day have a lot of tide. This time he has a lot of high life, and the life is a lot of great achievement. This factor has a light on Aryan. The matter has a lot of time of the day. This </w:t>
      </w:r>
      <w:r w:rsidR="00EC2458">
        <w:lastRenderedPageBreak/>
        <w:t>factor is an achievable lite. This is due to the time of a day with life. The matter that the hidden force of life is great is called the matter of time. This time is called the light on time. This is due to lightest life on man. The time a time is a mind. This Aryan got as the day of light. This is called as the time of the day. This matter is called the tide of the day. This force of the day will have the time to achieve the lite. This is called the achievable line of day. The day have light and knight have a lot of time.</w:t>
      </w:r>
    </w:p>
    <w:p w:rsidR="00C156C2" w:rsidRDefault="00A026CA" w:rsidP="00A03FED">
      <w:pPr>
        <w:pStyle w:val="TipText"/>
        <w:spacing w:line="360" w:lineRule="auto"/>
        <w:jc w:val="both"/>
      </w:pPr>
      <w:r>
        <w:t>Has a life gone for time in the victory of a life and life’s truth. It is said to be the real value of time to be at the largest victory of life. Because life is just a time at the start of a line. This line is full of tide. This can be achieved by the factor of life in its truth. This can achieve a start of tide. This never can be a well-known justice. For life it should be a start of nature. This is a time for the tide to start. This can get a well shortage of lives. Can a known life be well just for the tide to happen. This is well for just the knowledge of time. And the time can never be achieved by the short line of tide. This tide is called the life span of just a start. This is called the time of the tide. This can maintain the truth of life. This is a factor by chance. This will get better life on man and man can achieve a best knowledge of life. This is well known as a factor of just time, and this can win time. This can achieve a tide on the life of man. The man on the life’s history can change the tide of life as life is just a line on mind. This is a factor of just time and tide. This is called as the life of man. M</w:t>
      </w:r>
      <w:r w:rsidR="00C156C2">
        <w:t xml:space="preserve">an </w:t>
      </w:r>
      <w:r w:rsidR="00C37B1E">
        <w:t>has</w:t>
      </w:r>
      <w:r w:rsidR="00C156C2">
        <w:t xml:space="preserve"> his life in time tide and unity. This can get a well knowledge on life. This gets </w:t>
      </w:r>
      <w:r w:rsidR="00C37B1E">
        <w:t>some</w:t>
      </w:r>
      <w:r w:rsidR="00C156C2">
        <w:t xml:space="preserve"> knowledge on the time as time goes on time will change the type of justice. This factor will change life. As life goes tide will change and time will judge. On that day tide will change the </w:t>
      </w:r>
      <w:r w:rsidR="00C37B1E">
        <w:t>man’s</w:t>
      </w:r>
      <w:r w:rsidR="00C156C2">
        <w:t xml:space="preserve"> life and life exists on the line of mind. This was so clear that Aryan was just a start on life. Aryans life will clear the time of mind and mind will change the tide of mankind.</w:t>
      </w:r>
    </w:p>
    <w:p w:rsidR="00314C28" w:rsidRDefault="00C156C2" w:rsidP="002F5080">
      <w:pPr>
        <w:pStyle w:val="TipText"/>
        <w:spacing w:line="360" w:lineRule="auto"/>
        <w:jc w:val="both"/>
      </w:pPr>
      <w:r>
        <w:t>Justice on the man’s life is just a tide on the unity of life. This is called the tide of life and the justice untold.</w:t>
      </w:r>
      <w:r w:rsidR="00C37B1E">
        <w:t xml:space="preserve"> This justice cleared the life of man as the tide on life, by this his ways were clear. He got on to the ministry and started the conference</w:t>
      </w:r>
      <w:r w:rsidR="00DC5C99">
        <w:t xml:space="preserve">. The conference passed his ideas and started the procedures. His ideology was a success in the meeting. This was his successful joint session. He was successful in every aspect and thought about his children to be not to get fame. His ways were a successful way of the higher planning, and the ministry came to notice it in a </w:t>
      </w:r>
      <w:r w:rsidR="00DC5C99">
        <w:lastRenderedPageBreak/>
        <w:t>glance. The Aryan rule restarted in a victorious ministry session. He diverted his ministry towards the working of the session as admitted by the ministry. This was his last success. From there he started to climb his mountain of victory. This was a forward movement in his vision. He started to plan on the ruling part of the state. He discussed it with his children. The</w:t>
      </w:r>
      <w:r w:rsidR="00302686">
        <w:t>y</w:t>
      </w:r>
      <w:r w:rsidR="00DC5C99">
        <w:t xml:space="preserve"> explained a lot to him in a combined session of three. Aryan started to function the rule of the state. This matter was a great success in the state. He judged the </w:t>
      </w:r>
      <w:r w:rsidR="00F11E54">
        <w:t>state,</w:t>
      </w:r>
      <w:r w:rsidR="00DC5C99">
        <w:t xml:space="preserve"> and the ministry</w:t>
      </w:r>
      <w:r w:rsidR="00B77AA0">
        <w:t xml:space="preserve"> and Arya well managed the ministry as a great queen as queen Chaya in the mythology.</w:t>
      </w:r>
      <w:r w:rsidR="00F11E54">
        <w:t xml:space="preserve"> This is thought to celebrate the victory of queen Arya and arranged the festive. This celebration lived in the state for four days. Aryan started believing in the states progress. This was known by his solders. </w:t>
      </w:r>
    </w:p>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314C28" w:rsidRDefault="00314C28" w:rsidP="00314C28"/>
    <w:p w:rsidR="009977A3" w:rsidRDefault="009977A3" w:rsidP="00314C28"/>
    <w:p w:rsidR="009977A3" w:rsidRDefault="009977A3" w:rsidP="00314C28"/>
    <w:p w:rsidR="009977A3" w:rsidRDefault="009977A3" w:rsidP="00314C28"/>
    <w:p w:rsidR="009977A3" w:rsidRDefault="009977A3" w:rsidP="00314C28"/>
    <w:p w:rsidR="009977A3" w:rsidRDefault="009977A3" w:rsidP="00314C28"/>
    <w:p w:rsidR="009977A3" w:rsidRDefault="009977A3"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Default="002F5080" w:rsidP="00314C28"/>
    <w:p w:rsidR="002F5080" w:rsidRPr="00314C28" w:rsidRDefault="002F5080" w:rsidP="00314C28"/>
    <w:p w:rsidR="00EC779D" w:rsidRPr="00B55FEF" w:rsidRDefault="00EC779D" w:rsidP="00EC779D">
      <w:pPr>
        <w:pStyle w:val="Heading1"/>
        <w:spacing w:line="360" w:lineRule="auto"/>
      </w:pPr>
      <w:bookmarkStart w:id="8" w:name="_Toc126706160"/>
      <w:r>
        <w:t>Chapter 5</w:t>
      </w:r>
      <w:r w:rsidRPr="00B55FEF">
        <w:t xml:space="preserve"> — </w:t>
      </w:r>
      <w:r>
        <w:t>The wish the n</w:t>
      </w:r>
      <w:r w:rsidR="00AE0F00">
        <w:t>a</w:t>
      </w:r>
      <w:r>
        <w:t>tion have</w:t>
      </w:r>
      <w:bookmarkEnd w:id="8"/>
    </w:p>
    <w:p w:rsidR="00352B65" w:rsidRDefault="00EC779D" w:rsidP="00A03FED">
      <w:pPr>
        <w:pStyle w:val="TipText"/>
        <w:spacing w:line="360" w:lineRule="auto"/>
        <w:jc w:val="both"/>
      </w:pPr>
      <w:r>
        <w:t>At the end the nation has a lot of time in the achievement of the success of the life of Aryan. Aryan have a lot of time in front of him. This was time when the large geography of the earth starts changing. This time it was a record of the achievable</w:t>
      </w:r>
      <w:r w:rsidR="005612B6">
        <w:t>advancement. He started a lo</w:t>
      </w:r>
      <w:r w:rsidR="004B6B53">
        <w:t>v</w:t>
      </w:r>
      <w:r w:rsidR="005612B6">
        <w:t xml:space="preserve">ing life for the workers of his </w:t>
      </w:r>
      <w:r w:rsidR="004B6B53">
        <w:t>country</w:t>
      </w:r>
      <w:r w:rsidR="005612B6">
        <w:t xml:space="preserve">. Peace flourished in his country and wisdom started to join the venture. This was </w:t>
      </w:r>
      <w:r w:rsidR="004B6B53">
        <w:t>some</w:t>
      </w:r>
      <w:r w:rsidR="005612B6">
        <w:t xml:space="preserve"> knowledge to the workers. His plans were starting to end at the time. This made the dynasty to believe in the journey of the palace. The palace got life and started to flourish.</w:t>
      </w:r>
      <w:r w:rsidR="004B6B53">
        <w:t xml:space="preserve"> His journey started to begin in the mind of his life together with his country. This was his knowledge that to start with. This he kept as a secret for the state. He started to amaze on that the state is flourishing on the way. He was happy. He started a higher state of administration for the state. His idea was to unite the workers of the country. The workers united to have a strategy for marketing. Aryan advised </w:t>
      </w:r>
      <w:r w:rsidR="009A5FE4">
        <w:t>the same with the other economic sections of the country. This was very new for the people of the state. The</w:t>
      </w:r>
      <w:r w:rsidR="006449C7">
        <w:t>y</w:t>
      </w:r>
      <w:r w:rsidR="009A5FE4">
        <w:t xml:space="preserve"> welcomed it. Their ideas flourished and developed in that. Aryan got fear on this that there in chance of revolution </w:t>
      </w:r>
      <w:r w:rsidR="009A5FE4">
        <w:lastRenderedPageBreak/>
        <w:t xml:space="preserve">in the country. He got knowledge on this on every aspect. The next plan of Aryan was to start a market for sailors. He started to think about it. His ideology was to protect the </w:t>
      </w:r>
      <w:r w:rsidR="00D17410">
        <w:t>land,</w:t>
      </w:r>
      <w:r w:rsidR="009A5FE4">
        <w:t xml:space="preserve"> Asia.</w:t>
      </w:r>
      <w:r w:rsidR="00D17410">
        <w:t xml:space="preserve"> His believes starts to grow as a strong idea on Asia as the growth of Asia have a lot of type of hidden forces. This starts to strengthen on the face of the dynasty as the forces of Asia have a lot of time in the mature development of the time. It is due to a large growth in the time of the land’s history. It is a lot of forces in the nature. This is a large force in the nature and its wealth. The wealth of the land has a lot if the time in the architecture of land have a hidden</w:t>
      </w:r>
      <w:r w:rsidR="006449C7">
        <w:t xml:space="preserve"> matter</w:t>
      </w:r>
      <w:r w:rsidR="00D17410">
        <w:t xml:space="preserve">. This is of the nature of land. The time have a lot of natures in it. This was identified as the land itself. This he got as a love for the </w:t>
      </w:r>
      <w:r w:rsidR="000F5750">
        <w:t>country this</w:t>
      </w:r>
      <w:r w:rsidR="00D17410">
        <w:t xml:space="preserve"> was a joining of the </w:t>
      </w:r>
      <w:r w:rsidR="000F5750">
        <w:t>land’s</w:t>
      </w:r>
      <w:r w:rsidR="00D17410">
        <w:t xml:space="preserve"> history. This idea was a lot of ideas in the times of the land. This was a countries advice on the rule. This got a suc</w:t>
      </w:r>
      <w:r w:rsidR="000F5750">
        <w:t>cess on that. This was a large venue of time and the nature of the welfare.</w:t>
      </w:r>
      <w:r w:rsidR="00E234CB">
        <w:t xml:space="preserve"> This had a lot of venue on the times of the Nature. This was a lot of tide in the land. This had gone like a large hazard on the times. This was a lot on the land’s life. This was a large fate on the land. This idea had a time in the life of the nature. This was a life on the land. This was a hire on the land. This was a life on land. This was the time on the tides of the Mistry. This had a lot of time in it. They have a land on the higher. The tide of the land has a lot of mis fortune on the land. This was a large myth on the land. This was</w:t>
      </w:r>
      <w:r w:rsidR="00085EB6">
        <w:t xml:space="preserve"> an interstate division of the political rule. This was states rule in the market of the east. This is due to a regular rule on the larger sections of the state. States rule was a success over the larger grade of the rulership. This is a grade on the numerous divisions of the state. This will divide the rule of the state on the larger virtues of the state. This will divide the rule of the state into a larger number of the state. This will divide the larger sections of the state into the rule of the state. This will divide rule of the state and consider the victory of the state as an advanced sections.</w:t>
      </w:r>
      <w:r w:rsidR="00715BD3">
        <w:t xml:space="preserve"> This will divide the state into a section of divisions and a number of higher rules. And </w:t>
      </w:r>
      <w:r w:rsidR="002D459D">
        <w:t>divisions</w:t>
      </w:r>
      <w:r w:rsidR="00715BD3">
        <w:t xml:space="preserve"> are of natural rules in the state. This is a number on the states policies and a rule over the natural life. This can change the set of the unity and the physical norms. Higher the time higher the life. This can divide the rules of the kingdom. These can unite the sections of the kingdom. These are the life in the clan. There are a number of life in the unity. The kingdom can achieve </w:t>
      </w:r>
      <w:r w:rsidR="002D459D">
        <w:t>and</w:t>
      </w:r>
      <w:r w:rsidR="00715BD3">
        <w:t xml:space="preserve"> uniform the procedures of the normal life. These are a gradual change in the life of the people rather the unity in the kingdom and the life of the </w:t>
      </w:r>
      <w:r w:rsidR="00715BD3">
        <w:lastRenderedPageBreak/>
        <w:t xml:space="preserve">people. These are a uniformity in the kingdom. This will unite the rule into the transformed sessions of life. The change in the life of the people will unite the forms of the uniform life and the grades of the higher unity. This force will change the gradual norms in the uniform sections. This will unite the rules of the kingdom again. And the life of the people will change the life of the man outside the state. The state </w:t>
      </w:r>
      <w:r w:rsidR="005C09E8">
        <w:t>has</w:t>
      </w:r>
      <w:r w:rsidR="00715BD3">
        <w:t xml:space="preserve"> a wish on the numbers of the variety of the people in the time of the rule and this divides the state of the maximum hidden life and the number of the life. This divides the rule of the state. Aryan took it seriously and the division of the state changes into the rule of maximum life. This changes the time of the state. This will divide the joining of the sessions of the state and the maximum number of the life in the state. This </w:t>
      </w:r>
      <w:r w:rsidR="005C09E8">
        <w:t>has</w:t>
      </w:r>
      <w:r w:rsidR="00715BD3">
        <w:t xml:space="preserve"> a life again in the state. This will create gender inequality in the state. This </w:t>
      </w:r>
      <w:r w:rsidR="005C09E8">
        <w:t>has</w:t>
      </w:r>
      <w:r w:rsidR="00715BD3">
        <w:t xml:space="preserve"> the rule on the nine life on earth as a whole as real. This </w:t>
      </w:r>
      <w:r w:rsidR="005C09E8">
        <w:t>has</w:t>
      </w:r>
      <w:r w:rsidR="00715BD3">
        <w:t xml:space="preserve"> a change </w:t>
      </w:r>
      <w:r w:rsidR="002D459D">
        <w:t xml:space="preserve">in </w:t>
      </w:r>
      <w:r w:rsidR="00715BD3">
        <w:t xml:space="preserve">the time of the rule. This </w:t>
      </w:r>
      <w:r w:rsidR="005C09E8">
        <w:t>has</w:t>
      </w:r>
      <w:r w:rsidR="00715BD3">
        <w:t xml:space="preserve"> the life in the name </w:t>
      </w:r>
      <w:r w:rsidR="002D459D">
        <w:t>of</w:t>
      </w:r>
      <w:r w:rsidR="00715BD3">
        <w:t xml:space="preserve"> unity. This can have a lot of time. This will change the tide of the state. Will this change the life on the dynasty. This </w:t>
      </w:r>
      <w:r w:rsidR="009E7942">
        <w:t>has</w:t>
      </w:r>
      <w:r w:rsidR="00715BD3">
        <w:t xml:space="preserve"> unity in the time. One can achieve it in time. This will get the unity if life in the dynasty. This will divide the state of rule in the time. This </w:t>
      </w:r>
      <w:r w:rsidR="009E7942">
        <w:t>has</w:t>
      </w:r>
      <w:r w:rsidR="00715BD3">
        <w:t xml:space="preserve"> a large time in the dynasty. You can achieve the time in the dynasty by this. The country </w:t>
      </w:r>
      <w:r w:rsidR="009E7942">
        <w:t>has</w:t>
      </w:r>
      <w:r w:rsidR="00715BD3">
        <w:t xml:space="preserve"> changed a lot by the time. This will divide the state of the rule. As the time changes this will divide the state of the rule. This can unite the sections of life in the state. As gone for life the state </w:t>
      </w:r>
      <w:r w:rsidR="009E7942">
        <w:t>has</w:t>
      </w:r>
      <w:r w:rsidR="00715BD3">
        <w:t xml:space="preserve"> won over it. This will unite the sections of life. As gone for time it will divide the life in a uniform section. As a life have a unity in time it will unite the tide. Aryan divides the state into a form of natural life as two </w:t>
      </w:r>
      <w:r w:rsidR="009E7942">
        <w:t>factors</w:t>
      </w:r>
      <w:r w:rsidR="00715BD3">
        <w:t xml:space="preserve">. These are a life in the clan. You can achieve the sections of the life in the variety of sections. As gone for time you can win in the life. The nation </w:t>
      </w:r>
      <w:r w:rsidR="009E7942">
        <w:t>has</w:t>
      </w:r>
      <w:r w:rsidR="00715BD3">
        <w:t xml:space="preserve"> a life in the time of the dynasty. This will divide the rule of the state. This </w:t>
      </w:r>
      <w:r w:rsidR="009E7942">
        <w:t>has</w:t>
      </w:r>
      <w:r w:rsidR="00715BD3">
        <w:t xml:space="preserve"> a long time. This will divide the rule of the state again and will set rules on the division of the state. As a lot of time have change it will unite the division of the state. As a lot of time have gone it will change the time of the state and have a lot of factors for rule. This will change the number of the </w:t>
      </w:r>
      <w:r w:rsidR="009E7942">
        <w:t>state’s</w:t>
      </w:r>
      <w:r w:rsidR="00715BD3">
        <w:t xml:space="preserve"> unity. As gone for time the dynasty changed a lot. As the tide changes it will unite the rules of the state and will change the division of the state. As a life have a lot of time it will reunite the tide. And will judge the life of man. It </w:t>
      </w:r>
      <w:r w:rsidR="009E7942">
        <w:t>has</w:t>
      </w:r>
      <w:r w:rsidR="00715BD3">
        <w:t xml:space="preserve"> a lot of time and a lot of unity. This </w:t>
      </w:r>
      <w:r w:rsidR="009E7942">
        <w:t>has</w:t>
      </w:r>
      <w:r w:rsidR="00715BD3">
        <w:t xml:space="preserve"> a change in the time. This will bring unity to the state and will change the time of the state. As a lot of time passes it will </w:t>
      </w:r>
      <w:r w:rsidR="00715BD3">
        <w:lastRenderedPageBreak/>
        <w:t xml:space="preserve">change the rule. As a lot gone time will change. This </w:t>
      </w:r>
      <w:r w:rsidR="002D459D">
        <w:t>reunites</w:t>
      </w:r>
      <w:r w:rsidR="00715BD3">
        <w:t xml:space="preserve"> the rule of the state. This </w:t>
      </w:r>
      <w:r w:rsidR="009E7942">
        <w:t>has</w:t>
      </w:r>
      <w:r w:rsidR="00715BD3">
        <w:t xml:space="preserve"> a lot of time in the history to happen. This was a reunion of states of the world. This was a variety of incidence around the globe. This will develop a strong nation in the globe and will have a union around the globe and have a serious time in it. It will have a lot of time in the life of man. There are a lot of distress in the nation about the union of the nation and the time was very beautiful at the time. This was a time of greater unity. This time people around the globe have a lot of sustenance. This was a beautiful instance in the kingdom. There are a lot of distress along with. This is a time for that. This will unite other nations with it. There are a lot of beautiful moments in it. It was that easy for it to get achieve at the time. There will be a lot of joint sessions for this Aryan thought. This made true the next day at the ministry. Aryan took serious steps against the distress of the country on the aspect of ruling. This time nation sows the peace in the greens. This was a lot for the time being. Aryan was happy altogether. This time the nations fire </w:t>
      </w:r>
      <w:r w:rsidR="00B072FA">
        <w:t>has</w:t>
      </w:r>
      <w:r w:rsidR="00715BD3">
        <w:t xml:space="preserve"> gone out of mind and started to heal in the time of the venture. This was Aryans dream for a long time. This have to be in the hands of the ministry for Aryan to take control over it. Aryan got it as a symbol of peace and liberty. Aryan passed his day thinking on</w:t>
      </w:r>
      <w:r w:rsidR="00357D82">
        <w:t>,</w:t>
      </w:r>
      <w:r w:rsidR="00715BD3">
        <w:t xml:space="preserve"> the days passed by and the days he </w:t>
      </w:r>
      <w:r w:rsidR="00B072FA">
        <w:t>has</w:t>
      </w:r>
      <w:r w:rsidR="00715BD3">
        <w:t xml:space="preserve"> gone through stones and flowers. This was thought as the day of the country for a deep breath. This was found as the time to flourish and seek glory. This time Aryan was thinking about politics with queen Arya. This was gone as just the beginning of Aryan. Aryan have a lot of courage at the time. His belief was the strength of the nation altogether. He started a journey for the welfare of the nation. H</w:t>
      </w:r>
      <w:r w:rsidR="00357D82">
        <w:t>e</w:t>
      </w:r>
      <w:r w:rsidR="00715BD3">
        <w:t xml:space="preserve"> wants a real journey. He </w:t>
      </w:r>
      <w:r w:rsidR="00357D82">
        <w:t>planned</w:t>
      </w:r>
      <w:r w:rsidR="00715BD3">
        <w:t xml:space="preserve"> for the needs and starts the journey. This begins from the neighboring nations a continued a lot. This ended finally after a lot of effort and reached back. This will change the nations face Aryan thought. As the day passes the nature changed as an age of welfare. This will divide the rules of the nation. This </w:t>
      </w:r>
      <w:r w:rsidR="00B072FA">
        <w:t>has</w:t>
      </w:r>
      <w:r w:rsidR="00715BD3">
        <w:t xml:space="preserve"> a lot to make in the country Aryan thought the life in the nation should change as a life of flourished nation with culture and tradition. Aryan arranged a meeting </w:t>
      </w:r>
      <w:r w:rsidR="00357D82">
        <w:t>i</w:t>
      </w:r>
      <w:r w:rsidR="00715BD3">
        <w:t xml:space="preserve">n the ministry. The decision was to have continuous meetings and conference on the matter and clear it with spontaneous actions. Aryans rule was a success as thought by the nation at the time. This was a remarkable time at the civilization. The civilization changed as a lion grows up. This gives courage to the nation. This was a beginning of the nation towards </w:t>
      </w:r>
      <w:r w:rsidR="00715BD3">
        <w:lastRenderedPageBreak/>
        <w:t xml:space="preserve">higher life in the standards of Aryans life, as Aryan said. The unity of the nation </w:t>
      </w:r>
      <w:r w:rsidR="00B072FA">
        <w:t>has</w:t>
      </w:r>
      <w:r w:rsidR="00715BD3">
        <w:t xml:space="preserve"> a backbone. This will change the union of the national trade. This </w:t>
      </w:r>
      <w:r w:rsidR="00B072FA">
        <w:t>has</w:t>
      </w:r>
      <w:r w:rsidR="00715BD3">
        <w:t xml:space="preserve"> a change in the life and the nature. The country </w:t>
      </w:r>
      <w:r w:rsidR="00B072FA">
        <w:t>has</w:t>
      </w:r>
      <w:r w:rsidR="00715BD3">
        <w:t xml:space="preserve"> the start of journey towards the life of Aryan after the awful tide. The rays of Aryan begin at the time. This was the beginning of the ra</w:t>
      </w:r>
      <w:r w:rsidR="00482AEE">
        <w:t>ce</w:t>
      </w:r>
      <w:r w:rsidR="00715BD3">
        <w:t xml:space="preserve"> Aryan. The kingdom was successful on that the kingdom have changed from there to a dynasty and a ra</w:t>
      </w:r>
      <w:r w:rsidR="00482AEE">
        <w:t>ce</w:t>
      </w:r>
      <w:r w:rsidR="00715BD3">
        <w:t>. This beautiful moment was made festive where the wind of the palace changed to anything. Aryans anger changed from a terror to a smiling taste. The country took a breadth. This was the beginning. Later the development of the country started to begin. It made the eyes of common man at tears. The development of the country seemed like a snakeskin to resist change and fire. This was difficult for Aryan to foresee. He changed his behavior from that day the queen thought. Aryan started to change along the country and the national politics. This Aryan started to believe slowly on the nation’s wealth as the administrators and the country man. Even less everything was much more in the kingdom. This change in the whole history will make the world to take a dip in ganga, Aryan thought. The fever of the nation was none other than the terror of fear. National flag was worshipped for the first time and glory started to cease. The end of the furious life.</w:t>
      </w:r>
    </w:p>
    <w:p w:rsidR="00715BD3" w:rsidRDefault="00715BD3" w:rsidP="00A03FED">
      <w:pPr>
        <w:pStyle w:val="TipText"/>
        <w:spacing w:line="360" w:lineRule="auto"/>
        <w:jc w:val="both"/>
      </w:pPr>
      <w:r>
        <w:t xml:space="preserve">The life on the planet began to arise and flourish. The liberty of the state begins to </w:t>
      </w:r>
      <w:r w:rsidR="007D4848">
        <w:t>start,</w:t>
      </w:r>
      <w:r>
        <w:t xml:space="preserve"> and glory attained the peak.</w:t>
      </w:r>
      <w:r w:rsidR="007D4848">
        <w:t xml:space="preserve"> The life started to grow in the nation and the all the dangerous myths in the state vanished in thin air. The belief of development starts and the flourishment of the dynasty fount the shore. The journey of the world found an end and the global development starts. This found the end of barbarian rule around the globe. The well wish of the globe started as a lightning bolt and the welfare of human starts and socialism started, and the rays began to be social. This found the grip of the </w:t>
      </w:r>
      <w:r w:rsidR="00C66E71">
        <w:t>dynasty;</w:t>
      </w:r>
      <w:r w:rsidR="007D4848">
        <w:t xml:space="preserve"> it was to grow the mind of the dynasty through the sacred donation along thorough the country and among the poor along the world. This continued for three and half months and the life of the people started to change </w:t>
      </w:r>
      <w:r w:rsidR="00C66E71">
        <w:t xml:space="preserve">to need and flourishment. The youth of the country started to arise and the life of the elder changed. This marked the beginning of the infinite glory. This was a term used frequently in the forward times. The life started to acquire value and the peace started to acquire power. At the cold times the news spread across the world about the trade of Asia. This found the limits of enrichment of trade in the kingdom and the life of the common man changed. Few years </w:t>
      </w:r>
      <w:r w:rsidR="00C66E71">
        <w:lastRenderedPageBreak/>
        <w:t>passed by, later after a cold day the summer s</w:t>
      </w:r>
      <w:r w:rsidR="001C33CB">
        <w:t xml:space="preserve">ank in the unity and life joined with the well wish. Aryans </w:t>
      </w:r>
      <w:r w:rsidR="00357D82">
        <w:t>rules</w:t>
      </w:r>
      <w:r w:rsidR="001C33CB">
        <w:t xml:space="preserve"> have a lot of time in the last day to get the life in virtue. This found the last day of the dynasty. This was a favor for the states rule as the growth of life have a life. This </w:t>
      </w:r>
      <w:r w:rsidR="00482AEE">
        <w:t>has</w:t>
      </w:r>
      <w:r w:rsidR="001C33CB">
        <w:t xml:space="preserve"> the life in unity and unity in power. The life of man changed as a light in the sky and the day started to change to the knight. This was the beginning of the unity in the nation. Life </w:t>
      </w:r>
      <w:r w:rsidR="00482AEE">
        <w:t>has</w:t>
      </w:r>
      <w:r w:rsidR="001C33CB">
        <w:t xml:space="preserve"> a lot of time with man and the life is just the union of time, Aryan remembered. The lot the tide the lot the value Aryan summon. This is the life in the value of time and the life. The value is the maximum that one can achieve in </w:t>
      </w:r>
      <w:r w:rsidR="00482AEE">
        <w:t>life,</w:t>
      </w:r>
      <w:r w:rsidR="001C33CB">
        <w:t xml:space="preserve"> and this is the treasure Aryan found in his. The lot the tide. There are a lot of time in the adverse condition. This can have a lot of life in the people. Peoples mind is the life. Life is.</w:t>
      </w:r>
    </w:p>
    <w:p w:rsidR="001C33CB" w:rsidRDefault="001C33CB" w:rsidP="00A03FED">
      <w:pPr>
        <w:pStyle w:val="TipText"/>
        <w:spacing w:line="360" w:lineRule="auto"/>
        <w:jc w:val="both"/>
      </w:pPr>
      <w:r>
        <w:t>The day next have the life as the day of Aryan and Aryan have a life in the day. The front life of the day was to meet the time and the time was to flourish the life. Aryan have the time with. Aryan have the life in. Aryan have the time</w:t>
      </w:r>
      <w:r w:rsidR="00EF558C">
        <w:t xml:space="preserve"> in nation. This life is found of lifting the </w:t>
      </w:r>
      <w:r w:rsidR="00EB0834">
        <w:t xml:space="preserve">gem Aryan understood. Aryans wish was to have a position in the hidden life. He found it. Life </w:t>
      </w:r>
      <w:r w:rsidR="00646670">
        <w:t>has</w:t>
      </w:r>
      <w:r w:rsidR="00EB0834">
        <w:t xml:space="preserve"> a lot in it he thought. The wish was to find life. He found the life in the wisdom of the life. This began to arise. This way life started. This was the end of the life in problems. If you can achieve something in your life achieve the life itself Aryan remembered. Can anyone have a lot of power to separate the power of nature Aryan thought again. This have an enemy for life, and this was to have a lot of. He tied his hands and welcomed the evil; it ended in a cry.</w:t>
      </w:r>
      <w:r w:rsidR="009F06CA">
        <w:t xml:space="preserve"> The last time the crowd have a lot it was the physic now it is the wellbeing for greatness. Greatness spread across the nation and divided the people. It is a great time for that achievement and the time have gone. This time the time is ever o</w:t>
      </w:r>
      <w:r w:rsidR="00646670">
        <w:t>n</w:t>
      </w:r>
      <w:r w:rsidR="009F06CA">
        <w:t xml:space="preserve"> the hand, it is a lot on the hidden side. We will find it. As a great astonishment it was a great time for the achievement. This was great time. It is a large session of grade for that. This </w:t>
      </w:r>
      <w:r w:rsidR="00646670">
        <w:t>has</w:t>
      </w:r>
      <w:r w:rsidR="009F06CA">
        <w:t xml:space="preserve"> a lot of tide in it. It will divide the side of the time in the hands of a long journey. This </w:t>
      </w:r>
      <w:r w:rsidR="00646670">
        <w:t>has</w:t>
      </w:r>
      <w:r w:rsidR="009F06CA">
        <w:t xml:space="preserve"> a lot of time and limits. It will change the time in the value of the mind. Have human grown like a man or like a hidden fact, Aryan thought. This will change Aryan thought. Was this a great time on the journey as a wish. Will this wish change.</w:t>
      </w:r>
    </w:p>
    <w:p w:rsidR="009F06CA" w:rsidRDefault="009F06CA" w:rsidP="00A03FED">
      <w:pPr>
        <w:pStyle w:val="TipText"/>
        <w:spacing w:line="360" w:lineRule="auto"/>
        <w:jc w:val="both"/>
      </w:pPr>
      <w:r>
        <w:t xml:space="preserve">Can one have a lot of time in the visible world, never it is in the life of man. If he begins to think on it, it will change. Aryan </w:t>
      </w:r>
      <w:r w:rsidR="00646670">
        <w:t>keeps</w:t>
      </w:r>
      <w:r>
        <w:t xml:space="preserve"> on thinking. This time it was a large duty of life. As said by </w:t>
      </w:r>
      <w:r>
        <w:lastRenderedPageBreak/>
        <w:t>Aryan life changed around. This will rule the nation and nature. This is called by Aryan as the life in death. This will change for ever if not</w:t>
      </w:r>
      <w:r w:rsidR="00DE4D1E">
        <w:t xml:space="preserve"> thought Aryan kept thinking. As days passed it have a lot in the. Time passed by as the life continues. This was of a course in the time nation sync with life. This can change the merit of the time as in Aryans words. As gone lot it will change the position of the stars as a big surprise. This </w:t>
      </w:r>
      <w:r w:rsidR="00646670">
        <w:t>has</w:t>
      </w:r>
      <w:r w:rsidR="00DE4D1E">
        <w:t xml:space="preserve"> a large join. Will time have a side in the </w:t>
      </w:r>
      <w:r w:rsidR="00A13C17">
        <w:t xml:space="preserve">value. Can you have the life of man in peace or peace as itself. This can change the life. This will lead to life of knowledge. The kingdom known that knowledge is limitless. This time life </w:t>
      </w:r>
      <w:r w:rsidR="00646670">
        <w:t>has</w:t>
      </w:r>
      <w:r w:rsidR="00A13C17">
        <w:t xml:space="preserve"> a lot to think. It was a large value and the value have time. Have one got the life of a man in a limit. It will change lot and tide will change. Can this change the future life. In it lies the degree of life and standards. This changed the nation around the globe and have a lot of time. This will divide the nation and rules. These are a rule in nature by itself. This changed the life of man and life of universe. As gone for freedom Aryan gets life in his nation. This will divide the national life. This </w:t>
      </w:r>
      <w:r w:rsidR="00646670">
        <w:t>has</w:t>
      </w:r>
      <w:r w:rsidR="00A13C17">
        <w:t xml:space="preserve"> a lot to change. Have this a life in man. This will divide the future of mankind. Life in Asia flourished again and again. Living started in the virtue. This created the visible growth. Have this the life in it. As gone for freedom life gets nurtured. This got the </w:t>
      </w:r>
      <w:r w:rsidR="00AA688D">
        <w:t>journey of unity and unity become eternal. Have you change the life of the others as Aryan thought as the nature says. Keeping in mind that the life is a force of time</w:t>
      </w:r>
      <w:r w:rsidR="001176B4">
        <w:t>,</w:t>
      </w:r>
      <w:r w:rsidR="00AA688D">
        <w:t xml:space="preserve"> it is hidden material.</w:t>
      </w:r>
      <w:r w:rsidR="001176B4">
        <w:t xml:space="preserve"> The journey begins there, and the life ended in the life. This was a great source of life. Life is a tide in the virtue of life itself. Time is left on the life as a great resource and life ends once. This is thought as </w:t>
      </w:r>
      <w:r w:rsidR="00646670">
        <w:t>an</w:t>
      </w:r>
      <w:r w:rsidR="001176B4">
        <w:t xml:space="preserve"> opinion. The kingdom </w:t>
      </w:r>
      <w:r w:rsidR="00646670">
        <w:t>has</w:t>
      </w:r>
      <w:r w:rsidR="001176B4">
        <w:t xml:space="preserve"> a lot of unity by the time and have a lot of tide in it. This is made used by Aryan and Aryan have a lot of knowledge about it. It is a life with lot of serious mission in it. The kingdom </w:t>
      </w:r>
      <w:r w:rsidR="00646670">
        <w:t>has</w:t>
      </w:r>
      <w:r w:rsidR="001176B4">
        <w:t xml:space="preserve"> this as a knowledge. This was kept as a journey by Aryan. Life is a nature. The kingdom </w:t>
      </w:r>
      <w:r w:rsidR="00646670">
        <w:t>has</w:t>
      </w:r>
      <w:r w:rsidR="001176B4">
        <w:t xml:space="preserve"> a lot of time in it and started to mature. This was the first time the kingdom matured. The life in the planet </w:t>
      </w:r>
      <w:r w:rsidR="00646670">
        <w:t>has</w:t>
      </w:r>
      <w:r w:rsidR="001176B4">
        <w:t xml:space="preserve"> a lot at the times. This was thought as a life. The matter was that it was journey of the kingdom as kept in mind. This will change the future as Aryan thought. This </w:t>
      </w:r>
      <w:r w:rsidR="00646670">
        <w:t>has</w:t>
      </w:r>
      <w:r w:rsidR="001176B4">
        <w:t xml:space="preserve"> life in it. It was </w:t>
      </w:r>
      <w:r w:rsidR="007C481E">
        <w:t xml:space="preserve">life by itself and life as lone. It will change the life as a life of greatness. This can have lot of mindfulness Aryan thought. It is a virtue of life and life never stops. Added a time it. Can someone change the tide in life. The life by itself is a journey of nature as men have to understand. This can change the life. Life is noble. This can achieve a lot </w:t>
      </w:r>
      <w:r w:rsidR="007C481E">
        <w:lastRenderedPageBreak/>
        <w:t xml:space="preserve">in life. Life is never a life of seen and life never ends in the time. As time is lot it will change the tide. Aryans life started to mature and have a lot and to name the life. This was called as a life in the virtue of </w:t>
      </w:r>
      <w:r w:rsidR="00173570">
        <w:t>God</w:t>
      </w:r>
      <w:r w:rsidR="007C481E">
        <w:t xml:space="preserve">. </w:t>
      </w:r>
      <w:r w:rsidR="00173570">
        <w:t xml:space="preserve">This will change the life. Can one have this at the time and have a lot. This </w:t>
      </w:r>
      <w:r w:rsidR="00646670">
        <w:t>has</w:t>
      </w:r>
      <w:r w:rsidR="00173570">
        <w:t xml:space="preserve"> a lot in time. This </w:t>
      </w:r>
      <w:r w:rsidR="00646670">
        <w:t>has</w:t>
      </w:r>
      <w:r w:rsidR="00173570">
        <w:t xml:space="preserve"> a time in time. Time is a life by itself. This is the nature of man and man have a lot in him. It is due to a lot of progressive nature, and it will change the life. Man, ever have a lot. It is the tide in it. Will the nature change and time change. It </w:t>
      </w:r>
      <w:r w:rsidR="00C95C69">
        <w:t>has</w:t>
      </w:r>
      <w:r w:rsidR="00173570">
        <w:t xml:space="preserve"> a lot. It will change a lot. Life have changed from ever in the history and have a lot in it. It is due to the life in within. This can have a lot of. This will limit the life. This is due to a lot of vision and the nature. This will change the life and living creature. Life is ever the name of man. Man </w:t>
      </w:r>
      <w:r w:rsidR="00C95C69">
        <w:t>has</w:t>
      </w:r>
      <w:r w:rsidR="00173570">
        <w:t xml:space="preserve"> a lot in his hand and have a lot in the life. This will change the nature of life itself. The nature will always have it in the mind that it is its life. That is how it will change the nature. Can I change the life of man and life of nature. Never it is by its way. Never changed</w:t>
      </w:r>
      <w:r w:rsidR="007B7CA2">
        <w:t xml:space="preserve">. </w:t>
      </w:r>
      <w:r w:rsidR="00C95C69">
        <w:t>Man’s</w:t>
      </w:r>
      <w:r w:rsidR="007B7CA2">
        <w:t xml:space="preserve"> knowledge changed a lot with this. He </w:t>
      </w:r>
      <w:r w:rsidR="00C95C69">
        <w:t>has</w:t>
      </w:r>
      <w:r w:rsidR="007B7CA2">
        <w:t xml:space="preserve"> a lot in his idea and in his mind. This is due to the great vision of Sages. This will change the whole world and the whole nation. This have a virtue of life and life is never gone. Its nature is the nature of being. This will rule the nation and will change the tide. This is how nation have a lot in its account. This way the nation will change a lot and have the time in the virtue of nature. It is a known fact at the time. It will divide the rules of the nation into vapors as a fear.</w:t>
      </w:r>
      <w:r w:rsidR="00DD7AEE">
        <w:t xml:space="preserve"> It changed the life in the kingdom and have a lot</w:t>
      </w:r>
      <w:r w:rsidR="00C95C69">
        <w:t>.</w:t>
      </w:r>
      <w:r w:rsidR="00DD7AEE">
        <w:t xml:space="preserve"> This will reverse the tide in the state and have a lot of time in it. It will divide the life into pieces and will make the people to not to live and in distress. This is known by the nation. This will change the life of man and will change the tide in it. It </w:t>
      </w:r>
      <w:r w:rsidR="00C95C69">
        <w:t>has</w:t>
      </w:r>
      <w:r w:rsidR="00DD7AEE">
        <w:t xml:space="preserve"> a lot of lift in it and is due to the life by itself and by the virtue. This </w:t>
      </w:r>
      <w:r w:rsidR="00C95C69">
        <w:t>has</w:t>
      </w:r>
      <w:r w:rsidR="00DD7AEE">
        <w:t xml:space="preserve"> a lot in it and can change a lot. Can one have a time for it and change it in its virtue. This life is life of man. Can you have this in life of yours. Will this change a lot. This is due to a lot of common life and life history. This can mature a lot and have a lot in time. This will divide the nature of life. Life is a forecast on future. This is called as life in victory. The life of a common man is life in the time of living life and life victory. This again changed the life of common man and divide the life of a man with lot of time. These have this in time and time will go like anything and not the life. This will change everything. The kingdom changed like a very life of everything and have a lot in it. This will divide the life of man and should not. The life </w:t>
      </w:r>
      <w:r w:rsidR="00C95C69">
        <w:t>has</w:t>
      </w:r>
      <w:r w:rsidR="00DD7AEE">
        <w:t xml:space="preserve"> gone </w:t>
      </w:r>
      <w:r w:rsidR="00DD7AEE">
        <w:lastRenderedPageBreak/>
        <w:t xml:space="preserve">like anything and have a lot in it. As a division it came like it. It </w:t>
      </w:r>
      <w:r w:rsidR="00C95C69">
        <w:t>has</w:t>
      </w:r>
      <w:r w:rsidR="00DD7AEE">
        <w:t xml:space="preserve"> a lot of time and a lot of life. This changed the life of common man and the life of natural wellbeing. This will divide the states of the universe. This </w:t>
      </w:r>
      <w:r w:rsidR="00C95C69">
        <w:t>has</w:t>
      </w:r>
      <w:r w:rsidR="00DD7AEE">
        <w:t xml:space="preserve"> a lot in it.</w:t>
      </w:r>
      <w:r w:rsidR="00725F75">
        <w:t xml:space="preserve"> It is a mission by the state that it can have a lot in its life and have a lot to go in the name. It is divided into a lot of segments and a lot of division. As known, it is a life of success and a life of common wellbeing. The division in the life will change the life. This can only be understood by the nature of mankind and the nature of wellbeing as a whole as a life. It is the life of a man and the life of nothingness. This </w:t>
      </w:r>
      <w:r w:rsidR="00C95C69">
        <w:t>has</w:t>
      </w:r>
      <w:r w:rsidR="00725F75">
        <w:t xml:space="preserve"> a lot in the time and a lot in its virtue. This factor </w:t>
      </w:r>
      <w:r w:rsidR="00C95C69">
        <w:t>has</w:t>
      </w:r>
      <w:r w:rsidR="00725F75">
        <w:t xml:space="preserve"> a lot in the time. As a serious fact it is a </w:t>
      </w:r>
      <w:r w:rsidR="00C95C69">
        <w:t>well-known</w:t>
      </w:r>
      <w:r w:rsidR="00725F75">
        <w:t xml:space="preserve"> fact of a tale to be with the life of a man. And to have a lot of life in it. It is due to the change in the visible nature of man. This will splash everything in life to nothingness. This </w:t>
      </w:r>
      <w:r w:rsidR="00C95C69">
        <w:t>has</w:t>
      </w:r>
      <w:r w:rsidR="00725F75">
        <w:t xml:space="preserve"> a lot to think and a lot to have. This will change the time of man and the life of man. This </w:t>
      </w:r>
      <w:r w:rsidR="00C95C69">
        <w:t>has</w:t>
      </w:r>
      <w:r w:rsidR="00725F75">
        <w:t xml:space="preserve"> a lot in this to change and to have. It is called as life threats. This </w:t>
      </w:r>
      <w:r w:rsidR="00C95C69">
        <w:t>has</w:t>
      </w:r>
      <w:r w:rsidR="00725F75">
        <w:t xml:space="preserve"> a lot to change and a lot to have. This means as the life will change the time of life. As gone for victory. The life </w:t>
      </w:r>
      <w:r w:rsidR="00C95C69">
        <w:t>has</w:t>
      </w:r>
      <w:r w:rsidR="00725F75">
        <w:t xml:space="preserve"> a lot in it to have a lot in its wellbeing. It is remembered always. As life goes it will change the life of man and change the life of every being again and again. Have you ever thought of the life in the desert and the life in the time of nothingness. This is something h</w:t>
      </w:r>
      <w:r w:rsidR="00E75FD8">
        <w:t>umans really have to remember. You can change the time of the life at the time. This will change the rules of the state as a rule of the nature by the first time.</w:t>
      </w:r>
      <w:r w:rsidR="00082D63">
        <w:t xml:space="preserve"> The life in the planet </w:t>
      </w:r>
      <w:r w:rsidR="00C95C69">
        <w:t>has</w:t>
      </w:r>
      <w:r w:rsidR="00082D63">
        <w:t xml:space="preserve"> a wish on the life and have a right in the grades. This will change the time of life in the history. Life is a name of man and his wisdom. </w:t>
      </w:r>
      <w:r w:rsidR="00C95C69">
        <w:t>Man</w:t>
      </w:r>
      <w:r w:rsidR="00082D63">
        <w:t xml:space="preserve"> never sees it is by the virtue of time and its relatives of mind. As a known factor. It is the use of time and the wellbeing. This will change the time in life and the life by itself. This man knows as his wish and the wellbeing. By this man have freedom to do anything on his will. This is a priority to wellbeing. This will change the time of his nature and the wellbeing. Will this change the tide off the globe. The globe will divide the nature of life. Life </w:t>
      </w:r>
      <w:r w:rsidR="00C95C69">
        <w:t>has</w:t>
      </w:r>
      <w:r w:rsidR="00082D63">
        <w:t xml:space="preserve"> a truth in it. </w:t>
      </w:r>
      <w:r w:rsidR="00326FC2">
        <w:t xml:space="preserve">Will life spread the life of a common man and his enemy as a whole as a unity. Will this change the time of life and its nature. Will nature decide the wellbeing of life as a whole. Will it sync in. Will tide change as time goes. Will it divide the nature of life a life of whole as a long time on the life and the life duty. As this is a wish it is a wellbeing. The history ever changes in time and never gets a light on it. It was a light in it and have a life on it. It can never </w:t>
      </w:r>
      <w:r w:rsidR="00D602CB">
        <w:t>say</w:t>
      </w:r>
      <w:r w:rsidR="00326FC2">
        <w:t xml:space="preserve"> as a life in the nature. It will change as </w:t>
      </w:r>
      <w:r w:rsidR="00326FC2">
        <w:lastRenderedPageBreak/>
        <w:t>the life said by the man of long life. It is not a lot in time.</w:t>
      </w:r>
      <w:r w:rsidR="00584846">
        <w:t xml:space="preserve">  Time have left a lot in the nature of life to change the time in it. As a long and a lot on time. As gone, it achieves a lot in the time and have a lot of victory. It is to have a lot of time in the history and the missing aspect of life and to have a life of wellbeing and a lot of time. As time goes it will change the time of life in it and have a lot of life. Life is seen by man as a virtue of time and tide as a long life.</w:t>
      </w:r>
      <w:r w:rsidR="00D602CB">
        <w:t xml:space="preserve"> Life changed in the dynasty and have a lot of purity with in. It is called as the whole life of the nation. This is called as the life of the man in the nation and have a lot of time with it. It is called as the life in the wisdom of the nation. This will change the face of the nation and have a whole life in it. It is called as the life man have seen and got. This will change the life in its visible nature of life and the life is a grate vision of life wish. It can never be found and can be achieved in the life of man. This will live a life and will achieve a lot in time and have a lot of time in it. It will change the life of a man and have a lot of tide in it. It </w:t>
      </w:r>
      <w:r w:rsidR="00691E49">
        <w:t>has</w:t>
      </w:r>
      <w:r w:rsidR="00D602CB">
        <w:t xml:space="preserve"> a lot in its vision. Vision have got a lot changed and have a lot of time in it and will change the tide of life and have a lot of life. The dynasty changed a lot and have a lot of life and can change a lot in its visible nature and have a lot in time and are the facts of life and are a lot gone for life. This will change the time in the life </w:t>
      </w:r>
      <w:r w:rsidR="00691E49">
        <w:t>of man</w:t>
      </w:r>
      <w:r w:rsidR="00D602CB">
        <w:t xml:space="preserve"> and have a lot for its visible nature and is a lot in time. It will change the tide of life and a lot of life in its history and have a lot of life in it. Will the life of man have a life in the visible history and have a lot of time in the history. </w:t>
      </w:r>
      <w:r w:rsidR="00325A57">
        <w:t>It will change the time as a time of lot of wellbeing and a time of lot of visible nature. This will change the life of a man and the life of a normal life in the history. The higher the life it will be life in the mysterious life of man and can change the life of a normal living being. This can change the life. This can have a lot of time in it. This changed the life history of the nation and have a lot of living life in it</w:t>
      </w:r>
      <w:r w:rsidR="000F5E9F">
        <w:t>.</w:t>
      </w:r>
      <w:r w:rsidR="00325A57">
        <w:t xml:space="preserve">. It will divide the nature of life in the visibility of nature and have a lot in the life nature. This will divide the state of rule in the nation and have a lot of time in it and will bring a life to it. It </w:t>
      </w:r>
      <w:r w:rsidR="00691E49">
        <w:t>has</w:t>
      </w:r>
      <w:r w:rsidR="00325A57">
        <w:t xml:space="preserve"> a lot to happen and will change the life in an essence and will divide the nature of rule. Will it advice the tide of life and have a lot of life in the history and change the life of the history and have the time in it. It will divide the set of rules and have a lot of time in its visible nature and have a lot of time in the nature. It will divide the nature and have a lot of time in it. It is why it is called as the life’s history and the life’s thought. This was achieved at the times of life and nation and national </w:t>
      </w:r>
      <w:r w:rsidR="00325A57">
        <w:lastRenderedPageBreak/>
        <w:t xml:space="preserve">importance of a whole history. This divides the </w:t>
      </w:r>
      <w:r w:rsidR="00B30B81">
        <w:t xml:space="preserve">national power of freedom and change the life of man and have a lot of life. Can one change the tide of man. As a result, it </w:t>
      </w:r>
      <w:r w:rsidR="00691E49">
        <w:t>has</w:t>
      </w:r>
      <w:r w:rsidR="00B30B81">
        <w:t xml:space="preserve"> a lot in the time of history and can change the time of the tide and the tide of the history. This life will change the tide of life and have a lot in its history and can change the life of the vision. This will </w:t>
      </w:r>
      <w:r w:rsidR="00691E49">
        <w:t>live</w:t>
      </w:r>
      <w:r w:rsidR="00B30B81">
        <w:t xml:space="preserve"> and divide the states policy and will change the life of man. This </w:t>
      </w:r>
      <w:r w:rsidR="00691E49">
        <w:t>has</w:t>
      </w:r>
      <w:r w:rsidR="00B30B81">
        <w:t xml:space="preserve"> a lot time and have a life in it. This time Aryan have a lot in the history and have the mind of life and a life of living period and have a lot in it by its virtue. The life never told will change the life of the man and the life of history. This will change the rule of nation. This </w:t>
      </w:r>
      <w:r w:rsidR="00691E49">
        <w:t>has</w:t>
      </w:r>
      <w:r w:rsidR="00B30B81">
        <w:t xml:space="preserve"> a lot of time and a lot of tide. This </w:t>
      </w:r>
      <w:r w:rsidR="00691E49">
        <w:t>divides</w:t>
      </w:r>
      <w:r w:rsidR="00B30B81">
        <w:t xml:space="preserve"> the states policy and have a lot of time in the visible nature and its visibility. This can have a lot in the period of the history. This is due to change in time of the natural wellbeing and a natural life in it and a lot of time and effort. This can lead to the division of the nature and the power of land and have a lot in its life as a whole and as life as a li</w:t>
      </w:r>
      <w:r w:rsidR="00754933">
        <w:t xml:space="preserve">ving need. It was a life of terror. This </w:t>
      </w:r>
      <w:r w:rsidR="00691E49">
        <w:t>has</w:t>
      </w:r>
      <w:r w:rsidR="00754933">
        <w:t xml:space="preserve"> a lot of time in it for the division of nature. This will divide the rule of the state. This will change the life of the planet and have a lot in the visible nature of life and the natural living life of man. This can have a lot in the advanced life of the living creature. This will divide the set of rules for nature and have a lot of time in it with the nature of natural wellbeing. Divide the rules into a lot of time and will change the set of </w:t>
      </w:r>
      <w:r w:rsidR="00691E49">
        <w:t>rules</w:t>
      </w:r>
      <w:r w:rsidR="00754933">
        <w:t>. Have a life on the planet and have a vision for the wellbeing of the state and the life of the planet as the life in the planet have value.</w:t>
      </w:r>
    </w:p>
    <w:p w:rsidR="00F001F7" w:rsidRDefault="00F001F7" w:rsidP="00A03FED">
      <w:pPr>
        <w:pStyle w:val="TipText"/>
        <w:spacing w:line="360" w:lineRule="auto"/>
        <w:jc w:val="both"/>
      </w:pPr>
      <w:r>
        <w:t xml:space="preserve">The next day the life in the planet changes and the tide of the day changes. This found the reason for the trade in the nation to flourish and the rule of the state to flourish and have a lot of fear in the visible nature of the time. Larger the time in the grip larger was the responsibility of Aryan. This marked the end of the rule in the neighboring nations. The life of the man in the nation changed to a well life and a life of fear. It was a time of terror and fear. This beginning of the time in the advanced life </w:t>
      </w:r>
      <w:r w:rsidR="00691E49">
        <w:t>has</w:t>
      </w:r>
      <w:r>
        <w:t xml:space="preserve"> a lot of passion in the journey. The mark on the life of Aryan changed and the day of life in Aryan have a lot in the time being. The change in the life of the dynastical rule will have a lot in the vicinity of time. This marked an end to the rule of </w:t>
      </w:r>
      <w:r w:rsidR="00D905C8">
        <w:t>suspicious</w:t>
      </w:r>
      <w:r>
        <w:t xml:space="preserve"> division and </w:t>
      </w:r>
      <w:r w:rsidR="00D905C8">
        <w:t xml:space="preserve">life-threateningdivision. The mark on the end of life </w:t>
      </w:r>
      <w:r w:rsidR="00691E49">
        <w:t>has</w:t>
      </w:r>
      <w:r w:rsidR="00D905C8">
        <w:t xml:space="preserve"> a lot in the beginning of life and a lot in the life. This happened as a change in the life of normal man and his life in the visible nature. This advancement of human </w:t>
      </w:r>
      <w:r w:rsidR="00691E49">
        <w:t>has</w:t>
      </w:r>
      <w:r w:rsidR="00D905C8">
        <w:t xml:space="preserve"> a lot of time with him and are a life for the man </w:t>
      </w:r>
      <w:r w:rsidR="00D905C8">
        <w:lastRenderedPageBreak/>
        <w:t xml:space="preserve">in threatening fire. This divides the sorrows of the life and the sorrows of the vision. This change can have a lot of vision in it and have a lot the life. The life of man </w:t>
      </w:r>
      <w:r w:rsidR="00691E49">
        <w:t>has</w:t>
      </w:r>
      <w:r w:rsidR="00D905C8">
        <w:t xml:space="preserve"> a lot changed and the visible nature of man have a lot to change and have a lot to happen as the life have the trade of life in the visible nature. This will divide the life. Life is a part of the living sources and the nature of life. These are the value of time and the value of life. This will change the life of man and the life of a division of states of mind and the states of life as the life goes and the life starts. This can achieve the time and the tide in the life. The life of man </w:t>
      </w:r>
      <w:r w:rsidR="00691E49">
        <w:t>has</w:t>
      </w:r>
      <w:r w:rsidR="00D905C8">
        <w:t xml:space="preserve"> a lot to say in the mind of a normal man as the life goes and the time changes. This life will have a lot in the life of man and the life of unity. As life goes the time changes and the life turns to a life on the shores of living nature. This is called as the life in the visible time of life. This will change the life of man and the life of nature as the life is by itself the life of a normal life. This divides the rule of the nation.</w:t>
      </w:r>
      <w:r w:rsidR="000E5418">
        <w:t xml:space="preserve"> The nations power will have a lot in the life </w:t>
      </w:r>
      <w:r w:rsidR="00691E49">
        <w:t xml:space="preserve">of </w:t>
      </w:r>
      <w:r w:rsidR="000E5418">
        <w:t xml:space="preserve">man. The next was the time to change the life of the man in the nation as this is of prime importance in the nation. The life of the nation </w:t>
      </w:r>
      <w:r w:rsidR="00691E49">
        <w:t>has</w:t>
      </w:r>
      <w:r w:rsidR="000E5418">
        <w:t xml:space="preserve"> a lot in the visible tide of life and the life of man as a whole as the life in the time of a </w:t>
      </w:r>
      <w:r w:rsidR="00691E49">
        <w:t>man’s</w:t>
      </w:r>
      <w:r w:rsidR="000E5418">
        <w:t xml:space="preserve"> life. This </w:t>
      </w:r>
      <w:r w:rsidR="00691E49">
        <w:t>has</w:t>
      </w:r>
      <w:r w:rsidR="000E5418">
        <w:t xml:space="preserve"> the time to change and the life to change as the life have a lot to change in the nature of the life and the nature of living nature. As life changes life will divide the states of life. As seen by life it is the life history of man. </w:t>
      </w:r>
      <w:r w:rsidR="004350CA">
        <w:t xml:space="preserve">Life is just the tide in the life by itself and the lot the tide goes the lot the time goes. The life in which value have is the time of life itself. It is called as the life of man. This can never change, and this is called as the life of man. As the life is lot of hurdles it is very easy to tackle any of the problems in life. The virtue by which it is called is life. Life can never be called as the life of man or the life of tide. This will change the </w:t>
      </w:r>
      <w:r w:rsidR="008F0B5A">
        <w:t>spirit</w:t>
      </w:r>
      <w:r w:rsidR="004350CA">
        <w:t xml:space="preserve"> of life. It will change the life of man and the life of life itself. This can never change the style of life and the style of tide. This can be called as the poison in life. This was the situation in Asia. This is called as the life of man and the life of human. This will change the life of everyone and forever. Can the life be a one with the one of life.</w:t>
      </w:r>
    </w:p>
    <w:p w:rsidR="007A1D73" w:rsidRDefault="007A1D73" w:rsidP="00A03FED">
      <w:pPr>
        <w:pStyle w:val="TipText"/>
        <w:spacing w:line="360" w:lineRule="auto"/>
        <w:jc w:val="both"/>
      </w:pPr>
      <w:r>
        <w:t xml:space="preserve">This way the kingdom developed and flourished. This point in life of Aryan was a strong point and have a lot in life to say about and will flourish a lot. This </w:t>
      </w:r>
      <w:r w:rsidR="008F0B5A">
        <w:t>has</w:t>
      </w:r>
      <w:r>
        <w:t xml:space="preserve"> a time and the time have a lot to say. This will divide the country and its people and the culture. This development </w:t>
      </w:r>
      <w:r w:rsidR="008F0B5A">
        <w:t>has</w:t>
      </w:r>
      <w:r>
        <w:t xml:space="preserve"> a lot to say and have a </w:t>
      </w:r>
      <w:r w:rsidR="008F0B5A">
        <w:t>lot of</w:t>
      </w:r>
      <w:r>
        <w:t xml:space="preserve"> story in it. This moment was celebrative and have a lot to say in that. This </w:t>
      </w:r>
      <w:r>
        <w:lastRenderedPageBreak/>
        <w:t xml:space="preserve">will change the story of life and the story of man. This </w:t>
      </w:r>
      <w:r w:rsidR="008F0B5A">
        <w:t>has</w:t>
      </w:r>
      <w:r>
        <w:t xml:space="preserve"> a lot to say. As life adjust it is a way for life to adjust. This will divide the story of life and the story of the country as the life says. It is called as the story of life and the story of well wish. The life in Asia changed a lot to the time and have everything up to the time and have everything. As the story of the kingdom change it is a story of life to say the time of the land. This was a beautiful moment of life. This was called as the life of the country. The country flourished a lot and have a lot of life. This way the life in the planet </w:t>
      </w:r>
      <w:r w:rsidR="008F0B5A">
        <w:t>has</w:t>
      </w:r>
      <w:r>
        <w:t xml:space="preserve"> a lot to change and have a lot</w:t>
      </w:r>
    </w:p>
    <w:p w:rsidR="007541D8" w:rsidRDefault="00182C63" w:rsidP="00A03FED">
      <w:pPr>
        <w:pStyle w:val="TipText"/>
        <w:spacing w:line="360" w:lineRule="auto"/>
        <w:jc w:val="both"/>
      </w:pPr>
      <w:r>
        <w:t>The day on the planet have changed to life and night as dreams. It is a virtue of understanding among and is a well wish for people. The Era have commenced to an end and started to a beginning of another. This event was iconic in Asia and have a lot of coincidence. Was this found as a journey to well wish in Asia was the question in the land. These all came to an end and started an era of wellness and flourishment. The whole Asia enjoyed the occurrence and have a lot of time of its understanding. The journey really came to an end at the time. Unity of the nation was the question for Aryan and have found it in the way behind in the kingdom and have a lot to go ahead. The problem was to find the continuous journey of the nation. All the problems in the nation came to an end and wellbeing have an</w:t>
      </w:r>
      <w:r w:rsidR="00D157A8">
        <w:t xml:space="preserve"> attainment. The first day of the nation was at history and the second day was at functioning. This was marked at the beginning of state.The nation arises.</w:t>
      </w:r>
      <w:r w:rsidR="0091332D">
        <w:t xml:space="preserve"> This time it was a lot on the nation o</w:t>
      </w:r>
      <w:r w:rsidR="008F0B5A">
        <w:t>n</w:t>
      </w:r>
      <w:r w:rsidR="0091332D">
        <w:t xml:space="preserve"> the matters of belief and have to pass a lot for the time on the nation. This was the </w:t>
      </w:r>
      <w:r w:rsidR="00867177">
        <w:t>first-time</w:t>
      </w:r>
      <w:r w:rsidR="0091332D">
        <w:t xml:space="preserve"> nation will divide the policies of nation and have a lot of difference. T</w:t>
      </w:r>
      <w:r w:rsidR="00867177">
        <w:t>h</w:t>
      </w:r>
      <w:r w:rsidR="0091332D">
        <w:t xml:space="preserve">is was when it was proud of happening on the later parts. </w:t>
      </w:r>
      <w:r w:rsidR="00867177">
        <w:t>A fund source was found by the nation for Army, and this was a donation from a lord, the lord Janet and common citizen of nearby nation Indimms. She the lord contributed crores of wealth to the nation as a donation to the army. She was famous even among the people and the youth of the countryside. Her name got fame in the name of glory in country.</w:t>
      </w:r>
      <w:r w:rsidR="0021051E">
        <w:t xml:space="preserve"> Her idea was to support the state for increased trade around the globe and of course it was the first step towards that. She blessed the country with her vision and gave the nation life for a better valuable unity in administration. She was the king’s well-wisher later. Her relation was treasure for the nation. On later days nation started to breath on its glory. The nation </w:t>
      </w:r>
      <w:r w:rsidR="008F0B5A">
        <w:t>has</w:t>
      </w:r>
      <w:r w:rsidR="0021051E">
        <w:t xml:space="preserve"> wealth for progress. And fire for vision. Aryan thought for the technological aspects of glory and the final phase of </w:t>
      </w:r>
      <w:r w:rsidR="0021051E">
        <w:lastRenderedPageBreak/>
        <w:t>upliftment. Aryan</w:t>
      </w:r>
      <w:r w:rsidR="00791A39">
        <w:t xml:space="preserve"> necessitates the need for technology and managed the state for advancement. By this he hopes for the same advancement. This he made by a year as a great achievement for the state. Later in Asia it was an astonishing journey of advancement. Asia arises to the peak of technology and lift their flag over there. Janet later became involved in the nation and its kingdom. The king gave Janet the </w:t>
      </w:r>
      <w:r w:rsidR="00301753">
        <w:t xml:space="preserve">right in the ministry as courtesy of felicitation. Janet like the shade of rule and the rule for </w:t>
      </w:r>
      <w:r w:rsidR="007541D8">
        <w:t>people’s</w:t>
      </w:r>
      <w:r w:rsidR="00301753">
        <w:t xml:space="preserve"> welfare. Hiding her </w:t>
      </w:r>
      <w:r w:rsidR="007541D8">
        <w:t>disguise,</w:t>
      </w:r>
      <w:r w:rsidR="00301753">
        <w:t xml:space="preserve"> she accepted the </w:t>
      </w:r>
      <w:r w:rsidR="007541D8">
        <w:t>acquiesce. King hopped her presence for the glory. Hiding all the inc</w:t>
      </w:r>
      <w:r w:rsidR="008F0B5A">
        <w:t>a</w:t>
      </w:r>
      <w:r w:rsidR="007541D8">
        <w:t>pabilities the state still felicitated Janet. The day passed by. Ceasing the disabilities and accepting it Asia welcomed her with matching her pride.</w:t>
      </w:r>
      <w:r w:rsidR="00AE2A01">
        <w:t xml:space="preserve"> The statesman’s hope arises till the sky and advanced to unity. Janet is a treasure Aryan hoped.</w:t>
      </w: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352B65" w:rsidRDefault="00352B65" w:rsidP="00A03FED">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314C28" w:rsidRDefault="00314C28" w:rsidP="00772CD2">
      <w:pPr>
        <w:pStyle w:val="TipText"/>
        <w:spacing w:line="360" w:lineRule="auto"/>
        <w:jc w:val="both"/>
      </w:pPr>
    </w:p>
    <w:p w:rsidR="00314C28" w:rsidRDefault="00314C28"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F81180" w:rsidRDefault="00F81180"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Default="00772CD2" w:rsidP="00772CD2">
      <w:pPr>
        <w:pStyle w:val="TipText"/>
        <w:spacing w:line="360" w:lineRule="auto"/>
        <w:jc w:val="both"/>
      </w:pPr>
    </w:p>
    <w:p w:rsidR="00772CD2" w:rsidRPr="00314C28" w:rsidRDefault="00772CD2" w:rsidP="00772CD2">
      <w:pPr>
        <w:pStyle w:val="TipText"/>
        <w:spacing w:line="360" w:lineRule="auto"/>
        <w:jc w:val="both"/>
        <w:rPr>
          <w:rFonts w:asciiTheme="minorHAnsi" w:hAnsiTheme="minorHAnsi"/>
          <w:i/>
          <w:iCs/>
          <w:color w:val="auto"/>
        </w:rPr>
      </w:pPr>
      <w:r w:rsidRPr="00314C28">
        <w:rPr>
          <w:i/>
          <w:iCs/>
        </w:rPr>
        <w:t>The nations progress attained the peak and reached the ear of rulers around the globe and wellbeing spread across. Economy of Asia arise and became a strength to the nation as a strong treasure and a living power. Asia became stabilizing the attainment and get stabilized. On the go the nation remembering Aryans words “Let the peace spread” the glory attained as an achievement. Over time as the river Pranhita Godavari River flows the nation moves ahead in time.</w:t>
      </w:r>
    </w:p>
    <w:p w:rsidR="00352B65" w:rsidRDefault="00352B65"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772CD2" w:rsidRDefault="00772CD2" w:rsidP="00A03FED">
      <w:pPr>
        <w:pStyle w:val="TipText"/>
        <w:spacing w:line="360" w:lineRule="auto"/>
        <w:jc w:val="both"/>
      </w:pPr>
    </w:p>
    <w:p w:rsidR="00BD55D1" w:rsidRDefault="00BD55D1" w:rsidP="00A03FED">
      <w:pPr>
        <w:pStyle w:val="TipText"/>
        <w:spacing w:line="360" w:lineRule="auto"/>
        <w:jc w:val="both"/>
      </w:pPr>
    </w:p>
    <w:p w:rsidR="00314C28" w:rsidRDefault="00314C28" w:rsidP="00A03FED">
      <w:pPr>
        <w:pStyle w:val="TipText"/>
        <w:spacing w:line="360" w:lineRule="auto"/>
        <w:jc w:val="both"/>
      </w:pPr>
    </w:p>
    <w:p w:rsidR="00314C28" w:rsidRDefault="00314C28" w:rsidP="00A03FED">
      <w:pPr>
        <w:pStyle w:val="TipText"/>
        <w:spacing w:line="360" w:lineRule="auto"/>
        <w:jc w:val="both"/>
      </w:pPr>
    </w:p>
    <w:p w:rsidR="009977A3" w:rsidRDefault="009977A3" w:rsidP="00A03FED">
      <w:pPr>
        <w:pStyle w:val="TipText"/>
        <w:spacing w:line="360" w:lineRule="auto"/>
        <w:jc w:val="both"/>
      </w:pPr>
    </w:p>
    <w:p w:rsidR="00BD55D1" w:rsidRPr="00B55FEF" w:rsidRDefault="00BD55D1" w:rsidP="00BD55D1">
      <w:pPr>
        <w:pStyle w:val="Heading1"/>
        <w:spacing w:line="360" w:lineRule="auto"/>
      </w:pPr>
      <w:bookmarkStart w:id="9" w:name="_Toc126706161"/>
      <w:r>
        <w:t>Chapter</w:t>
      </w:r>
      <w:r w:rsidR="00D73A54">
        <w:t xml:space="preserve"> 6</w:t>
      </w:r>
      <w:r w:rsidRPr="00B55FEF">
        <w:t xml:space="preserve"> — </w:t>
      </w:r>
      <w:r w:rsidR="00D73A54">
        <w:t xml:space="preserve">Passion </w:t>
      </w:r>
      <w:r w:rsidR="00AE0F00">
        <w:t>o</w:t>
      </w:r>
      <w:r w:rsidR="00D73A54">
        <w:t xml:space="preserve">f </w:t>
      </w:r>
      <w:r w:rsidR="00AE0F00">
        <w:t>t</w:t>
      </w:r>
      <w:r w:rsidR="00D73A54">
        <w:t xml:space="preserve">he </w:t>
      </w:r>
      <w:r w:rsidR="00AE0F00">
        <w:t>n</w:t>
      </w:r>
      <w:r w:rsidR="00D73A54">
        <w:t>ation</w:t>
      </w:r>
      <w:bookmarkEnd w:id="9"/>
    </w:p>
    <w:p w:rsidR="002354F3" w:rsidRDefault="00BD55D1" w:rsidP="005D0EAB">
      <w:pPr>
        <w:pStyle w:val="TipText"/>
        <w:spacing w:line="360" w:lineRule="auto"/>
        <w:jc w:val="both"/>
      </w:pPr>
      <w:r>
        <w:t xml:space="preserve">Well, this time the nation has the good news, the warfare with the nation ended the last year. Aryan is on a journey to a national conference of nations, thinking on the aspects to make it happen the curtailment of warfare and stabilizing national borders. End of the day he hoped near the Mantis satellite port. In the nation Janet made to change </w:t>
      </w:r>
      <w:r w:rsidR="00D65207">
        <w:t>the code of order of the ministry even not her control it was. The minister was denied to, to change this code to Janet’s. Aryans ministry followed to her</w:t>
      </w:r>
      <w:r w:rsidR="00FC4EAD">
        <w:t xml:space="preserve"> acquit.</w:t>
      </w:r>
      <w:r w:rsidR="002873FE">
        <w:t xml:space="preserve"> The l</w:t>
      </w:r>
      <w:r w:rsidR="0007407B">
        <w:t>a</w:t>
      </w:r>
      <w:r w:rsidR="002873FE">
        <w:t xml:space="preserve">w of the country changed the first time. Janet </w:t>
      </w:r>
      <w:r w:rsidR="002873FE">
        <w:lastRenderedPageBreak/>
        <w:t xml:space="preserve">made the state </w:t>
      </w:r>
      <w:r w:rsidR="00294DAC">
        <w:t>withdraw the policies of code of order.</w:t>
      </w:r>
      <w:r w:rsidR="00584D30">
        <w:t xml:space="preserve"> The wind of the state was against the flow of gold. Aryan recognized this as the life of Asia. He finds a solution for this in his mind. He stated about the curtailment of warfare throughout the session and made it. On his journey back he found some time to rectify his doubts on </w:t>
      </w:r>
      <w:r w:rsidR="00D75CB9">
        <w:t xml:space="preserve">economy. He returned and </w:t>
      </w:r>
      <w:r w:rsidR="0007407B">
        <w:t>had</w:t>
      </w:r>
      <w:r w:rsidR="00D75CB9">
        <w:t xml:space="preserve"> a lot of time on it. He called out Janet and questioned her about the change in the code of the ministry. She refused to replay to it. She argued with Aryan about his procedures on the ministry. Her knowledge was about a </w:t>
      </w:r>
      <w:r w:rsidR="00284E9A">
        <w:t>dais</w:t>
      </w:r>
      <w:r w:rsidR="003A7CF9">
        <w:t xml:space="preserve"> of decorum. She refused to agree with him. Aryan shamelessly argued with her. She found that the life in Asia was difficult as life in the waters. Her knowledge was not enough for the state. Her ideology was to </w:t>
      </w:r>
      <w:r w:rsidR="00284E9A">
        <w:t>diagnose</w:t>
      </w:r>
      <w:r w:rsidR="003A7CF9">
        <w:t xml:space="preserve"> the matters in the ministry and find the solutions in sessions of meeting rather a session of regular order. Even she was about to accuse Aryan she </w:t>
      </w:r>
      <w:r w:rsidR="0095573D">
        <w:t>managed to change her ideas about the decisions.</w:t>
      </w:r>
      <w:r w:rsidR="00CD262F">
        <w:t xml:space="preserve"> Aryan strongly warned her. The next day Janet </w:t>
      </w:r>
      <w:r w:rsidR="00991BB6">
        <w:t>has</w:t>
      </w:r>
      <w:r w:rsidR="00CD262F">
        <w:t xml:space="preserve"> a serious matter to discuss with Aryan. The solders of the state have a serious matter to convey that the control over the sea is losing hold. Janet discussed the matter with Aryan, he invited his administrators and held a session for this. The session ended with a solution of changing the law on the ocean and </w:t>
      </w:r>
      <w:r w:rsidR="00081C96">
        <w:t>impose duty on</w:t>
      </w:r>
      <w:r w:rsidR="00CD262F">
        <w:t xml:space="preserve"> the sailing ships.</w:t>
      </w:r>
      <w:r w:rsidR="00081C96">
        <w:t xml:space="preserve"> Janet was happy on Aryans decision even it was from his homily. Janet decided to meet Arya and thought about to change the official go of </w:t>
      </w:r>
      <w:r w:rsidR="003E7525">
        <w:t>palace. Janet met Arya and have strong ideas about the nation, in the ne</w:t>
      </w:r>
      <w:r w:rsidR="00284E9A">
        <w:t>x</w:t>
      </w:r>
      <w:r w:rsidR="003E7525">
        <w:t>t ministry session she discussed about it.</w:t>
      </w:r>
      <w:r w:rsidR="004F48DF">
        <w:t xml:space="preserve"> Astrologer of the nation have a visit with Aryan he informed him about a transit happening in the sky the ne</w:t>
      </w:r>
      <w:r w:rsidR="00C171DD">
        <w:t>x</w:t>
      </w:r>
      <w:r w:rsidR="004F48DF">
        <w:t xml:space="preserve">t seventh day. He warned Aryan about the transit and about its causes on the nation as </w:t>
      </w:r>
      <w:r w:rsidR="00284E9A">
        <w:t>an</w:t>
      </w:r>
      <w:r w:rsidR="004F48DF">
        <w:t xml:space="preserve"> evil power. He took it seriously that the nation has a lot to take it on account. Aryan thought about to change from the official go of nation to take the matters of importance into account. He took it to the ministry and arranged a sacrifice for this and strengthened every bit of the rule including the army. The astrologer warned about an earthquake to happen so close. Aryan was at distress that the matter changed from </w:t>
      </w:r>
      <w:r w:rsidR="002342BC">
        <w:t>a war to a disaster.</w:t>
      </w:r>
      <w:r w:rsidR="00BC556D">
        <w:t xml:space="preserve"> This time the state lost its grip. Time have reached at the limit of extinction Aryan thought with strong knowledge on it, </w:t>
      </w:r>
      <w:r w:rsidR="00991BB6">
        <w:t>it’s</w:t>
      </w:r>
      <w:r w:rsidR="00BC556D">
        <w:t xml:space="preserve"> time to change. Janet </w:t>
      </w:r>
      <w:r w:rsidR="0082077D">
        <w:t>has</w:t>
      </w:r>
      <w:r w:rsidR="00BC556D">
        <w:t xml:space="preserve"> a lot to say about the sacrifice, and its </w:t>
      </w:r>
      <w:r w:rsidR="00D914D8">
        <w:t>prepa</w:t>
      </w:r>
      <w:r w:rsidR="00F30695">
        <w:t>ir</w:t>
      </w:r>
      <w:r w:rsidR="00D914D8">
        <w:t xml:space="preserve">ment. </w:t>
      </w:r>
      <w:r w:rsidR="0082077D">
        <w:t xml:space="preserve">The sacrifice was held, and the chance of the earthquake was tackled. Aryan changed his behavior suddenly from an </w:t>
      </w:r>
      <w:r w:rsidR="0082077D">
        <w:lastRenderedPageBreak/>
        <w:t xml:space="preserve">adamant man to a man of enjoyment. The country changed from a strong dynasty to an enjoyable land. This ended the story of </w:t>
      </w:r>
      <w:r w:rsidR="00C72901">
        <w:t>the life after the strong establishment.</w:t>
      </w:r>
    </w:p>
    <w:p w:rsidR="009854F2" w:rsidRDefault="00E831CB" w:rsidP="005D0EAB">
      <w:pPr>
        <w:pStyle w:val="TipText"/>
        <w:spacing w:line="360" w:lineRule="auto"/>
        <w:jc w:val="both"/>
      </w:pPr>
      <w:r>
        <w:t xml:space="preserve">A priest came to the palace and visited Aryan and advised Aryan about the secrets of kingship. He secretly conveyed to Aryan about the importance in a kingdom and emphasized on the word Castle to him. Aryan got the importance of a castle over a palace. He welcomed the priest later with offerings and invited him to dine. After the priest went Aryan made all the arrangements to </w:t>
      </w:r>
      <w:r w:rsidR="00991BB6">
        <w:t>build</w:t>
      </w:r>
      <w:r w:rsidR="006E5A7E">
        <w:t xml:space="preserve"> up a castle. Aryan got the importance of kingship over a dynasty. He changed from a dynastical ruler to </w:t>
      </w:r>
      <w:r w:rsidR="009854F2">
        <w:t xml:space="preserve">a statesman. Aryan weighted till the end of the construction of castle. The nation slept till that. Time passed by as the wind of Asia. On a fine day Aryan changed his life to the palace after its completement. The day on the palace was much beautiful than expected and life changed for kingship. Queen Arya was much happy on the palace and its life. This brought glory to the palace. The castle shined on the wealth of it. </w:t>
      </w:r>
      <w:r w:rsidR="00E61754">
        <w:t xml:space="preserve">From here </w:t>
      </w:r>
      <w:r w:rsidR="00184DE9">
        <w:t>everything</w:t>
      </w:r>
      <w:r w:rsidR="00E61754">
        <w:t xml:space="preserve"> on the castle changed to a normal life of natural flow with the nature.</w:t>
      </w:r>
    </w:p>
    <w:p w:rsidR="00E61754" w:rsidRDefault="00E61754" w:rsidP="005D0EAB">
      <w:pPr>
        <w:pStyle w:val="TipText"/>
        <w:spacing w:line="360" w:lineRule="auto"/>
        <w:jc w:val="both"/>
      </w:pPr>
      <w:r>
        <w:t xml:space="preserve">As </w:t>
      </w:r>
      <w:r w:rsidR="00184DE9">
        <w:t xml:space="preserve">a new life the kingdom celebrated the festive of Basant Panchami and changed the season from summer. The life on the nation changed and festive was great. This time over the kingdom man have achieved to make a lot of festive time. Life changed to life in paradise of wisdom. </w:t>
      </w:r>
      <w:r w:rsidR="00873807">
        <w:t>Life in Asia arise to match with life in heaven and life joined with festive. This time Asia has no problems and time have gone like a huge clock of life. Freedom spread across the nation and Asia changed from a land of furious mysteries from times of hardship to a time of wellbeing. The eyes of the rulers across the globe change to tears and mindfulness spread across. The life in Asia was a dream at the times. Diversity is a main factor which helped Asia to attain, Aryan thought.</w:t>
      </w:r>
      <w:r w:rsidR="00873807" w:rsidRPr="00D73A54">
        <w:t>Passion of the nation</w:t>
      </w:r>
      <w:r w:rsidR="00873807">
        <w:t xml:space="preserve"> was seen on the gates of Asia and life spread over boundaries of nations from Asia.</w:t>
      </w:r>
      <w:r w:rsidR="00D85164">
        <w:t xml:space="preserve"> Gates closed as time outstrip for people outside the state. Rituals started in the state as the sun sets. The dynasty attained its full strength as the day ceases. In the </w:t>
      </w:r>
      <w:r w:rsidR="00252DC5">
        <w:t>nighttime</w:t>
      </w:r>
      <w:r w:rsidR="00D85164">
        <w:t xml:space="preserve"> flown life </w:t>
      </w:r>
      <w:r w:rsidR="00D0614D">
        <w:t xml:space="preserve">like </w:t>
      </w:r>
      <w:r w:rsidR="00D85164">
        <w:t xml:space="preserve">water and life fulfills for everyone. </w:t>
      </w:r>
      <w:r w:rsidR="00252DC5">
        <w:t xml:space="preserve">Janet serves the life of </w:t>
      </w:r>
      <w:r w:rsidR="00852C9C">
        <w:t xml:space="preserve">pariah. The kingdom welcomed pariah. Freedom in the country was Asia’s fame on the nation, people of the country thought. The night passed by as the snow brazes. </w:t>
      </w:r>
      <w:r w:rsidR="00015C7A">
        <w:t>Mr. Livie Aryan’s brother held a session with Aryan to discuss about the importance of the period</w:t>
      </w:r>
      <w:r w:rsidR="003A100F">
        <w:t xml:space="preserve">. Aryan marked it in his records. Livie conveyed nothing else but importance of spirituality at the time. Aryan took it </w:t>
      </w:r>
      <w:r w:rsidR="003A100F">
        <w:lastRenderedPageBreak/>
        <w:t>most serious of his life. Arranged everything to held it and managed to find the spirituality within. Time passed by again, life got separated from desires and strengthened. Unity concealed ever for again in the dynasty. Aryan enjoyed his morning drink of grains, tasted same like his spirit of red, people hopping it to be wine. He touched his lips and stood against the wind.</w:t>
      </w:r>
      <w:r w:rsidR="001030EC">
        <w:t xml:space="preserve"> The breeze was slipping through his hairs hogging it upwards. People in misunderstanding their busy wished to see Aryan on a vision. Aryan hopped the people to zinc in busy nature of conduct by the age of modern civilization. People hopped for modern age and pushed their life ahead in the nightmare of the era. People felt like grains passing through their head living in the beauty of the age. Aryan was astonished on the age of </w:t>
      </w:r>
      <w:r w:rsidR="00103484">
        <w:t>life where everything was anything. He missed hopefully the ministry of the June at the time and wished for Arya with him and hopped her near. At the time people of the castle wished for Arya. Aryan avoided his queen and spent his time in the sun. He dreamed his chariot and shocked to see the queen when he reached the bridle.</w:t>
      </w:r>
      <w:r w:rsidR="00991BB6">
        <w:t xml:space="preserve"> They went to the garden and wheeled along people seeing once again Aryan’s queen in a spot of peace. Aryan failed again in seeing life and roamed in the garden alone together. People still symbolizes it as the symbol of peace. In the pain of love Aryan said his story discontinues.</w:t>
      </w:r>
    </w:p>
    <w:p w:rsidR="00450F79" w:rsidRDefault="00450F79" w:rsidP="005D0EAB">
      <w:pPr>
        <w:pStyle w:val="TipText"/>
        <w:spacing w:line="360" w:lineRule="auto"/>
        <w:jc w:val="both"/>
      </w:pPr>
      <w:r>
        <w:t>People of the country left the official go seeing Aryan on the pain of modern age.</w:t>
      </w:r>
      <w:r w:rsidR="001B2A34">
        <w:t xml:space="preserve"> Life have advanced Aryan remembered with Arya on his long cloak. People of the country started visiting Aryan on the inkling on a life with Arya. Visitors were present at the castle, Arya smiled on Aryan </w:t>
      </w:r>
      <w:r w:rsidR="00C615AF">
        <w:t>through</w:t>
      </w:r>
      <w:r w:rsidR="00C615AF" w:rsidRPr="00C615AF">
        <w:rPr>
          <w:i/>
          <w:iCs/>
        </w:rPr>
        <w:t>the</w:t>
      </w:r>
      <w:r w:rsidR="00C615AF">
        <w:t xml:space="preserve"> thought </w:t>
      </w:r>
      <w:r w:rsidR="001B2A34">
        <w:t xml:space="preserve">after a long time. Visitors symbolized as it is a virtue of </w:t>
      </w:r>
      <w:r w:rsidR="00C615AF">
        <w:t xml:space="preserve">reliability. Aryan took a long breadth. Visitors view this from long ahead. Aryan covered her with her </w:t>
      </w:r>
      <w:r w:rsidR="00DD2871">
        <w:t>mantle. The sky of the eve changed to greenish rose. Let its glory spread across the nation sky squalled. Nations around the globe kept its drawing. Afici</w:t>
      </w:r>
      <w:r w:rsidR="00BD4001">
        <w:t xml:space="preserve">onado spent time on the eve. Clouds twinkled like water on the warmth. Fear left alone in the memory. Youthfulness lived in the snow, the </w:t>
      </w:r>
      <w:r w:rsidR="009977A3">
        <w:t>nation’s</w:t>
      </w:r>
      <w:r w:rsidR="00BD4001">
        <w:t xml:space="preserve"> breadth slowed, sun hid beneath snow, courage </w:t>
      </w:r>
      <w:r w:rsidR="00526199">
        <w:t>innates as life. The life changed to vernacular. Pelican</w:t>
      </w:r>
      <w:r w:rsidR="003C54F1">
        <w:t xml:space="preserve"> flown cutting the wind. Horizon hid in the sky. The day was a joyful venture. Peace scent in air in the venture and </w:t>
      </w:r>
      <w:r w:rsidR="001A66FA">
        <w:t>period dissolved in time. Passion slept in chest. Breadth reached the skull.</w:t>
      </w:r>
    </w:p>
    <w:p w:rsidR="005D0EAB" w:rsidRDefault="005D0EAB" w:rsidP="005D0EAB">
      <w:pPr>
        <w:pStyle w:val="TipText"/>
        <w:spacing w:line="360" w:lineRule="auto"/>
        <w:jc w:val="both"/>
      </w:pPr>
    </w:p>
    <w:p w:rsidR="005D0EAB" w:rsidRDefault="005D0EAB" w:rsidP="005D0EAB">
      <w:pPr>
        <w:pStyle w:val="TipText"/>
        <w:spacing w:line="360" w:lineRule="auto"/>
        <w:jc w:val="both"/>
      </w:pPr>
    </w:p>
    <w:p w:rsidR="005D0EAB" w:rsidRDefault="005D0EAB" w:rsidP="005D0EAB">
      <w:pPr>
        <w:pStyle w:val="TipText"/>
        <w:spacing w:line="360" w:lineRule="auto"/>
        <w:jc w:val="both"/>
      </w:pPr>
    </w:p>
    <w:p w:rsidR="005D0EAB" w:rsidRDefault="005D0EAB" w:rsidP="005D0EAB">
      <w:pPr>
        <w:pStyle w:val="TipText"/>
        <w:spacing w:line="360" w:lineRule="auto"/>
        <w:jc w:val="both"/>
      </w:pPr>
    </w:p>
    <w:p w:rsidR="005D0EAB" w:rsidRDefault="005D0EAB" w:rsidP="005D0EAB">
      <w:pPr>
        <w:pStyle w:val="TipText"/>
        <w:spacing w:line="360" w:lineRule="auto"/>
        <w:jc w:val="both"/>
      </w:pPr>
    </w:p>
    <w:p w:rsidR="001A66FA" w:rsidRDefault="001A66FA" w:rsidP="005D0EAB"/>
    <w:p w:rsidR="00314C28" w:rsidRDefault="00314C28" w:rsidP="005D0EAB"/>
    <w:p w:rsidR="00314C28" w:rsidRDefault="00314C28" w:rsidP="005D0EAB"/>
    <w:p w:rsidR="001B3A3D" w:rsidRDefault="001B3A3D" w:rsidP="005D0EAB"/>
    <w:p w:rsidR="00FC32F1" w:rsidRDefault="00FC32F1"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9977A3" w:rsidRDefault="009977A3" w:rsidP="005D0EAB"/>
    <w:p w:rsidR="00314C28" w:rsidRDefault="00314C28" w:rsidP="00BD3AE2"/>
    <w:p w:rsidR="001A66FA" w:rsidRPr="00BD3AE2" w:rsidRDefault="00BD3AE2" w:rsidP="00BD3AE2">
      <w:pPr>
        <w:rPr>
          <w:b/>
          <w:bCs/>
          <w:i/>
          <w:iCs/>
          <w:sz w:val="28"/>
          <w:szCs w:val="28"/>
        </w:rPr>
      </w:pPr>
      <w:r w:rsidRPr="00BD3AE2">
        <w:rPr>
          <w:b/>
          <w:bCs/>
          <w:i/>
          <w:iCs/>
          <w:sz w:val="28"/>
          <w:szCs w:val="28"/>
        </w:rPr>
        <w:t>Story Behind the Scenes</w:t>
      </w:r>
    </w:p>
    <w:p w:rsidR="00B76A78" w:rsidRPr="00314C28" w:rsidRDefault="004F5E9A" w:rsidP="00A179C5">
      <w:pPr>
        <w:pStyle w:val="TipText"/>
        <w:spacing w:line="360" w:lineRule="auto"/>
        <w:jc w:val="both"/>
        <w:rPr>
          <w:i/>
          <w:iCs/>
        </w:rPr>
      </w:pPr>
      <w:r w:rsidRPr="00314C28">
        <w:rPr>
          <w:i/>
          <w:iCs/>
        </w:rPr>
        <w:t xml:space="preserve">Joining the age with life great sprit spread on castle silence spread across, life meant to be unified, people of the nation become mature citizen. Time started to hide in peace, life started to resolve into persistence in natures prescription. </w:t>
      </w:r>
      <w:r w:rsidR="00AB6016" w:rsidRPr="00314C28">
        <w:rPr>
          <w:i/>
          <w:iCs/>
        </w:rPr>
        <w:t xml:space="preserve">Mantis sent gifts to the palace ridden by elephants; Aryan tasted the glare of hue of Hindis on it. Arya kept it </w:t>
      </w:r>
      <w:r w:rsidR="00DC53CD" w:rsidRPr="00314C28">
        <w:rPr>
          <w:i/>
          <w:iCs/>
        </w:rPr>
        <w:t xml:space="preserve">secret. The gift was a sandal chariot. The pirates went on a visit to Hindis, juniors followed them secretly on the surprise of </w:t>
      </w:r>
      <w:r w:rsidR="00DC53CD" w:rsidRPr="00314C28">
        <w:rPr>
          <w:i/>
          <w:iCs/>
        </w:rPr>
        <w:lastRenderedPageBreak/>
        <w:t>their appearance on the script.</w:t>
      </w:r>
      <w:r w:rsidR="00DD6ED1">
        <w:rPr>
          <w:i/>
          <w:iCs/>
        </w:rPr>
        <w:t>!</w:t>
      </w:r>
      <w:r w:rsidR="00DC53CD" w:rsidRPr="00314C28">
        <w:rPr>
          <w:i/>
          <w:iCs/>
        </w:rPr>
        <w:t xml:space="preserve"> Hindis welcomed the Mantis visitors, welcomed them to the palace</w:t>
      </w:r>
      <w:r w:rsidR="008A16C3" w:rsidRPr="00314C28">
        <w:rPr>
          <w:i/>
          <w:iCs/>
        </w:rPr>
        <w:t>, Aryan thought for a second the time of flourishment, yes, the flourishment of life mind uttered. On the matters of the politics of the nation Aryan strategizes, nation found vision have gone deep roots, king Pole interrupts on the matter, still missing the presence of Aryan. The nation went into pain during the discussion, life started to separate from belief. The king was disturbed,</w:t>
      </w:r>
      <w:r w:rsidR="00B76A78" w:rsidRPr="00314C28">
        <w:rPr>
          <w:i/>
          <w:iCs/>
        </w:rPr>
        <w:t xml:space="preserve"> started to shiver in cold of peace. Aryan interrupted to note his absence. The dais shock in fear realizing his visit. Juniors marked their presence; Aryan noted them on the flow of tide in the dais marking their presence. The dais shook like shock in the peace of mind. King pole bowed to him on the fear again. The dais shivered in courage of laughter</w:t>
      </w:r>
      <w:r w:rsidR="00E20857" w:rsidRPr="00314C28">
        <w:rPr>
          <w:i/>
          <w:iCs/>
        </w:rPr>
        <w:t xml:space="preserve"> like a bottle of sweet wine dais went on. The news of this venture froze like a cold festive. The dais went on with sprits in heart.</w:t>
      </w:r>
    </w:p>
    <w:p w:rsidR="00FC32F1" w:rsidRPr="009977A3" w:rsidRDefault="00E20857" w:rsidP="009977A3">
      <w:pPr>
        <w:pStyle w:val="TipText"/>
        <w:spacing w:line="360" w:lineRule="auto"/>
        <w:jc w:val="both"/>
        <w:rPr>
          <w:i/>
          <w:iCs/>
        </w:rPr>
      </w:pPr>
      <w:r w:rsidRPr="00314C28">
        <w:rPr>
          <w:i/>
          <w:iCs/>
        </w:rPr>
        <w:t xml:space="preserve">After the nations unity of </w:t>
      </w:r>
      <w:r w:rsidR="00BD3AE2" w:rsidRPr="00314C28">
        <w:rPr>
          <w:i/>
          <w:iCs/>
        </w:rPr>
        <w:t>famoustiers nation slept in unity. Asia finds opportunity in life and wellbeing.</w:t>
      </w:r>
    </w:p>
    <w:p w:rsidR="00FC32F1" w:rsidRPr="00FC32F1" w:rsidRDefault="00FC32F1" w:rsidP="00FC32F1"/>
    <w:p w:rsidR="00AE0F00" w:rsidRPr="00B55FEF" w:rsidRDefault="00AE0F00" w:rsidP="00AE0F00">
      <w:pPr>
        <w:pStyle w:val="Heading1"/>
        <w:spacing w:line="360" w:lineRule="auto"/>
      </w:pPr>
      <w:bookmarkStart w:id="10" w:name="_Toc126706162"/>
      <w:r>
        <w:t>Chapter</w:t>
      </w:r>
      <w:r w:rsidR="00B7772F">
        <w:t xml:space="preserve"> 7</w:t>
      </w:r>
      <w:r w:rsidRPr="00B55FEF">
        <w:t xml:space="preserve"> — </w:t>
      </w:r>
      <w:r w:rsidR="00E57E79">
        <w:t>Changing the world</w:t>
      </w:r>
      <w:bookmarkEnd w:id="10"/>
    </w:p>
    <w:p w:rsidR="00002620" w:rsidRDefault="00546303" w:rsidP="00F3766D">
      <w:pPr>
        <w:pStyle w:val="TipText"/>
        <w:spacing w:line="360" w:lineRule="auto"/>
        <w:jc w:val="both"/>
      </w:pPr>
      <w:r>
        <w:t>Intense cloud started to form on the sky and snow covered the castle, wind breezes and cold air spread over. Asia has a time in cold weather, season separated from climate, rain showered in the wind and chariots cleared the way ahead. Aryan thought about to have something new to plan in the time for the state. Janet appeared in the presence of Aryan</w:t>
      </w:r>
      <w:r w:rsidR="00F3766D">
        <w:t xml:space="preserve"> and wants him to meet in private. Aryan went with her and had time with her, the discussions sharpen and changed the surroundings. Aryan called two of his solders ordered them, both of them went in a hurry </w:t>
      </w:r>
      <w:r w:rsidR="00F3766D">
        <w:lastRenderedPageBreak/>
        <w:t xml:space="preserve">inside the castle. Janet called Aryan to the chamber of national scriptural and discussed to him. Aryan informed a solder to meet his minister, they continued, after a few </w:t>
      </w:r>
      <w:r w:rsidR="00A27AD2">
        <w:t>minutes</w:t>
      </w:r>
      <w:r w:rsidR="00F3766D">
        <w:t xml:space="preserve"> minister appeared. They discussed with together and made </w:t>
      </w:r>
      <w:r w:rsidR="00A27AD2">
        <w:t>some decision. Aryan met the keeper of the chamber and noted to inform his ministry. The matter went secret Arya thought. Janet went to the scholars and made calculations. Janet became a part of the nation both of the</w:t>
      </w:r>
      <w:r w:rsidR="00002620">
        <w:t>m</w:t>
      </w:r>
      <w:r w:rsidR="00A27AD2">
        <w:t xml:space="preserve"> thought. Aryan was writing letter to </w:t>
      </w:r>
      <w:r w:rsidR="00002620">
        <w:t xml:space="preserve">The Nations of Aryan Rule for a conference. Arrangements was done to conduct the meeting. Aryan called out for a joint session of the ministry. The ministry made a decision to change the army reinforcement to the castle. People of the castle recognized the matter as nomadic </w:t>
      </w:r>
      <w:r w:rsidR="00AB3F21">
        <w:t>thief’s</w:t>
      </w:r>
      <w:r w:rsidR="00002620">
        <w:t xml:space="preserve"> formation near the nation.</w:t>
      </w:r>
      <w:r w:rsidR="00C833B6">
        <w:t xml:space="preserve"> Aryan arranged strong patrolling in the oceans. Informed his main solder to make alert, the news spread across the solders of the nation and people was made aware in gatherings. Days passed by as counting instances. Time turned darker. The international conference was conducted and concluded can be defeated easily. Janet made an important decision to change colour of flag to even darker blue, arrangements were done and hopped to follow at the times of emergencies.</w:t>
      </w:r>
      <w:r w:rsidR="0061244D">
        <w:t xml:space="preserve"> The nation searched for the thieves for three days and found them on the shores of a nearby island.</w:t>
      </w:r>
      <w:r w:rsidR="007D309B">
        <w:t xml:space="preserve"> Army was sent and fought for a night to defeat the thieves, yes defeat Aryan thought. Army returned back and took all the gold and called for the people w</w:t>
      </w:r>
      <w:r w:rsidR="00AB3F21">
        <w:t>ho</w:t>
      </w:r>
      <w:r w:rsidR="007D309B">
        <w:t xml:space="preserve"> have lost their wealth, distributed the gold evenly among people with maximum for the </w:t>
      </w:r>
      <w:r w:rsidR="00D84563">
        <w:t>fell.</w:t>
      </w:r>
      <w:r w:rsidR="00545929">
        <w:t xml:space="preserve"> Freedom spread againin the nation.The rain hid in the clouds, snow fell in the soil. Days passed by sooner and sooner again.</w:t>
      </w:r>
    </w:p>
    <w:p w:rsidR="00B7772F" w:rsidRDefault="0007714F" w:rsidP="00F3766D">
      <w:pPr>
        <w:pStyle w:val="TipText"/>
        <w:spacing w:line="360" w:lineRule="auto"/>
        <w:jc w:val="both"/>
      </w:pPr>
      <w:r>
        <w:t>Quarter a fortnight passed by. Life in the world was so easy. There started a reverse of the development undergone. Life started to be slow, and days started to be long. Wealth of the nation hold the state of nation.</w:t>
      </w:r>
      <w:r w:rsidR="008202AE">
        <w:t xml:space="preserve"> People recognized it was not so difficult to </w:t>
      </w:r>
      <w:r w:rsidR="00650FB3">
        <w:t xml:space="preserve">undergo. Life passed by as days go. Nation started to reveal its true nature. The dried land of Asia has got wet people the nation noticed. Land has lot of water resources. Climate changed to </w:t>
      </w:r>
      <w:r w:rsidR="00FB46D2">
        <w:t xml:space="preserve">sweet warmth. Time have come for again a change for nation Aryan thought. Priest of the nation advised Aryan nature brings it. The ministry held, decision came to strengthen the nation in any way as a suggestion, Aryan approved it. The Army of the nation started to take training according to the scriptures on war. They keep on a hurry of learning different </w:t>
      </w:r>
      <w:r w:rsidR="00F7127C">
        <w:t>vyuhas</w:t>
      </w:r>
      <w:r w:rsidR="00FB46D2">
        <w:t xml:space="preserve">, techniques and various trainings. </w:t>
      </w:r>
      <w:r w:rsidR="00F7127C">
        <w:t xml:space="preserve">Trade in the nation strengthened by subsidies, production in the state </w:t>
      </w:r>
      <w:r w:rsidR="00B7772F">
        <w:t>increased,</w:t>
      </w:r>
      <w:r w:rsidR="00F7127C">
        <w:t xml:space="preserve"> also </w:t>
      </w:r>
      <w:r w:rsidR="00F7127C">
        <w:lastRenderedPageBreak/>
        <w:t xml:space="preserve">the economy </w:t>
      </w:r>
      <w:r w:rsidR="00B7772F">
        <w:t>strengthens</w:t>
      </w:r>
      <w:r w:rsidR="00F7127C">
        <w:t>.</w:t>
      </w:r>
      <w:r w:rsidR="00B7772F">
        <w:t xml:space="preserve"> The specific period of time was marked by the priest as time to expand the achieved development. Nation expanded as such and at the time all the people of the nation was wealthier sections. At the end of the year all the people of the nation had carts and horses and money and involved in a work. In this change of the nation the whole nations seen this with jealous.</w:t>
      </w:r>
    </w:p>
    <w:p w:rsidR="00B7772F" w:rsidRDefault="00E57E79" w:rsidP="00F3766D">
      <w:pPr>
        <w:pStyle w:val="TipText"/>
        <w:spacing w:line="360" w:lineRule="auto"/>
        <w:jc w:val="both"/>
      </w:pPr>
      <w:r>
        <w:t>The nation was in a tire after continuous changes, state decided to reduce national trade, covered in wealth state reduced duty on ships, taxation was abolished. Drinks and wine were given importance. Marine foods were imported. Nation also started to import goods, jewelries, foods, dress, spices and other commodities. Life in the nation again</w:t>
      </w:r>
      <w:r w:rsidR="00F677BC">
        <w:t xml:space="preserve"> stood up. Permission to travel was canceled, and people can now travel inside the state and visit the state without permission. The changes altogether shook the world. Asia became a tourist place. The landscape of the nation became attractive. Every necessity of the nation was fulfilled. Years passed by in Asia in a way of wellbeing.</w:t>
      </w:r>
    </w:p>
    <w:p w:rsidR="001A66FA" w:rsidRDefault="00F677BC" w:rsidP="0012086C">
      <w:pPr>
        <w:pStyle w:val="TipText"/>
        <w:spacing w:line="360" w:lineRule="auto"/>
        <w:jc w:val="both"/>
      </w:pPr>
      <w:r>
        <w:t>Sixteen years later a day on the eve of spring Aryan at his old age, thinking about both the prince of the nation Aryan took the decision of</w:t>
      </w:r>
      <w:r w:rsidR="00B44C70">
        <w:t xml:space="preserve"> theirmarriage. Both the prince hidden to people was now a matter to think on. Aryan failed to find bride for them, made the elder one the king. Philip was the elder on</w:t>
      </w:r>
      <w:r w:rsidR="0012086C">
        <w:t>e</w:t>
      </w:r>
      <w:r w:rsidR="00B44C70">
        <w:t xml:space="preserve"> and George the younger one.</w:t>
      </w:r>
    </w:p>
    <w:p w:rsidR="001A66FA" w:rsidRDefault="0012086C" w:rsidP="00FA05A9">
      <w:pPr>
        <w:pStyle w:val="TipText"/>
        <w:spacing w:line="360" w:lineRule="auto"/>
        <w:jc w:val="both"/>
      </w:pPr>
      <w:r>
        <w:t>Aryan found no way hiding the secrets of nation to move on with the crown of Philip. He took both of his sons to the hidden secrets of nation and made them hold the position. It was too difficult for them to hold up even after their realization of their father. It seemed for hi</w:t>
      </w:r>
      <w:r w:rsidR="00AB3F21">
        <w:t>m</w:t>
      </w:r>
      <w:r>
        <w:t xml:space="preserve"> as they were too young for that. George went to Janet followed by Philip. </w:t>
      </w:r>
      <w:r w:rsidR="00A845BD">
        <w:t>Janet made them directed for the crown and made the</w:t>
      </w:r>
      <w:r w:rsidR="00AB3F21">
        <w:t>m</w:t>
      </w:r>
      <w:r w:rsidR="00A845BD">
        <w:t xml:space="preserve"> visualize their position. After a continuous procedure of seven hours, she made them to be with the crown. Philip </w:t>
      </w:r>
      <w:r w:rsidR="00CE25B8">
        <w:t xml:space="preserve">earned the crown and took his position. Ministry identifies his policies be different. Adopting the change, now the ministry visualized the session for the people. They realized their </w:t>
      </w:r>
      <w:r w:rsidR="007D4516">
        <w:t>acceptance. The dais changed to be one in paradise. Philip asked for</w:t>
      </w:r>
      <w:r w:rsidR="009F04BE">
        <w:t xml:space="preserve"> proceedings of the ministry. In the first it was explained to him. Later the session continued. Philip was good at the ministry. The session went on.</w:t>
      </w:r>
    </w:p>
    <w:p w:rsidR="00FA05A9" w:rsidRDefault="00FA05A9" w:rsidP="00FA05A9">
      <w:pPr>
        <w:pStyle w:val="TipText"/>
        <w:spacing w:line="360" w:lineRule="auto"/>
        <w:jc w:val="both"/>
      </w:pPr>
      <w:r>
        <w:lastRenderedPageBreak/>
        <w:t xml:space="preserve">In the crown of </w:t>
      </w:r>
      <w:r w:rsidR="00391257">
        <w:t>Philip,</w:t>
      </w:r>
      <w:r>
        <w:t xml:space="preserve"> the nation transformed into an ethnic group of Aryan regaining all the </w:t>
      </w:r>
      <w:r w:rsidR="00C07302">
        <w:t>practices of the tribe even</w:t>
      </w:r>
      <w:r w:rsidR="00391257">
        <w:t xml:space="preserve"> lacking it. Gaining all the glory of the nation the kingdom moved further. Later in years the nation was beautiful in the eyes of people outside the nation. There was no threat after that in the kingdom. In the guidance of Aryan, the nation sows a beautiful rulership of Philip. In later years changes started to take place around the world.</w:t>
      </w:r>
    </w:p>
    <w:p w:rsidR="001A66FA" w:rsidRDefault="00391257" w:rsidP="00A86B7F">
      <w:pPr>
        <w:pStyle w:val="TipText"/>
        <w:spacing w:line="360" w:lineRule="auto"/>
        <w:jc w:val="both"/>
      </w:pPr>
      <w:r>
        <w:t xml:space="preserve">A few five years passed by. Under his kingship, Philip </w:t>
      </w:r>
      <w:r w:rsidR="00897547">
        <w:t>has</w:t>
      </w:r>
      <w:r>
        <w:t xml:space="preserve"> a clear vision </w:t>
      </w:r>
      <w:r w:rsidR="00897547">
        <w:t>to</w:t>
      </w:r>
      <w:r>
        <w:t xml:space="preserve"> his </w:t>
      </w:r>
      <w:r w:rsidR="00897547">
        <w:t>ethnicity for the miles to be covered. Philip established the kingdom as an ethnic group having the roots in a dynasty. Life in the kingdom passed by as the day changes and unity invades the social aspects. The tradition of the kingdom came back to its peak.</w:t>
      </w:r>
      <w:r w:rsidR="00C56E74">
        <w:t xml:space="preserve"> Liberty spread over again. Sleeping in the spirit of unity the nation moved further toward progress. King Philip made a strong decision for the state. To strengthen the nation through changing the physical commodities of use. Goods were imported from every part of the world including cavalries, and also animals. At the end of six months the nation </w:t>
      </w:r>
      <w:r w:rsidR="00A86B7F">
        <w:t>has</w:t>
      </w:r>
      <w:r w:rsidR="00C56E74">
        <w:t xml:space="preserve"> every bit of advancement and all the commodities used in the nation changed. The </w:t>
      </w:r>
      <w:r w:rsidR="00A86B7F">
        <w:t xml:space="preserve">treasuryof the nation found an age of old monetization. George was cunning on it and made every aspect of it to be practical. Every single </w:t>
      </w:r>
      <w:r w:rsidR="00A31B05">
        <w:t>utensil</w:t>
      </w:r>
      <w:r w:rsidR="00A86B7F">
        <w:t xml:space="preserve"> of the nation from rice to a chariot was changed.</w:t>
      </w:r>
      <w:r w:rsidR="007F0253">
        <w:t xml:space="preserve"> Every single aspect of life changed in Asia. Philip and George reached the peak of glory. Philip learned all the hidden aspect of the country. Started to take actions on his trade place. State changed according to his policies. Economy of the nation got strengthen. Life of people of Asia got fulfilled. </w:t>
      </w:r>
      <w:r w:rsidR="00EF58FC">
        <w:t>The working population of Asia got increased and people became wealthier and wealthier. Life started to be filled with glory till a fine day when Janet started to establish the ethnic group. She insisted to conduct sessions on the development of the ethnic group and took oath to spread the ethnic group. Her knowledge was much enough to spread and enrich the ethnic group.</w:t>
      </w:r>
      <w:r w:rsidR="00C02F02">
        <w:t xml:space="preserve"> She established a way for that. She made the ships of the navy strong. Made the education strong. Cattle</w:t>
      </w:r>
      <w:r w:rsidR="005C1994">
        <w:t>d</w:t>
      </w:r>
      <w:r w:rsidR="00C02F02">
        <w:t xml:space="preserve"> sheep. Made drinking water available around the globe. Made flag hoisting on the established day and worshiped nature. Rain blessed the land with crops and food. Life deviated from physicality and spirituality developed.</w:t>
      </w:r>
    </w:p>
    <w:p w:rsidR="001A66FA" w:rsidRDefault="00C02F02" w:rsidP="00393D88">
      <w:pPr>
        <w:pStyle w:val="TipText"/>
        <w:spacing w:line="360" w:lineRule="auto"/>
        <w:jc w:val="both"/>
      </w:pPr>
      <w:r>
        <w:t xml:space="preserve">Historians marked this as the day of Aryan civilization. Nation started to </w:t>
      </w:r>
      <w:r w:rsidR="00D3794D">
        <w:t>grow,</w:t>
      </w:r>
      <w:r>
        <w:t xml:space="preserve"> and life </w:t>
      </w:r>
      <w:r w:rsidR="00D3794D">
        <w:t xml:space="preserve">became determined. Glory of the nation hold up the nation again forward towards fraternity. Look of </w:t>
      </w:r>
      <w:r w:rsidR="00D3794D">
        <w:lastRenderedPageBreak/>
        <w:t>the nation changed like an island in the marine ocean even the continent was not of the kind.</w:t>
      </w:r>
      <w:r w:rsidR="00393D88">
        <w:t xml:space="preserve"> Life of the nation starts changing over again</w:t>
      </w:r>
      <w:r w:rsidR="0010007B">
        <w:t>.</w:t>
      </w:r>
    </w:p>
    <w:p w:rsidR="00AE0F00" w:rsidRDefault="00AE0F00" w:rsidP="00F344EE">
      <w:pPr>
        <w:pStyle w:val="Heading1"/>
        <w:spacing w:line="360" w:lineRule="auto"/>
      </w:pPr>
    </w:p>
    <w:p w:rsidR="0018140B" w:rsidRDefault="0018140B" w:rsidP="000B39F5"/>
    <w:p w:rsidR="001E6FE8" w:rsidRDefault="001E6FE8" w:rsidP="000B39F5"/>
    <w:p w:rsidR="001E6FE8" w:rsidRDefault="001E6FE8" w:rsidP="000B39F5"/>
    <w:p w:rsidR="001E6FE8" w:rsidRPr="000B39F5" w:rsidRDefault="001E6FE8" w:rsidP="000B39F5"/>
    <w:p w:rsidR="002F2034" w:rsidRPr="002F2034" w:rsidRDefault="00352B65" w:rsidP="002F2034">
      <w:pPr>
        <w:pStyle w:val="Heading1"/>
        <w:spacing w:line="360" w:lineRule="auto"/>
      </w:pPr>
      <w:bookmarkStart w:id="11" w:name="_Toc126706163"/>
      <w:r>
        <w:t>C</w:t>
      </w:r>
      <w:r w:rsidR="00F344EE">
        <w:t>hapter</w:t>
      </w:r>
      <w:r w:rsidR="002F2034">
        <w:t xml:space="preserve">8 </w:t>
      </w:r>
      <w:r w:rsidR="002F2034" w:rsidRPr="00B55FEF">
        <w:t>—</w:t>
      </w:r>
      <w:r w:rsidR="00B86306">
        <w:t>Rise of the civilization</w:t>
      </w:r>
      <w:bookmarkEnd w:id="11"/>
    </w:p>
    <w:p w:rsidR="009D3891" w:rsidRDefault="00E668E1" w:rsidP="00054FFC">
      <w:pPr>
        <w:pStyle w:val="TipText"/>
        <w:spacing w:line="360" w:lineRule="auto"/>
        <w:jc w:val="both"/>
      </w:pPr>
      <w:r>
        <w:t xml:space="preserve">Philip and George, the two young brothers were very much interested in hunting. Once when they went for, they saw an owl sitting in the log of a conifer. </w:t>
      </w:r>
      <w:r w:rsidR="00533086">
        <w:t>Philip observed the owl. It was the messenger owl of Janet’s brother. Philip went to the owl left with no message. He doubted on that. He recognized it as a message from him. He took it so facetious.</w:t>
      </w:r>
      <w:r w:rsidR="00E220C5">
        <w:t xml:space="preserve"> He tied a leaf on it and sent it back</w:t>
      </w:r>
      <w:r w:rsidR="00054EBA">
        <w:t xml:space="preserve"> to Janet’s brother</w:t>
      </w:r>
      <w:r w:rsidR="00E220C5">
        <w:t xml:space="preserve">. Janet came to know about it. She went to him to meet him. </w:t>
      </w:r>
      <w:r w:rsidR="00E220C5">
        <w:lastRenderedPageBreak/>
        <w:t xml:space="preserve">When she reached, he was so disturbed. Janet explained to </w:t>
      </w:r>
      <w:r w:rsidR="00031208">
        <w:t>Ph</w:t>
      </w:r>
      <w:r w:rsidR="005C1994">
        <w:t>y</w:t>
      </w:r>
      <w:r w:rsidR="00031208">
        <w:t>l</w:t>
      </w:r>
      <w:r w:rsidR="005C1994">
        <w:t>a</w:t>
      </w:r>
      <w:r w:rsidR="00031208">
        <w:t>uq</w:t>
      </w:r>
      <w:r w:rsidR="00E220C5">
        <w:t xml:space="preserve">, when he </w:t>
      </w:r>
      <w:r w:rsidR="009D3891">
        <w:t>started,</w:t>
      </w:r>
      <w:r w:rsidR="00E220C5">
        <w:t xml:space="preserve"> he was left with not a single thing, but now he reached there. She Said about Aryan. He </w:t>
      </w:r>
      <w:r w:rsidR="00054EBA">
        <w:t>gains</w:t>
      </w:r>
      <w:r w:rsidR="00E220C5">
        <w:t xml:space="preserve"> courage from her and accompanied her back into the kingdom</w:t>
      </w:r>
      <w:r w:rsidR="00E61BE8">
        <w:t xml:space="preserve">. Aryan made him his advisor. With him he went to a nearby small island nation </w:t>
      </w:r>
      <w:r w:rsidR="009D3891">
        <w:t>Lomoxido. Aryan went there to meet his friend Alex king of Lomoxido</w:t>
      </w:r>
      <w:r w:rsidR="00031208">
        <w:t xml:space="preserve"> for the purpose of getting idea on managing civil crisis. There he sows two small chicks sitting in the branch. It was small. His vision was on the beak of the chick. It was so week. He found the king was very curious on the people. His vision got stuck. He joined it in its song in the window. His idea was not to change the problems but to survive in it. </w:t>
      </w:r>
      <w:r w:rsidR="005C1994">
        <w:t>H</w:t>
      </w:r>
      <w:r w:rsidR="00031208">
        <w:t xml:space="preserve">e nurtures the habit of mindfulness from there. When he came, he was astonished his nation have no fault. His ways kept nation alive in crisis he thought. His vision was on the </w:t>
      </w:r>
      <w:r w:rsidR="0076298A">
        <w:t>wet paddy. He came back to his palace. Slept in peace. Morning, he woke up with a small headache. His eyes were red and wet. He washed his face and we</w:t>
      </w:r>
      <w:r w:rsidR="008F0633">
        <w:t>n</w:t>
      </w:r>
      <w:r w:rsidR="0076298A">
        <w:t>t alone to his hall on the castle. Eyes go stuck on a portrait of Arya. He became tired. Life went tired he looked down. Janet followed hi</w:t>
      </w:r>
      <w:r w:rsidR="008F0633">
        <w:t>m</w:t>
      </w:r>
      <w:r w:rsidR="0076298A">
        <w:t xml:space="preserve"> in to. She came there and sit just opposite to him. She kept mum. She was shy on seeing Aryan like. She asked him what the problem was. Pointing him she wondered</w:t>
      </w:r>
      <w:r w:rsidR="00136559">
        <w:t xml:space="preserve"> on the moment. His hand slipped down. He looked at her. Her eyes became wet. Loving the nation, she kept mum. Both of them went out from the hall.</w:t>
      </w:r>
    </w:p>
    <w:p w:rsidR="00AE0F00" w:rsidRDefault="00306264" w:rsidP="00215FC9">
      <w:pPr>
        <w:pStyle w:val="TipText"/>
        <w:spacing w:line="360" w:lineRule="auto"/>
        <w:jc w:val="both"/>
      </w:pPr>
      <w:r>
        <w:t xml:space="preserve">Next morning the time of Asia have changed. The time of Asia have changed from darker one. </w:t>
      </w:r>
      <w:r w:rsidR="00B03666">
        <w:t xml:space="preserve">Life in Asia have lot of value by the time. </w:t>
      </w:r>
      <w:r w:rsidR="00215FC9">
        <w:t xml:space="preserve">Time </w:t>
      </w:r>
      <w:r w:rsidR="00203AA5">
        <w:t>has</w:t>
      </w:r>
      <w:r w:rsidR="00215FC9">
        <w:t xml:space="preserve"> lot of misfortune </w:t>
      </w:r>
      <w:r w:rsidR="008F0633">
        <w:t>till</w:t>
      </w:r>
      <w:r w:rsidR="00215FC9">
        <w:t xml:space="preserve"> then. Life have separated time from mind.</w:t>
      </w:r>
    </w:p>
    <w:p w:rsidR="003C42FA" w:rsidRDefault="003C42FA" w:rsidP="00215FC9">
      <w:pPr>
        <w:pStyle w:val="TipText"/>
        <w:spacing w:line="360" w:lineRule="auto"/>
        <w:jc w:val="both"/>
      </w:pPr>
      <w:r>
        <w:t xml:space="preserve">One day a trader walked into the kingdom. He went to the palace to meet Aryan. He went there and informed to meet Aryan. </w:t>
      </w:r>
      <w:r w:rsidR="0014253D">
        <w:t xml:space="preserve">He was allowed to. He weighted to meet him. Aryan went to him. He great Aryan and said, your ships are so advanced and have all the kinds of weaponry, but does they have good sailors. Aryan got his trick, asked him about. He said </w:t>
      </w:r>
      <w:r w:rsidR="00D97FB7">
        <w:t>I can train your sailors for warfare. Aryan allowed him. Was appointed as the trainer for naval force. He went to the base and found sailors and ship. Aryan’s ships were a bit large and high. Solider took him to the sailors, he asked the sailors get to position. He asked them about the time they took for. He emphasized the importance of reaction time in navy. They agreed to that. He noticed about training time in the evening.</w:t>
      </w:r>
      <w:r w:rsidR="002E553B">
        <w:t xml:space="preserve"> By evening he went to base and took a drill for them. Later they </w:t>
      </w:r>
      <w:r w:rsidR="002E553B">
        <w:lastRenderedPageBreak/>
        <w:t>were trained with the order of work in the ship. They were amazed by his knowledge on the waters. He was a sailor on ship of pirates.</w:t>
      </w:r>
      <w:r w:rsidR="000F4064">
        <w:t xml:space="preserve"> Aryan got to know about it. Aryan called him and asked him about. He confessed. Aryan warned him. Next day he went to the base with a palm let with him. He asked the sailors to group</w:t>
      </w:r>
      <w:r w:rsidR="008F0633">
        <w:t>,</w:t>
      </w:r>
      <w:r w:rsidR="000F4064">
        <w:t xml:space="preserve"> he gave them lessons on enemy attack.</w:t>
      </w:r>
      <w:r w:rsidR="00F863DA">
        <w:t xml:space="preserve"> He gives them lesson on attacks. It was very new to them. They found it as a result of a mission from Aryan. Life has two lesions they thought. It was life and death. Life is a lesion for them he thought. The ideas of war were very few for them. Their love for the waters was very backward than Aryan. His believes were on him arm. Tribe have grown to a limit now. It is a division for them.</w:t>
      </w:r>
      <w:r w:rsidR="00D61582">
        <w:t xml:space="preserve"> Time changed in Asia. Life originated from time Aryan have lot of time in his clock. That was his first evident vision. Life have a routine Aryan whispered. Life gets origin of vision at the time. It is a vision for man. Life gets time when he decides. Aryan have a vision. Time is life, his nest vision. Life gets time when life divides time in </w:t>
      </w:r>
      <w:r w:rsidR="00654396">
        <w:t>an</w:t>
      </w:r>
      <w:r w:rsidR="00D61582">
        <w:t xml:space="preserve"> order. Time is </w:t>
      </w:r>
      <w:r w:rsidR="00654396">
        <w:t>an</w:t>
      </w:r>
      <w:r w:rsidR="00D61582">
        <w:t xml:space="preserve"> essence of life, Aryan thought. Life is a vision of history he whispered. Life originates in the vision of mind. Life divides time in a specific order. He glittered his eyes. Life is a virtue he thought.</w:t>
      </w:r>
    </w:p>
    <w:p w:rsidR="00D61582" w:rsidRDefault="00D61582" w:rsidP="00215FC9">
      <w:pPr>
        <w:pStyle w:val="TipText"/>
        <w:spacing w:line="360" w:lineRule="auto"/>
        <w:jc w:val="both"/>
      </w:pPr>
      <w:r>
        <w:t xml:space="preserve">Time originates in mind Aryan have a lot to take in account his advisor </w:t>
      </w:r>
      <w:r w:rsidR="00441C3F">
        <w:t>saint Manu said. He li</w:t>
      </w:r>
      <w:r w:rsidR="00654396">
        <w:t>v</w:t>
      </w:r>
      <w:r w:rsidR="00441C3F">
        <w:t>e</w:t>
      </w:r>
      <w:r w:rsidR="00654396">
        <w:t>s</w:t>
      </w:r>
      <w:r w:rsidR="00441C3F">
        <w:t xml:space="preserve"> in his order. Time gets changed soon Aryan thought. Time is a vision of brain. Life is a goal. Time is a nature of man. Life is forgotten in mind he has. Life is given time. People gives life in vision he thought. </w:t>
      </w:r>
      <w:r w:rsidR="00441C3F" w:rsidRPr="00654396">
        <w:rPr>
          <w:i/>
          <w:iCs/>
        </w:rPr>
        <w:t>His vision is life</w:t>
      </w:r>
      <w:r w:rsidR="00441C3F">
        <w:t xml:space="preserve">. Life gets time in nature. His vision has lot of time in mind. Life is a nature. Aryan have two lives one in his wife and one with him. Its history is hidden in the land of Asia. Vision has a nature of life. Time gets life when man sees it. Life is a nature of man. His life is a virtue of </w:t>
      </w:r>
      <w:r w:rsidR="00654396">
        <w:t>god’s</w:t>
      </w:r>
      <w:r w:rsidR="00441C3F">
        <w:t xml:space="preserve"> blessing he thought. Time gets long and life gets vision.</w:t>
      </w:r>
    </w:p>
    <w:p w:rsidR="00441C3F" w:rsidRDefault="00441C3F" w:rsidP="00215FC9">
      <w:pPr>
        <w:pStyle w:val="TipText"/>
        <w:spacing w:line="360" w:lineRule="auto"/>
        <w:jc w:val="both"/>
      </w:pPr>
      <w:r>
        <w:t xml:space="preserve">Next day Aryan have a lot to think. It is a nature of man to keep aside. Thought himself. People have a king of wealth. Man gives life to man, but gods give life to blessed ones. </w:t>
      </w:r>
      <w:r w:rsidR="00F96D18">
        <w:t>Days passed by. Greed of human have a life, but time changes life in its nature. This got stuck in his head. He gives life to nature, the eternal god, Aryan thought. Zinc in life is due to habit he whispered himself. Life changes for Aryan. Aryans life is a nature of his belongings. Life gets time when it relates hidden aspects. Hence Aryan have a lot to have in his mind.</w:t>
      </w:r>
      <w:r w:rsidR="007F721C">
        <w:t xml:space="preserve"> His ways were a way followed by a man on the life of man. He has a lot of vision with him. His life is a lot to be changed by life. Life is a nature of joined vision for him. His life is got with a nature of life itself. </w:t>
      </w:r>
      <w:r w:rsidR="007F721C">
        <w:lastRenderedPageBreak/>
        <w:t xml:space="preserve">Joining the life, he </w:t>
      </w:r>
      <w:r w:rsidR="00654396">
        <w:t>has</w:t>
      </w:r>
      <w:r w:rsidR="007F721C">
        <w:t xml:space="preserve"> a lot to change. It is his living habit to have a nature of life. Life is a line of natural lifestyle and join nature. Living life is a habit Aryan have to see it in his point of life. Hiding </w:t>
      </w:r>
      <w:r w:rsidR="00654396">
        <w:t>life,</w:t>
      </w:r>
      <w:r w:rsidR="007F721C">
        <w:t xml:space="preserve"> he is changing his life’s nature. Life is a gift of nature. His thoughts have to change in the life, that was a life history. Nature is a vision of life. Pointing on the aspect of life he is a big trade leader. His life is a vision of nature. He got life to be changed by hidden stories. Living in the habit of nature, he wants to decide on the aspect of nature. Hiding life in a pit he joined the cycles of life. His life is a vision of life. </w:t>
      </w:r>
      <w:r w:rsidR="00B01E34">
        <w:t>He listening to nature got a lot to have. Life got living habit in belief. Life is hidden in the aspects of hidden life. Have you got life to be changed by nature. Aryan thought. Life is a vision of nature. By living in the next style, he got life as a natures gift. He got life to be changed by natures vision. His life was a lot of hidden matters. Life got to be changed as a habit he thought. Nature is a goal in life, Aryan have a lot to change. His life was a virtue of living habit. Life changes its style in a manner of living nature. It is to be noted as a style of advanced life. Life got point when his styles are life itself, he thought. By this the stories of Asia began to change. Life is got to have a lot to change. It is the vision of nature as a gift of life. Life got advanced vision when life have a lot of gifts. It is a truth Aryan thought. Life is a history of nature his life is nature of habit.</w:t>
      </w:r>
    </w:p>
    <w:p w:rsidR="000F1088" w:rsidRDefault="00B01E34" w:rsidP="00B35805">
      <w:pPr>
        <w:pStyle w:val="TipText"/>
        <w:spacing w:line="360" w:lineRule="auto"/>
        <w:jc w:val="both"/>
      </w:pPr>
      <w:r>
        <w:t xml:space="preserve">In Asia life started to begin to be in miseries. Asia </w:t>
      </w:r>
      <w:r w:rsidR="00E36B41">
        <w:t>arises</w:t>
      </w:r>
      <w:r>
        <w:t xml:space="preserve"> from a life of point less life. People of Asia have a lot </w:t>
      </w:r>
      <w:r w:rsidR="00E36B41">
        <w:t>to begin</w:t>
      </w:r>
      <w:r>
        <w:t xml:space="preserve"> by habits.</w:t>
      </w:r>
      <w:r w:rsidR="00E36B41">
        <w:t xml:space="preserve"> Life started to be with history of hidden nature</w:t>
      </w:r>
      <w:r w:rsidR="006F1353">
        <w:t>.</w:t>
      </w:r>
      <w:r w:rsidR="00E36B41">
        <w:t xml:space="preserve"> Life separates from hidden natures. Life is a virtue. In Aryans vision life is a point in life of great importance. Life is great he thought. Life is a nature of life cycles. Life can change by changing the nature of higher life’s. People have a lot to think in mind for life to get started.</w:t>
      </w:r>
      <w:r w:rsidR="00675526">
        <w:t xml:space="preserve"> In a morning the people of Asia got a well living change due to the climate. People thought it to be the blessing of God. Life got changed as a life of wisdom. Having known to the nature of the change people thought it as a great change on life. Nature has a lot to change by then. Life gets a real vision by then. People thought it to be a change in the life. The morning has two main visions. Life changed in the place as a life on heaven.</w:t>
      </w:r>
      <w:r w:rsidR="00896F6B">
        <w:t xml:space="preserve"> Time have passed a lot in Asia.</w:t>
      </w:r>
      <w:r w:rsidR="00A60BFE">
        <w:t xml:space="preserve"> Life got a meaning in Asia. Starting with the life in Asia people have changed a lot. Only in the mind of people life changed a lot considering the whole change. As life in Asia was difficult Aryan decided to change the policies of the state. He started to give more ration and more benefits to people. Changing the life of </w:t>
      </w:r>
      <w:r w:rsidR="00A60BFE">
        <w:lastRenderedPageBreak/>
        <w:t xml:space="preserve">Asia Aryan decided to have a lot in his country. He called his minister and arranged a meeting of the ministry, in the ministry he said to give maximum privilege to the people of the nation. Ministry held for almost three and half hours.At the end all the decisions for the people’s welfare were found out. </w:t>
      </w:r>
      <w:r w:rsidR="00A60BFE" w:rsidRPr="00460CF6">
        <w:rPr>
          <w:i/>
          <w:iCs/>
        </w:rPr>
        <w:t xml:space="preserve">Aryan gave the decision to Janet. She said to give pension to the people. This was made true. Taxation was reduced in the country. Life in the nation got well standard. Life got in live life. On the coming days Aryan have a lot to change on the ministry functions. </w:t>
      </w:r>
      <w:r w:rsidR="00F97A97" w:rsidRPr="00460CF6">
        <w:rPr>
          <w:i/>
          <w:iCs/>
        </w:rPr>
        <w:t>King Philip assisted him on his duties. Life is always a blessing for Aryan. People of the nation have a lot to change by the short time. Li</w:t>
      </w:r>
      <w:r w:rsidR="00994BE6" w:rsidRPr="00460CF6">
        <w:rPr>
          <w:i/>
          <w:iCs/>
        </w:rPr>
        <w:t>f</w:t>
      </w:r>
      <w:r w:rsidR="00F97A97" w:rsidRPr="00460CF6">
        <w:rPr>
          <w:i/>
          <w:iCs/>
        </w:rPr>
        <w:t xml:space="preserve">e got well standards. As days passed by Asia have a new life in administration. People of the nation started to have a lot on their life. Changes started to take place in Asia even in the absence of any obstacle. Asia have once a living unit of people for the nation’s welfare. Nation got a new king as it </w:t>
      </w:r>
      <w:r w:rsidR="00D21606" w:rsidRPr="00460CF6">
        <w:rPr>
          <w:i/>
          <w:iCs/>
        </w:rPr>
        <w:t>has</w:t>
      </w:r>
      <w:r w:rsidR="00F97A97" w:rsidRPr="00460CF6">
        <w:rPr>
          <w:i/>
          <w:iCs/>
        </w:rPr>
        <w:t xml:space="preserve"> changed a lot. </w:t>
      </w:r>
      <w:r w:rsidR="00D21606" w:rsidRPr="00460CF6">
        <w:rPr>
          <w:i/>
          <w:iCs/>
        </w:rPr>
        <w:t>Asia will now have a life on its matters on kingship. Aryan told this as a symbol of power in Asia. Now life in Asia have a power of unity and wish. Life changed in the stretches of Asia along the map showing its rivers as a symbol of life. As days went purity of Asia got life in the presence of moon. Life changed in every aspect by then in Asia. This was the beginning where Asia arises from a forest to a civilization</w:t>
      </w:r>
      <w:r w:rsidR="009730C9">
        <w:rPr>
          <w:i/>
          <w:iCs/>
        </w:rPr>
        <w:t>.</w:t>
      </w:r>
      <w:r w:rsidR="009730C9">
        <w:t xml:space="preserve"> Life changed in Asia as the days of Asia have a lot in life. Have life changed in the time of life in Asia is a question. Life has a lot to change in Asia. Life separated from a taste of grey to a taste of blue of high life. This changed life in its essence. Have you gone like a lot in the life of man. Life has a lot to change in the life of man in Asia. This is why life in Asia have a lot to change. Life in Asia have an essence and a meaning by the time. Life gets lot of time and lot of meaning. This changed the life of man in Asia and have a lot to change in life itself. This reason have a change in life of man in Asia. Get life in the hands of time Aryan thought, People changed the life as life in sorrow. Life gets a life of nature and nature blessed man with a lot of peace and wellbeing. Life got an essence of man and an essence of life itself by the nature of life. This changed the life of man and life of people an</w:t>
      </w:r>
      <w:r w:rsidR="00932842">
        <w:t>d</w:t>
      </w:r>
      <w:r w:rsidR="009730C9">
        <w:t xml:space="preserve"> lot in Asia. Life if an essence of thought Asia realized. Life got well-meaning by the time.</w:t>
      </w:r>
      <w:r w:rsidR="00932842">
        <w:t xml:space="preserve"> Time changed life in Asia and life of people by the time. Life has a lot to change by the time and life separated in Asia as a life of nature and a life of man. This is called as a life in the vision of God. Time again changed in Asia to wellbeing. Aryan have a thought of country in his near life. He thought it as a life of well </w:t>
      </w:r>
      <w:r w:rsidR="00932842">
        <w:lastRenderedPageBreak/>
        <w:t xml:space="preserve">and life sprit. </w:t>
      </w:r>
      <w:r w:rsidR="00627129">
        <w:t>Life in Asia have a lot to have with. Life gets a lot to have changed in Asia as life is a life of man. As life is a life of spirit life changed in Asia. Life gets life essence Aryan thought. Life is a time of well life Aryan thought. Life gets lot to change Arya said to Aryan. Life is now a meaning full life in Asia by the time. Life is lot to have with by the time. Unity spread in Asia by the time. Life is lot to have change in Asia as life got time in life. Time of Asia changed by then.</w:t>
      </w:r>
      <w:r w:rsidR="00392DE0">
        <w:t xml:space="preserve"> Life in Asia have a lot to have with the life of the people of Asia. Life gets a lot to have in the time of Asia. People of Asia have a life of peace by then. Time changed from life of Asia to life of heaven. The time have now a lot to have in the hide of shade. Life is now beauty. Time is now life itself. Life has a lot to change by then. Life is now life of heaven. Time changed as to enter in a ship captained by a god. Life od Asia have life and life gets life in its essence. Time in Asia have a lot to change by then and life is now a life of bless. Life changed as a life of heavenly matters. Life </w:t>
      </w:r>
      <w:r w:rsidR="001F61E5">
        <w:t>has</w:t>
      </w:r>
      <w:r w:rsidR="00392DE0">
        <w:t xml:space="preserve"> a lot to have by then. Life is now a life of heaven and time is time in heaven. </w:t>
      </w:r>
      <w:r w:rsidR="001F61E5">
        <w:t>Time</w:t>
      </w:r>
      <w:r w:rsidR="00392DE0">
        <w:t xml:space="preserve"> have </w:t>
      </w:r>
      <w:r w:rsidR="001F61E5">
        <w:t>changed</w:t>
      </w:r>
      <w:r w:rsidR="00392DE0">
        <w:t xml:space="preserve"> as a time of life.</w:t>
      </w:r>
      <w:r w:rsidR="001F61E5">
        <w:t xml:space="preserve"> After few days Asia have a lot of well life that life is separated by unity and hidden factors of life. This changed the life in Asia as of heaven. Time is the best time of all in Asia. And life have separated from life in spirit by then and time changed as of a well life. time in Asia have now a lot of beauty. Time is a heavenly matter now. Life is a matter of time now. Life have separated form spirit. Life gets time then in the spirits of life and have a lot to have with life in Asia. Time changed in Asia as a life of time and a life of well spirit. Have life a meaning now and has it well-meaning. Time has a lot to have in the spirit of life. Time in Asia have a lot to change again and again. The life of Asia has now gone to a meet of spirit. Life have gone to life and time in essence to spirit. Life is meaningful in Asia now. Changes are now common in Asia. Life have now transformed now in Asia. time of Asia have changed. The living spirit of Asia is a matter of life now. Time is great Asia </w:t>
      </w:r>
      <w:r w:rsidR="00B35805">
        <w:t>thought</w:t>
      </w:r>
      <w:r w:rsidR="001F61E5">
        <w:t xml:space="preserve">. </w:t>
      </w:r>
      <w:r w:rsidR="00B35805">
        <w:t xml:space="preserve">Life is a matter of wellbeing Asia thought. Life gets time when man have a lot of spirit with him. Life is great Asia thought. Time is now a matter of living spirit. Time gives life in every aspect. Life gets separated from life and spirit gets the time in life. Life in Asia have now a lot to have in the mind and a lot to change. Time have reached the peak. Life gets life as a life in time. Time is now a matter of wellbeing and life gets a original value. Life is now a spoken fact in Asia and life have a lot to be in life, as time in Asia have a lot to make in mind. As time goes life gets meaning. Life in Asia have a lot to </w:t>
      </w:r>
      <w:r w:rsidR="00B35805">
        <w:lastRenderedPageBreak/>
        <w:t xml:space="preserve">make the change and spread of life is now a matter of given and taken life. Can life </w:t>
      </w:r>
      <w:r w:rsidR="00F15BF9">
        <w:t>get</w:t>
      </w:r>
      <w:r w:rsidR="00B35805">
        <w:t xml:space="preserve"> a change by the time of a change as thought by Aryan. Time is a matter of life and life gets separated from living aspects as life is gone in the spirit. Everyone in Asia have now a life as life is gone to spirit. Life is now a matter of well as life of spirit. The matter if now not the matter of spirit and it is now a lot of time. Time in Asia have a lot to take in account and matters are a lot of great importance</w:t>
      </w:r>
      <w:r w:rsidR="00F15BF9">
        <w:t>. Life has a lot changed by then and time have a lot to be in mind as life is great by the vision of mind. Mind is now a matter of great visual wellbeing. Spirits in life is just a matter of a well life and a matter of great living life. As a life in Asia is a great visual matter life gets a torn gone and given aspect as it has a lot to change. Life is now a matter to people now. Time have changed in Asia to a well life of great spirit. As time gets life, life is great in Asia. The well life in Asia was a great matter of thought in the world around as life is a great matter now. As life have gone life a spirit life is now a greatness now. Life is a matter of spirituality now. As life is great life gets life by then. As time is great life is great now. Life in Asia is a matter of greatness. As life gets vale it changes life of the whole world around and change the life of people altogether. Life is an essence of greatness in Asia by then and time changed in Asia. Value have now meaning in Asia now and life is now a lift away matter by then. This was a feature in life as a matter by then.</w:t>
      </w:r>
      <w:r w:rsidR="00680E61">
        <w:t xml:space="preserve"> Time is now a matter of spirit and life is a matter of wellbeing and a spirit of life. This aids the life in Asia as a life of greatness. As life goes on Asia arise to a well life of mature feeling and a life of greatness. Life in Asia have a lot of greatness by them as it is of great feeling. Life gets a lot to change by then and have a lot to change by the feeling of life. Time is a matter by then and greatness is a virtue by then. As life gets a lot to change life is now a change itself in Asia now. As life changes life gets a lot of meaning and life is now a meaningful life now. As life changes life is lot to get in the nature of life. AS we think on life it is now a matter to be taken into account and have a lot to change. Life is now a matter of spirituality now and have a lot to be in the spirit now and is a great spirit now. Life can never be changed as a whole Asia thought for the first time. Life is now a matter of visible nature now. As life is a change life is a matter of greatness and life is a matter of virtue by then. Time of Asia changes and life in Asia have a lot of meaning again. Life is now a matter of greatness and life gets a lot to change. Life in Asia is now </w:t>
      </w:r>
      <w:r w:rsidR="000F1088">
        <w:t xml:space="preserve">a great festive. Life is now a matter of greatness. The </w:t>
      </w:r>
      <w:r w:rsidR="000F1088">
        <w:lastRenderedPageBreak/>
        <w:t>virtue by which life changes is a matter of life and a matter of life. Time of Asia changes a lot and life is now a matter. Life gets a lot to change by then and life is a virtue of real nature. Life gets a lot to change and to get to its real nature and to have a lot to make in its change. Life is now a matter of reality and a matter of physical wealth in Asia by then and have a lot to changer. Time in Asia is a matter of truth. Life change in Asia as a life of great physical truth. By then Asia arise in a real nature and have a lot to change in its nature of life and have a lot of meaning. Life is now a matter of life now in Asia. As life changes life goes to progress in Asia now. Time in Asia have to change by then and have a lot to be with life. Life in Asia have a lot to change in its meaning of life. Life in Asia have a life of well nature. Life changed in Asia and the near by state of Asia as life gets a lot of change life is a nature of wellness by then and have a lot of meaning. Life is now a matter of visible nature and have a lot to be with in life. Life is now a matter of living nature and have a lot to understand in the nature of its way and have a lot to be in life. Life is now a matter of visible nature and have a lot to change in its way to have a lot changes in life. Now there are a lot of changes in Asia and have a lot to change in life.</w:t>
      </w:r>
      <w:r w:rsidR="001050DC">
        <w:t xml:space="preserve"> Asia now is a land of wisdom in knowledge and life of truth. Asia gets life in a matter of living nature by then and have a lot to change by then. This nature is a way for man to change in life and have a lot to change.</w:t>
      </w:r>
      <w:r w:rsidR="00845020">
        <w:t xml:space="preserve"> Over the period life changed in Asia and time of Asia changed. As life goes different in Asia life in Asia was not as easy as seen. Life in Asia have a lot to change. Time have exceeded for that and life in Asia have to change by then. This made the Asia to take a serious change. As days passed by the people of Asia have decided for that. This made people of Asia to have a lot of belief with them. As life is greatness understood by people of Asia people changed in Asia. Well soon after few days people of Asia starts to have a lot to understand about the life in the new era. Arya decided to take an oath for the people of Asia, to not punish any one for any kind of mistakes. The ministry agreed with that. Now Queen Arya </w:t>
      </w:r>
      <w:r w:rsidR="00D85DA4">
        <w:t>has</w:t>
      </w:r>
      <w:r w:rsidR="00845020">
        <w:t xml:space="preserve"> a special place in the mind of people. </w:t>
      </w:r>
      <w:r w:rsidR="00D85DA4">
        <w:t xml:space="preserve">Crimes ended in Asia and life became joyful. By then Asia have limit less fortune, for people, for livelihood, for the ministry. Flourishment of Asia have seen limits. Knowing Asia gives fortune for people. Unity of Asia attains fame. Life gets enriched. People started to enjoy life. Nature starts to bless people. Life gets lot of meaning by then. In a natural livelihood of Asia people can grow themselves and lead a livelihood by one’s own belief. </w:t>
      </w:r>
      <w:r w:rsidR="00D85DA4">
        <w:lastRenderedPageBreak/>
        <w:t xml:space="preserve">Changes in Asia made people to lead a blessed life. Nature starts to love people and people starts to love nature. This was the description of the time given </w:t>
      </w:r>
      <w:r w:rsidR="000746E0">
        <w:t>by philosophers. Nature now have natural wellbeing and natural wellbeing of Asia was as good as life of Sandhill Cranes.</w:t>
      </w:r>
      <w:r w:rsidR="0026666D">
        <w:t xml:space="preserve"> Now Janet became a great part of the cabinet. Janet learned to spread love in the country. Arya spread harmony and Philip made to change the country. Nation now has lot of life within. The dynasty stood at its peak.</w:t>
      </w:r>
      <w:r w:rsidR="00BA29DC">
        <w:t xml:space="preserve"> Live felt life originated in Asia. Youth of Asia now have lot of </w:t>
      </w:r>
      <w:r w:rsidR="00E7017D">
        <w:t xml:space="preserve">courage. Hidden in darkness the greatness of Asia slept in nature. Ethnicity of Asia have life by the time. People of Asia became noble to stand against darkness of piracy. People of Asia believed greatness </w:t>
      </w:r>
      <w:r w:rsidR="00E8727A">
        <w:t>found roots on Asia. Woods of Asia stood tall and high. Clouds glittered in blue. Sun shined in red fire.</w:t>
      </w:r>
    </w:p>
    <w:p w:rsidR="000B39F5" w:rsidRDefault="00487CB6" w:rsidP="001B26C0">
      <w:pPr>
        <w:pStyle w:val="TipText"/>
        <w:spacing w:line="360" w:lineRule="auto"/>
        <w:jc w:val="both"/>
      </w:pPr>
      <w:r>
        <w:t xml:space="preserve">Having regular tide Asia became a great unity. Civilization in Asia melts and bonds with </w:t>
      </w:r>
      <w:r w:rsidR="00CE5B45">
        <w:t xml:space="preserve">resources of the land. Asia became a dream for other nations. Greatness of Asia have life. People of Asia have now been living in the lifestyle of the ethnicity. The royal family have now dignity of the palace. Children of the family now learn warfare. Hidden secrets of Asia are now safe. Palace have a spiritual beauty by now. </w:t>
      </w:r>
      <w:r w:rsidR="00974719">
        <w:t xml:space="preserve">People worshipped the palace. Regular life of palace changed to spiritual one. Life in palace changed to a royal one. Asia came to life in history. People of Asia have now lots of habit of misfortune by then due to the regular changes in Asia. Life gets life and value have life. Time now </w:t>
      </w:r>
      <w:r w:rsidR="00B726C4">
        <w:t>has</w:t>
      </w:r>
      <w:r w:rsidR="00974719">
        <w:t xml:space="preserve"> limits of duties. </w:t>
      </w:r>
      <w:r w:rsidR="00B726C4">
        <w:t>People have life in happy feelings. Time has lots of natural blessings. Life is a natural livelihood now. People have lots of habit of great value. Now life is great in Asia.</w:t>
      </w:r>
      <w:r w:rsidR="005035E3">
        <w:t xml:space="preserve"> In Asia life gets lot of touch with nature. Nation has lot of living culture. Men of Asia stands for unity. People have a lot of time in culture of Asia. Life gets fulfilled in Asia now. Peace in a symbol of nation now. People of Asia have lot of natural life by then. As Asia is a power Asia have lot of matters of administration now. National matters of Asia is now time consuming. People have a lot to dive into the nations matter now. Life is now so easy in Asia as life in heaven. People of Asia have a lot of vision on justice now as nation have reached the peak by now. Land Asia is now a matter to consider. Hiding the difficulties of Asia life is now fulfilled. Political matters of Asia are now smooth. Crime decreased in Asia. People of Asia thought life</w:t>
      </w:r>
      <w:r w:rsidR="00235379">
        <w:t xml:space="preserve"> is</w:t>
      </w:r>
      <w:r w:rsidR="005035E3">
        <w:t xml:space="preserve"> now a path to be followed as a penance of spirituality. </w:t>
      </w:r>
      <w:r w:rsidR="00235379">
        <w:t xml:space="preserve">Asia gains strength again and again ever in the history. Life is great in Asia by then. </w:t>
      </w:r>
      <w:r w:rsidR="00235379">
        <w:lastRenderedPageBreak/>
        <w:t>People starts to take life seriously by then. As Asia attain power life is not a matter of misery now in Asia. Civilization now have power. People now are healthier then ever in Asia. Life in Asia is meaningful and wealthier. Man have forgotten greed in Asia. Life in Asia have lots of meaning now. Livelihood in Asia is easier than ever now.</w:t>
      </w:r>
      <w:r w:rsidR="007A6171">
        <w:t xml:space="preserve"> Life got a distinct meaning in Asia. Life </w:t>
      </w:r>
      <w:r w:rsidR="003C446C">
        <w:t>gets</w:t>
      </w:r>
      <w:r w:rsidR="007A6171">
        <w:t xml:space="preserve"> separated from living aspects in Asia. Livelihood of Asia </w:t>
      </w:r>
      <w:r w:rsidR="003C446C">
        <w:t xml:space="preserve">have lot to change. Life in Asia have lot of value. Mysteries found in Asia are a bit bitter. Life of Asia have lot to change as a life of natural life. Living in Asia is now a easy mater. Nature has all the flourishment. People of Asia have lot to think about it. Life got separated in Asia. Living is a matter of wellbeing now. People of Asia have life in greatness. As life gets a natural order now it is a life in natural life. People have a lot to change. One day Aryan have a message for him from Mantis, it told him to meet the king. He went to Mantis. When he reached People of mantis welcomed him. He reached the palace and went to meet the king. King had a meeting with him. When he returned his eyes were on tears. His solder asked him about, he told him about it. People of the country understood the matter as serious. When he </w:t>
      </w:r>
      <w:r w:rsidR="005C6DE8">
        <w:t>reached,</w:t>
      </w:r>
      <w:r w:rsidR="003C446C">
        <w:t xml:space="preserve"> he held a ministry session.</w:t>
      </w:r>
      <w:r w:rsidR="005C6DE8">
        <w:t xml:space="preserve"> Session was held for half an hour. The matter was scarcity of water in the recent years in the coming days. Aryan had promised to export water to Mantis. Step by step the solution was executed, people was given the alert, ways to preserve water was found and common wells were dug at public places. The water exported to Mantis was secured clear. Life now have all the kind of wellbeing and it should not be left Aryan told.</w:t>
      </w:r>
      <w:r w:rsidR="00233516">
        <w:t xml:space="preserve"> This problem was solved. Scarcity of water was tackled. Unity of the nation was found in the matter. People found easy ways to share water. Life in Asia have lot to be considered by then and have a lot to understand by now. Life is said to be lot in the meaning.</w:t>
      </w:r>
      <w:r w:rsidR="0078302B">
        <w:t xml:space="preserve"> Life is found with wealth in Asia and have a lot to be in mind for that. Life is value for people of Asia. Separated from miseries life have lot of beauty Asians thought. This life has to be always kept sacred they thought again. People of Asia have lot of wellbeing in life and have a lot of blissfulness with them. Unity spread in Asia. Life got meaning by then.</w:t>
      </w:r>
      <w:r w:rsidR="001E1AF5">
        <w:t xml:space="preserve"> People of Asia have a lot of mindfulness and blessings with them. As life is with meaning they started to have lot by their value. Life meant for them as value for them and life have a lot of value by then. As people have a lot to be in value life is a matter of coincidence in Asia. People of Asia have a lot to change. </w:t>
      </w:r>
      <w:r w:rsidR="00AC2628">
        <w:t xml:space="preserve">Time changed in Asia as a matter of consequence and tide in Asia </w:t>
      </w:r>
      <w:r w:rsidR="00AC2628">
        <w:lastRenderedPageBreak/>
        <w:t xml:space="preserve">changed. Life in Asia have a lot advanced by then. Life </w:t>
      </w:r>
      <w:r w:rsidR="00777989">
        <w:t>has</w:t>
      </w:r>
      <w:r w:rsidR="00AC2628">
        <w:t xml:space="preserve"> a lot to change by then. Life in Asia is now not a sorrow. Life gets lot of value. Life changed in Asia. Life in Asia have to change at the time. By </w:t>
      </w:r>
      <w:r w:rsidR="00777989">
        <w:t>then life</w:t>
      </w:r>
      <w:r w:rsidR="00AC2628">
        <w:t xml:space="preserve"> have changed in Asia</w:t>
      </w:r>
      <w:r w:rsidR="00777989">
        <w:t xml:space="preserve">. Sorrows and miseries are now a story in Asia. Living aspect of Asia is a virtue now. Life has a </w:t>
      </w:r>
      <w:r w:rsidR="004B21BE">
        <w:t>lot of</w:t>
      </w:r>
      <w:r w:rsidR="00777989">
        <w:t xml:space="preserve"> advancement now. Time changed in Asia. Life of Asia have a lot of advancement. Changing the face of Asia life gets changed in Asia. Life in Asia have now lot of changes. Life have lot changed in the time. Life is not a matter of sequence now in Asia. Life have gone lot in the advance life by now. Time changes in Asia as a life of very strange life. Time in Asia have lot to change by the time. Life got a nature of </w:t>
      </w:r>
      <w:r w:rsidR="004B21BE">
        <w:t>wellbeing</w:t>
      </w:r>
      <w:r w:rsidR="00777989">
        <w:t xml:space="preserve"> by then at the time. Life in Asia have a lot changes by then in Asia and have a lot to change by then and have a lot of changes. Time in Asia have a lot to go by now as life is in the verge of a new one. And life have a lot to change b then as a life of given time. Life </w:t>
      </w:r>
      <w:r w:rsidR="004B21BE">
        <w:t>has</w:t>
      </w:r>
      <w:r w:rsidR="00777989">
        <w:t xml:space="preserve"> a lot to have in mind by then and have a lot to change as a matter of life. Life is now not a sorrow by then and l</w:t>
      </w:r>
      <w:r w:rsidR="004B21BE">
        <w:t>i</w:t>
      </w:r>
      <w:r w:rsidR="00777989">
        <w:t xml:space="preserve">fe is a sequence of consequence by then and life have advanced. The factor by which life is a </w:t>
      </w:r>
      <w:r w:rsidR="004B21BE">
        <w:t>lot</w:t>
      </w:r>
      <w:r w:rsidR="00777989">
        <w:t xml:space="preserve"> in </w:t>
      </w:r>
      <w:r w:rsidR="004B21BE">
        <w:t>miseries</w:t>
      </w:r>
      <w:r w:rsidR="00777989">
        <w:t xml:space="preserve"> are now a fact in Asia and life is now divided into a matter of consequence by then. Life gets lot </w:t>
      </w:r>
      <w:r w:rsidR="004B21BE">
        <w:t>of</w:t>
      </w:r>
      <w:r w:rsidR="00777989">
        <w:t xml:space="preserve"> time by then and life is now a </w:t>
      </w:r>
      <w:r w:rsidR="004B21BE">
        <w:t>consequence</w:t>
      </w:r>
      <w:r w:rsidR="00777989">
        <w:t xml:space="preserve">. </w:t>
      </w:r>
      <w:r w:rsidR="004B21BE">
        <w:t>Time</w:t>
      </w:r>
      <w:r w:rsidR="00777989">
        <w:t xml:space="preserve"> have changed in Asia as a life of </w:t>
      </w:r>
      <w:r w:rsidR="004B21BE">
        <w:t>wellbeing</w:t>
      </w:r>
      <w:r w:rsidR="00777989">
        <w:t xml:space="preserve"> by then and life have lot of changes by then as a whole life. Time in Asia have now </w:t>
      </w:r>
      <w:r w:rsidR="004B21BE">
        <w:t>been</w:t>
      </w:r>
      <w:r w:rsidR="00777989">
        <w:t xml:space="preserve"> advanced to a modern age of wellness. And life have lot of changes by then as a life in the story of life. Life is now a matter of consequence by now and life is a virtue by then as a whole. T</w:t>
      </w:r>
      <w:r w:rsidR="004B21BE">
        <w:t>i</w:t>
      </w:r>
      <w:r w:rsidR="00777989">
        <w:t>m</w:t>
      </w:r>
      <w:r w:rsidR="004B21BE">
        <w:t>e</w:t>
      </w:r>
      <w:r w:rsidR="00777989">
        <w:t xml:space="preserve"> of </w:t>
      </w:r>
      <w:r w:rsidR="004B21BE">
        <w:t>Asia</w:t>
      </w:r>
      <w:r w:rsidR="00777989">
        <w:t xml:space="preserve"> have changed by then as a life in heaven as a life in heaven.</w:t>
      </w:r>
      <w:r w:rsidR="004B21BE">
        <w:t xml:space="preserve"> Dyas passed by in Asia. Now matter </w:t>
      </w:r>
      <w:r w:rsidR="00FA57F2">
        <w:t>of seriousness</w:t>
      </w:r>
      <w:r w:rsidR="004B21BE">
        <w:t xml:space="preserve"> in Asia is a matter of serious affair in Asia as life have changed a lot in Asia as a serious fact. This changed the face of </w:t>
      </w:r>
      <w:r w:rsidR="00FA57F2">
        <w:t>Asia</w:t>
      </w:r>
      <w:r w:rsidR="004B21BE">
        <w:t xml:space="preserve"> as a whole. Life of Asia have now </w:t>
      </w:r>
      <w:r w:rsidR="00FA57F2">
        <w:t>changed,</w:t>
      </w:r>
      <w:r w:rsidR="004B21BE">
        <w:t xml:space="preserve"> and life have changed in Asia as a serious matter now. Time of Asia is now a matter by then. Life have al lot of achievements now. Life of Asia have now </w:t>
      </w:r>
      <w:r w:rsidR="00FA57F2">
        <w:t>been</w:t>
      </w:r>
      <w:r w:rsidR="004B21BE">
        <w:t xml:space="preserve"> having a lot </w:t>
      </w:r>
      <w:r w:rsidR="00FA57F2">
        <w:t>appreciable</w:t>
      </w:r>
      <w:r w:rsidR="004B21BE">
        <w:t xml:space="preserve"> vale </w:t>
      </w:r>
      <w:r w:rsidR="00FA57F2">
        <w:t>and</w:t>
      </w:r>
      <w:r w:rsidR="004B21BE">
        <w:t xml:space="preserve"> life is now a matte of fact by then in Asia. Life </w:t>
      </w:r>
      <w:r w:rsidR="00FA57F2">
        <w:t>has</w:t>
      </w:r>
      <w:r w:rsidR="004B21BE">
        <w:t xml:space="preserve"> a lot to change Asia ns thought life is a matter of sequence.</w:t>
      </w:r>
      <w:r w:rsidR="001B26C0">
        <w:t xml:space="preserve"> Life </w:t>
      </w:r>
      <w:r w:rsidR="00FA57F2">
        <w:t>has</w:t>
      </w:r>
      <w:r w:rsidR="001B26C0">
        <w:t xml:space="preserve"> a lot of virtue by then and life have changed in Asia by then. Life in Asia have a lot to change by then and life is a matter by then, life have changed to a matter of silliness by then. Life in Asia is now a matter of serious life. Life have changed in</w:t>
      </w:r>
      <w:r w:rsidR="00FA57F2">
        <w:t xml:space="preserve"> Asia</w:t>
      </w:r>
      <w:r w:rsidR="001B26C0">
        <w:t xml:space="preserve"> as a life of virtue by then and </w:t>
      </w:r>
      <w:r w:rsidR="00FA57F2">
        <w:t>life</w:t>
      </w:r>
      <w:r w:rsidR="001B26C0">
        <w:t xml:space="preserve"> have a lot to </w:t>
      </w:r>
      <w:r w:rsidR="00FA57F2">
        <w:t>have</w:t>
      </w:r>
      <w:r w:rsidR="001B26C0">
        <w:t xml:space="preserve"> with now. Time have </w:t>
      </w:r>
      <w:r w:rsidR="00FA57F2">
        <w:t>changed</w:t>
      </w:r>
      <w:r w:rsidR="001B26C0">
        <w:t xml:space="preserve"> in </w:t>
      </w:r>
      <w:r w:rsidR="00FA57F2">
        <w:t>Asia</w:t>
      </w:r>
      <w:r w:rsidR="001B26C0">
        <w:t xml:space="preserve"> and life is now a serious matter now in Asia. Meanwhile life in Asia if now not a sorrow or a </w:t>
      </w:r>
      <w:r w:rsidR="00FA57F2">
        <w:t>misery</w:t>
      </w:r>
      <w:r w:rsidR="001B26C0">
        <w:t xml:space="preserve"> now. Time </w:t>
      </w:r>
      <w:r w:rsidR="001B26C0">
        <w:lastRenderedPageBreak/>
        <w:t xml:space="preserve">have changed to a time of </w:t>
      </w:r>
      <w:r w:rsidR="00FA57F2">
        <w:t>wellbeingand life</w:t>
      </w:r>
      <w:r w:rsidR="001B26C0">
        <w:t xml:space="preserve"> got changed in Asia as of a life of matter now. Time in Asia have lot of advancement by now and time have changed now in Asia as life have lot </w:t>
      </w:r>
      <w:r w:rsidR="00FA57F2">
        <w:t>t</w:t>
      </w:r>
      <w:r w:rsidR="001B26C0">
        <w:t xml:space="preserve">o changes in Asia as a life of freedom. Now Asia </w:t>
      </w:r>
      <w:r w:rsidR="00FA57F2">
        <w:t>has</w:t>
      </w:r>
      <w:r w:rsidR="001B26C0">
        <w:t xml:space="preserve"> a lot change and live have to change now. Life in Asia have a life now. And matters of Asia are of great importance now. Life is not a silly matter Asians thought. Life gives time for man and life is great now. Life is never a matter of serious affairs. Life got changed in </w:t>
      </w:r>
      <w:r w:rsidR="00FA57F2">
        <w:t>Asia</w:t>
      </w:r>
      <w:r w:rsidR="001B26C0">
        <w:t xml:space="preserve"> and life is great in Asia. Life of Asia have a lot to </w:t>
      </w:r>
      <w:r w:rsidR="00FA57F2">
        <w:t>change,</w:t>
      </w:r>
      <w:r w:rsidR="001B26C0">
        <w:t xml:space="preserve"> and life is great in Asia as a life of matter now. Time </w:t>
      </w:r>
      <w:r w:rsidR="00FA57F2">
        <w:t>changed</w:t>
      </w:r>
      <w:r w:rsidR="001B26C0">
        <w:t xml:space="preserve"> in Asia by then. Life in Asia is a serious matter now. Life is now a seriousness in Asia, Asians hoped time will change in </w:t>
      </w:r>
      <w:r w:rsidR="00FA57F2">
        <w:t>Asia</w:t>
      </w:r>
      <w:r w:rsidR="001B26C0">
        <w:t xml:space="preserve"> later. As </w:t>
      </w:r>
      <w:r w:rsidR="00FA57F2">
        <w:t>such</w:t>
      </w:r>
      <w:r w:rsidR="001B26C0">
        <w:t xml:space="preserve"> life changed in Asia and life have lot of blessings now in Asia. Time have gone in Asia as a time of wellness in Asia as life changed in Asia other nations have started to change. Time takes Asia to greatness now. Life in Asia is now a matter of fact. Time in Asia is now as good as snow and life is better in Asia now. Life in Asia is great now and time changed in Asia. Life in Asia is now a matter of seriousness now. Life have </w:t>
      </w:r>
      <w:r w:rsidR="00FA57F2">
        <w:t>changed</w:t>
      </w:r>
      <w:r w:rsidR="001B26C0">
        <w:t xml:space="preserve"> in Asia as a life of </w:t>
      </w:r>
      <w:r w:rsidR="00FA57F2">
        <w:t>wellbeing</w:t>
      </w:r>
      <w:r w:rsidR="001B26C0">
        <w:t xml:space="preserve">. </w:t>
      </w:r>
      <w:r w:rsidR="00FA57F2">
        <w:t>Time</w:t>
      </w:r>
      <w:r w:rsidR="001B26C0">
        <w:t xml:space="preserve"> is </w:t>
      </w:r>
      <w:r w:rsidR="00FA57F2">
        <w:t>Asia</w:t>
      </w:r>
      <w:r w:rsidR="001B26C0">
        <w:t xml:space="preserve"> is now great and life </w:t>
      </w:r>
      <w:r w:rsidR="00FA57F2">
        <w:t>changed</w:t>
      </w:r>
      <w:r w:rsidR="001B26C0">
        <w:t xml:space="preserve"> in Asia now. Life in Asia have changed</w:t>
      </w:r>
      <w:r w:rsidR="00FA57F2">
        <w:t xml:space="preserve">, </w:t>
      </w:r>
      <w:r w:rsidR="001B26C0">
        <w:t>life</w:t>
      </w:r>
      <w:r w:rsidR="00FA57F2">
        <w:t xml:space="preserve"> in Asia have changed king Philip thought in mind. Life in Asia have changed, life is greatness Asians thought. Life is now greatness Asians thought. Time is now great Asians thought. Life is as a matter of life now and time in Asia is now great and tide have come lot people now in Asia. Life in Asia </w:t>
      </w:r>
      <w:r w:rsidR="00B510FE">
        <w:t>changed,</w:t>
      </w:r>
      <w:r w:rsidR="00FA57F2">
        <w:t xml:space="preserve"> and life have now a lot of changes as a life of serious matter. Life is serious now and life have lot of changes. Time have reached its peak. Life in Asia have great life. Time is Asia have lot of changes. Time will reach its peak by then. By then life in Asia have a lot of never changing attitude. This was a life of greatness. Asians have a lot of </w:t>
      </w:r>
      <w:r w:rsidR="008466FD">
        <w:t>mindfulness</w:t>
      </w:r>
      <w:r w:rsidR="00FA57F2">
        <w:t xml:space="preserve"> by the time. Started to change and have a lot </w:t>
      </w:r>
      <w:r w:rsidR="008466FD">
        <w:t>of</w:t>
      </w:r>
      <w:r w:rsidR="00FA57F2">
        <w:t xml:space="preserve"> advanced life by then and life gets lot of value and sorrow in the thought of life. Life in </w:t>
      </w:r>
      <w:r w:rsidR="008466FD">
        <w:t>Asia</w:t>
      </w:r>
      <w:r w:rsidR="00FA57F2">
        <w:t xml:space="preserve"> have a lot of achievements and life is great in Asia now. Time have reached the peak for Asia now and life is great now in Asia as a life of </w:t>
      </w:r>
      <w:r w:rsidR="00B510FE">
        <w:t>spiritua</w:t>
      </w:r>
      <w:r w:rsidR="00FA57F2">
        <w:t xml:space="preserve">l life. </w:t>
      </w:r>
      <w:r w:rsidR="008466FD">
        <w:t>Time</w:t>
      </w:r>
      <w:r w:rsidR="00FA57F2">
        <w:t xml:space="preserve"> reached </w:t>
      </w:r>
      <w:r w:rsidR="008466FD">
        <w:t>life</w:t>
      </w:r>
      <w:r w:rsidR="00FA57F2">
        <w:t xml:space="preserve"> in </w:t>
      </w:r>
      <w:r w:rsidR="008466FD">
        <w:t>Asianow</w:t>
      </w:r>
      <w:r w:rsidR="00FA57F2">
        <w:t xml:space="preserve"> and life is greatness by then in Asia</w:t>
      </w:r>
      <w:r w:rsidR="00F93467">
        <w:t xml:space="preserve">. Life is now great in Asia and life is great now. Time have reached a peak by then and have a lot of changes by then. </w:t>
      </w:r>
      <w:r w:rsidR="008466FD">
        <w:t>Time</w:t>
      </w:r>
      <w:r w:rsidR="00F93467">
        <w:t xml:space="preserve"> in </w:t>
      </w:r>
      <w:r w:rsidR="008466FD">
        <w:t>Asia have</w:t>
      </w:r>
      <w:r w:rsidR="00F93467">
        <w:t xml:space="preserve"> a lot of achievable life by then and have a lot to change and to </w:t>
      </w:r>
      <w:r w:rsidR="008466FD">
        <w:t>change</w:t>
      </w:r>
      <w:r w:rsidR="00B510FE">
        <w:t>.</w:t>
      </w:r>
      <w:r w:rsidR="00F93467">
        <w:t xml:space="preserve"> Life in </w:t>
      </w:r>
      <w:r w:rsidR="008466FD">
        <w:t>Asia</w:t>
      </w:r>
      <w:r w:rsidR="00F93467">
        <w:t xml:space="preserve"> is a matter now. </w:t>
      </w:r>
      <w:r w:rsidR="008466FD">
        <w:t>Time</w:t>
      </w:r>
      <w:r w:rsidR="00F93467">
        <w:t xml:space="preserve"> have </w:t>
      </w:r>
      <w:r w:rsidR="008466FD">
        <w:t>reached</w:t>
      </w:r>
      <w:r w:rsidR="00F93467">
        <w:t xml:space="preserve"> the peak. Life in </w:t>
      </w:r>
      <w:r w:rsidR="008466FD">
        <w:t>Asia</w:t>
      </w:r>
      <w:r w:rsidR="00F93467">
        <w:t xml:space="preserve"> is now greatness, life have a lot of great value by then and have a lot of </w:t>
      </w:r>
      <w:r w:rsidR="008466FD">
        <w:t>valuable</w:t>
      </w:r>
      <w:r w:rsidR="00F93467">
        <w:t xml:space="preserve"> nature by then</w:t>
      </w:r>
      <w:r w:rsidR="00B510FE">
        <w:t xml:space="preserve">. </w:t>
      </w:r>
      <w:r w:rsidR="00F93467">
        <w:t xml:space="preserve">Life </w:t>
      </w:r>
      <w:r w:rsidR="008466FD">
        <w:t>i</w:t>
      </w:r>
      <w:r w:rsidR="00F93467">
        <w:t xml:space="preserve">s </w:t>
      </w:r>
      <w:r w:rsidR="008466FD">
        <w:t>great</w:t>
      </w:r>
      <w:r w:rsidR="00F93467">
        <w:t xml:space="preserve"> now in </w:t>
      </w:r>
      <w:r w:rsidR="008466FD">
        <w:t>Asiaas life</w:t>
      </w:r>
      <w:r w:rsidR="00F93467">
        <w:t xml:space="preserve"> of </w:t>
      </w:r>
      <w:r w:rsidR="00F93467">
        <w:lastRenderedPageBreak/>
        <w:t xml:space="preserve">valuable time. Time changed in Asia as a life of </w:t>
      </w:r>
      <w:r w:rsidR="008466FD">
        <w:t>wellbeingand</w:t>
      </w:r>
      <w:r w:rsidR="00F93467">
        <w:t xml:space="preserve"> life of greatness. Life in </w:t>
      </w:r>
      <w:r w:rsidR="008466FD">
        <w:t>Asia</w:t>
      </w:r>
      <w:r w:rsidR="00F93467">
        <w:t xml:space="preserve"> have a lot to </w:t>
      </w:r>
      <w:r w:rsidR="00B510FE">
        <w:t>change</w:t>
      </w:r>
      <w:r w:rsidR="00F93467">
        <w:t xml:space="preserve"> with in time. As life is greatness life is virtue in Asia. Mind of people of Asia i</w:t>
      </w:r>
      <w:r w:rsidR="00B510FE">
        <w:t>s</w:t>
      </w:r>
      <w:r w:rsidR="00F93467">
        <w:t xml:space="preserve"> now pure and well. Life is a matter of change in Asia and life is </w:t>
      </w:r>
      <w:r w:rsidR="008466FD">
        <w:t>great</w:t>
      </w:r>
      <w:r w:rsidR="00F93467">
        <w:t xml:space="preserve"> in Asia by now. Life </w:t>
      </w:r>
      <w:r w:rsidR="008466FD">
        <w:t>is</w:t>
      </w:r>
      <w:r w:rsidR="00F93467">
        <w:t xml:space="preserve"> changing in Asia by then and have changed. Time is now life in Asia and have a lot of value. </w:t>
      </w:r>
      <w:r w:rsidR="00B510FE">
        <w:t>Mode</w:t>
      </w:r>
      <w:r w:rsidR="00F93467">
        <w:t xml:space="preserve"> of life in Asia is a life of wellness in Asia and have a lot to have with in Asia. Life i</w:t>
      </w:r>
      <w:r w:rsidR="00B510FE">
        <w:t>n</w:t>
      </w:r>
      <w:r w:rsidR="00F93467">
        <w:t xml:space="preserve"> Asia changed </w:t>
      </w:r>
      <w:r w:rsidR="008466FD">
        <w:t>dramatically</w:t>
      </w:r>
      <w:r w:rsidR="00F93467">
        <w:t xml:space="preserve">. Life have lot to </w:t>
      </w:r>
      <w:r w:rsidR="008466FD">
        <w:t>change,</w:t>
      </w:r>
      <w:r w:rsidR="00F93467">
        <w:t xml:space="preserve"> and changes have to be accepted by then</w:t>
      </w:r>
      <w:r w:rsidR="00B510FE">
        <w:t>.</w:t>
      </w:r>
      <w:r w:rsidR="008466FD">
        <w:t>Time</w:t>
      </w:r>
      <w:r w:rsidR="00F93467">
        <w:t xml:space="preserve"> in Asia is now </w:t>
      </w:r>
      <w:r w:rsidR="008466FD">
        <w:t>great,</w:t>
      </w:r>
      <w:r w:rsidR="00F93467">
        <w:t xml:space="preserve"> and ti</w:t>
      </w:r>
      <w:r w:rsidR="00B510FE">
        <w:t>m</w:t>
      </w:r>
      <w:r w:rsidR="00F93467">
        <w:t xml:space="preserve">e is now a </w:t>
      </w:r>
      <w:r w:rsidR="008466FD">
        <w:t>value</w:t>
      </w:r>
      <w:r w:rsidR="00F93467">
        <w:t xml:space="preserve"> of mind now in </w:t>
      </w:r>
      <w:r w:rsidR="008466FD">
        <w:t xml:space="preserve">Asia. </w:t>
      </w:r>
      <w:r w:rsidR="00F93467">
        <w:t xml:space="preserve">Life is now a </w:t>
      </w:r>
      <w:r w:rsidR="008466FD">
        <w:t>silly</w:t>
      </w:r>
      <w:r w:rsidR="00F93467">
        <w:t xml:space="preserve"> matter Asians </w:t>
      </w:r>
      <w:r w:rsidR="008466FD">
        <w:t>thought</w:t>
      </w:r>
      <w:r w:rsidR="00F93467">
        <w:t xml:space="preserve">. Life is now as a life of greatness. Life is now a serious matter now and time is great now. Life in Asia have a lot ofchanges and life is </w:t>
      </w:r>
      <w:r w:rsidR="008466FD">
        <w:t>great</w:t>
      </w:r>
      <w:r w:rsidR="00F93467">
        <w:t xml:space="preserve"> in Asia. </w:t>
      </w:r>
      <w:r w:rsidR="008466FD">
        <w:t>Time</w:t>
      </w:r>
      <w:r w:rsidR="00F93467">
        <w:t xml:space="preserve"> of Asia have a to </w:t>
      </w:r>
      <w:r w:rsidR="008466FD">
        <w:t>change,</w:t>
      </w:r>
      <w:r w:rsidR="00F93467">
        <w:t xml:space="preserve"> and life is great now</w:t>
      </w:r>
      <w:r w:rsidR="00CA53E4">
        <w:t>.</w:t>
      </w:r>
      <w:r w:rsidR="008466FD">
        <w:t>Time</w:t>
      </w:r>
      <w:r w:rsidR="00F93467">
        <w:t xml:space="preserve"> have lot </w:t>
      </w:r>
      <w:r w:rsidR="00CA53E4">
        <w:t>to</w:t>
      </w:r>
      <w:r w:rsidR="00F93467">
        <w:t xml:space="preserve"> achieve </w:t>
      </w:r>
      <w:r w:rsidR="008466FD">
        <w:t xml:space="preserve">now inAsia. </w:t>
      </w:r>
      <w:r w:rsidR="00F93467">
        <w:t xml:space="preserve">Life of </w:t>
      </w:r>
      <w:r w:rsidR="008466FD">
        <w:t>Asia</w:t>
      </w:r>
      <w:r w:rsidR="00F93467">
        <w:t xml:space="preserve"> have a lot to get </w:t>
      </w:r>
      <w:r w:rsidR="008466FD">
        <w:t>advanced</w:t>
      </w:r>
      <w:r w:rsidR="00F93467">
        <w:t xml:space="preserve"> and life is great in </w:t>
      </w:r>
      <w:r w:rsidR="008466FD">
        <w:t>Asia</w:t>
      </w:r>
      <w:r w:rsidR="00F93467">
        <w:t xml:space="preserve"> as a life of great vision. Life changed in </w:t>
      </w:r>
      <w:r w:rsidR="00B510FE">
        <w:t>Asia</w:t>
      </w:r>
      <w:r w:rsidR="00F93467">
        <w:t xml:space="preserve"> as life of virtue. T</w:t>
      </w:r>
      <w:r w:rsidR="00B510FE">
        <w:t>i</w:t>
      </w:r>
      <w:r w:rsidR="00F93467">
        <w:t>m</w:t>
      </w:r>
      <w:r w:rsidR="00B510FE">
        <w:t>e</w:t>
      </w:r>
      <w:r w:rsidR="00F93467">
        <w:t xml:space="preserve"> changed in </w:t>
      </w:r>
      <w:r w:rsidR="00B510FE">
        <w:t>Asia</w:t>
      </w:r>
      <w:r w:rsidR="00F93467">
        <w:t xml:space="preserve"> a </w:t>
      </w:r>
      <w:r w:rsidR="00B510FE">
        <w:t>as a</w:t>
      </w:r>
      <w:r w:rsidR="00F93467">
        <w:t xml:space="preserve"> time of virtue. </w:t>
      </w:r>
      <w:r w:rsidR="00B510FE">
        <w:t>Valuedissolves</w:t>
      </w:r>
      <w:r w:rsidR="008466FD">
        <w:t xml:space="preserve"> in life </w:t>
      </w:r>
      <w:r w:rsidR="00B510FE">
        <w:t>ofAsia</w:t>
      </w:r>
      <w:r w:rsidR="008466FD">
        <w:t xml:space="preserve"> and have a lot of </w:t>
      </w:r>
      <w:r w:rsidR="00B510FE">
        <w:t>value</w:t>
      </w:r>
      <w:r w:rsidR="008466FD">
        <w:t xml:space="preserve"> in minds of </w:t>
      </w:r>
      <w:r w:rsidR="00B510FE">
        <w:t>Asia</w:t>
      </w:r>
      <w:r w:rsidR="008466FD">
        <w:t>ns</w:t>
      </w:r>
      <w:r w:rsidR="00B510FE">
        <w:t>.</w:t>
      </w:r>
      <w:r w:rsidR="008466FD">
        <w:t xml:space="preserve"> T</w:t>
      </w:r>
      <w:r w:rsidR="00B510FE">
        <w:t>i</w:t>
      </w:r>
      <w:r w:rsidR="008466FD">
        <w:t>m</w:t>
      </w:r>
      <w:r w:rsidR="00B510FE">
        <w:t>e</w:t>
      </w:r>
      <w:r w:rsidR="008466FD">
        <w:t xml:space="preserve"> have reached the peak and value have reached the time now in </w:t>
      </w:r>
      <w:r w:rsidR="00B510FE">
        <w:t>Asia</w:t>
      </w:r>
      <w:r w:rsidR="008466FD">
        <w:t xml:space="preserve"> as a life of great </w:t>
      </w:r>
      <w:r w:rsidR="00B510FE">
        <w:t>visible</w:t>
      </w:r>
      <w:r w:rsidR="008466FD">
        <w:t xml:space="preserve"> greatness. Life in Asia is now </w:t>
      </w:r>
      <w:r w:rsidR="006C6F15">
        <w:t>great,</w:t>
      </w:r>
      <w:r w:rsidR="008466FD">
        <w:t xml:space="preserve"> and life have lot of c</w:t>
      </w:r>
      <w:r w:rsidR="00B510FE">
        <w:t>ha</w:t>
      </w:r>
      <w:r w:rsidR="008466FD">
        <w:t>nges by now as a liv</w:t>
      </w:r>
      <w:r w:rsidR="00B510FE">
        <w:t>eof</w:t>
      </w:r>
      <w:r w:rsidR="008466FD">
        <w:t xml:space="preserve"> great vision. </w:t>
      </w:r>
      <w:r w:rsidR="00B510FE">
        <w:t>Time</w:t>
      </w:r>
      <w:r w:rsidR="008466FD">
        <w:t xml:space="preserve"> in </w:t>
      </w:r>
      <w:r w:rsidR="00B510FE">
        <w:t>Asia</w:t>
      </w:r>
      <w:r w:rsidR="008466FD">
        <w:t xml:space="preserve"> have lot of </w:t>
      </w:r>
      <w:r w:rsidR="00B510FE">
        <w:t>Advance</w:t>
      </w:r>
      <w:r w:rsidR="008466FD">
        <w:t xml:space="preserve"> life now in Asia as life of given time as a life of given time. </w:t>
      </w:r>
      <w:r w:rsidR="00B510FE">
        <w:t>Changes</w:t>
      </w:r>
      <w:r w:rsidR="008466FD">
        <w:t xml:space="preserve"> in </w:t>
      </w:r>
      <w:r w:rsidR="00B510FE">
        <w:t>life</w:t>
      </w:r>
      <w:r w:rsidR="008466FD">
        <w:t xml:space="preserve"> of </w:t>
      </w:r>
      <w:r w:rsidR="00B510FE">
        <w:t>Asia</w:t>
      </w:r>
      <w:r w:rsidR="008466FD">
        <w:t xml:space="preserve"> s have now changed to life of great vision and life of </w:t>
      </w:r>
      <w:r w:rsidR="00B510FE">
        <w:t>great</w:t>
      </w:r>
      <w:r w:rsidR="008466FD">
        <w:t xml:space="preserve"> value of well life. Life in Asia have lot of </w:t>
      </w:r>
      <w:r w:rsidR="00B510FE">
        <w:t>changes</w:t>
      </w:r>
      <w:r w:rsidR="008466FD">
        <w:t xml:space="preserve"> now and have lot to be in time now </w:t>
      </w:r>
      <w:r w:rsidR="00B510FE">
        <w:t>in Asia</w:t>
      </w:r>
      <w:r w:rsidR="008466FD">
        <w:t xml:space="preserve"> as a life of </w:t>
      </w:r>
      <w:r w:rsidR="00B510FE">
        <w:t>greatvisible</w:t>
      </w:r>
      <w:r w:rsidR="008466FD">
        <w:t xml:space="preserve"> nature. </w:t>
      </w:r>
      <w:r w:rsidR="00B510FE">
        <w:t>Time</w:t>
      </w:r>
      <w:r w:rsidR="008466FD">
        <w:t xml:space="preserve"> have reached it s peak and life have </w:t>
      </w:r>
      <w:r w:rsidR="00B510FE">
        <w:t>got</w:t>
      </w:r>
      <w:r w:rsidR="008466FD">
        <w:t xml:space="preserve"> advanced in </w:t>
      </w:r>
      <w:r w:rsidR="00B510FE">
        <w:t>Asia</w:t>
      </w:r>
      <w:r w:rsidR="008466FD">
        <w:t xml:space="preserve"> as a life of great visible life. Now in </w:t>
      </w:r>
      <w:r w:rsidR="00B510FE">
        <w:t>Asia</w:t>
      </w:r>
      <w:r w:rsidR="008466FD">
        <w:t xml:space="preserve"> life have </w:t>
      </w:r>
      <w:r w:rsidR="00B510FE">
        <w:t>got</w:t>
      </w:r>
      <w:r w:rsidR="008466FD">
        <w:t xml:space="preserve"> well life </w:t>
      </w:r>
      <w:r w:rsidR="00B510FE">
        <w:t>and</w:t>
      </w:r>
      <w:r w:rsidR="008466FD">
        <w:t xml:space="preserve"> a life of great visible nature of well life now </w:t>
      </w:r>
      <w:r w:rsidR="00B510FE">
        <w:t xml:space="preserve">time </w:t>
      </w:r>
      <w:r w:rsidR="008466FD">
        <w:t xml:space="preserve">is </w:t>
      </w:r>
      <w:r w:rsidR="00B510FE">
        <w:t>changing</w:t>
      </w:r>
      <w:r w:rsidR="008466FD">
        <w:t xml:space="preserve"> in Asia as a life of great vision and a life of greatness.</w:t>
      </w:r>
    </w:p>
    <w:p w:rsidR="00CA57C0" w:rsidRDefault="006C6F15" w:rsidP="005015CC">
      <w:pPr>
        <w:pStyle w:val="TipText"/>
        <w:spacing w:line="360" w:lineRule="auto"/>
        <w:jc w:val="both"/>
      </w:pPr>
      <w:r>
        <w:t xml:space="preserve">Time of Asia changed to a great venture. Life </w:t>
      </w:r>
      <w:r w:rsidR="001A7B99">
        <w:t>attained</w:t>
      </w:r>
      <w:r>
        <w:t xml:space="preserve"> quality</w:t>
      </w:r>
      <w:r w:rsidR="001A7B99">
        <w:t xml:space="preserve"> in Asia</w:t>
      </w:r>
      <w:r>
        <w:t xml:space="preserve">. </w:t>
      </w:r>
      <w:r w:rsidR="001A7B99">
        <w:t>Greatness of life and people’s knowledge in life attains fame all over</w:t>
      </w:r>
      <w:r>
        <w:t xml:space="preserve">. </w:t>
      </w:r>
      <w:r w:rsidR="001A7B99">
        <w:t>People of Asia starts taking social responsibilities</w:t>
      </w:r>
      <w:r>
        <w:t xml:space="preserve">. </w:t>
      </w:r>
      <w:r w:rsidR="00F6703B">
        <w:t>Time acquires value in Asia andd</w:t>
      </w:r>
      <w:r w:rsidR="00B85D23">
        <w:t>ignity of life inattained fame</w:t>
      </w:r>
      <w:r>
        <w:t xml:space="preserve">. </w:t>
      </w:r>
      <w:r w:rsidR="00B85D23">
        <w:t>Livelihood of Asia changed</w:t>
      </w:r>
      <w:r>
        <w:t>.</w:t>
      </w:r>
      <w:r w:rsidR="00B53E1C">
        <w:t xml:space="preserve"> Life is now a great </w:t>
      </w:r>
      <w:r w:rsidR="00F6703B">
        <w:t>in Asia</w:t>
      </w:r>
      <w:r w:rsidR="00B53E1C">
        <w:t xml:space="preserve">. Life is never a lot of hidden facts or a life of miseries, life is great living matter of great wellbeing. Life </w:t>
      </w:r>
      <w:r w:rsidR="001A7B99">
        <w:t>is</w:t>
      </w:r>
      <w:r w:rsidR="00B53E1C">
        <w:t xml:space="preserve"> now a matter of great living life and a matter of very long life and have a lot to have with life of a man on a great living life and a lot to change on the matter of wellbeing on life and a life of great vision and a life of great life on earth as a life of matter of fact. Life is never a life of a great vision or a life of great vision and a life of great visible natural life on the planet of great living life of a matter of great vision and a life of </w:t>
      </w:r>
      <w:r w:rsidR="00B53E1C">
        <w:lastRenderedPageBreak/>
        <w:t xml:space="preserve">great visible great life on a matter of living aspect of life. Now life is a great visible living aspect in Asia and have a lot to change in the time of great value and great valuable manner of life and a life of great visible manner. Life is now a matter of visible fact and a fact of great visible manner. Life is now a matter of consequence of living matter of life and a life. As life is a matter of consequence. It is a matter od living faces of matter of life in a value of matter in the nature of earth and a matter of life. Life is </w:t>
      </w:r>
      <w:r w:rsidR="00CA57C0">
        <w:t>n</w:t>
      </w:r>
      <w:r w:rsidR="00B53E1C">
        <w:t>.</w:t>
      </w: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Pr>
        <w:pStyle w:val="TipText"/>
        <w:spacing w:line="360" w:lineRule="auto"/>
        <w:jc w:val="both"/>
      </w:pPr>
    </w:p>
    <w:p w:rsidR="005015CC" w:rsidRDefault="005015CC" w:rsidP="005015CC"/>
    <w:p w:rsidR="005015CC" w:rsidRPr="005015CC" w:rsidRDefault="005015CC" w:rsidP="005015CC"/>
    <w:p w:rsidR="00B71B80" w:rsidRPr="00B71B80" w:rsidRDefault="00CA57C0" w:rsidP="00B71B80">
      <w:pPr>
        <w:pStyle w:val="Heading1"/>
        <w:spacing w:line="360" w:lineRule="auto"/>
      </w:pPr>
      <w:bookmarkStart w:id="12" w:name="_Toc126706164"/>
      <w:r>
        <w:t xml:space="preserve">Chapter 9 </w:t>
      </w:r>
      <w:r w:rsidRPr="00B55FEF">
        <w:t xml:space="preserve">— </w:t>
      </w:r>
      <w:r>
        <w:t>Asia at its beg</w:t>
      </w:r>
      <w:r w:rsidR="002F5080">
        <w:t>in</w:t>
      </w:r>
      <w:r>
        <w:t>ning</w:t>
      </w:r>
      <w:bookmarkEnd w:id="12"/>
    </w:p>
    <w:p w:rsidR="00CA57C0" w:rsidRDefault="00850E03" w:rsidP="001B26C0">
      <w:pPr>
        <w:pStyle w:val="TipText"/>
        <w:spacing w:line="360" w:lineRule="auto"/>
        <w:jc w:val="both"/>
      </w:pPr>
      <w:r>
        <w:lastRenderedPageBreak/>
        <w:t xml:space="preserve">At times ethnicity of Asia began to acquire life. Diversity of Asia attained its mature state. Life of Asians are now united as to </w:t>
      </w:r>
      <w:r w:rsidR="00D960B8">
        <w:t xml:space="preserve">start with the new age. Now Asia have lot of people as wealth of nation. Unity spread in nation as life itself. Now Asia have lot of natural wealth as gift. </w:t>
      </w:r>
      <w:r w:rsidR="00F531DB">
        <w:t xml:space="preserve">Now Asia have lot of wealth as its treasury. As Asia have its people life in Asia is now wellness. Now Asians are lot lucky. Story starts in Asia as storms. People starts to actively participate in national Army. Asia have now lot of direct sources for working of Army, through </w:t>
      </w:r>
      <w:r w:rsidR="00EF6189">
        <w:t xml:space="preserve">country man, merchants, sailors, etc. Now Janet have went to her family, The castle fell in sleep. Arya is now in a meeting with the minister. Priest went to Aryan for discussion. Scholars of the ministry asked for a ministry session. Soon after the ministry Aryan went to naval base with the priest and Arya. There weighted the chief of navy and solders of navy. </w:t>
      </w:r>
      <w:r w:rsidR="00213BEB">
        <w:t xml:space="preserve">They soon went to a meeting in a ship. Along their discussion they noted their ships being stolen by tribes of an island. When they discussed about it they saw the possibility of tribal island to unit to form a state. They went in discussion of the danger to cease. The sailors went to the sea and Ayan returned along with his people. Aryan went to his fort near the shore and meet the head of the fort. And urged him to be alert. Ayan and priest went to the castle in carts. Alert signals were sent along the borders of nation. </w:t>
      </w:r>
      <w:r w:rsidR="00FF30BD">
        <w:t xml:space="preserve">Aryan was in a serious bought to clear the island. The held again the decision was to take control over the island. Two days passed to clear the nearby islands. Other nations refused to do so. Nations of Aryan Rule invited Asia for meeting. Aryan along with Arya, Janet, Philip and George attended the meeting together. Rulership around the </w:t>
      </w:r>
      <w:r w:rsidR="00F371E8">
        <w:t>globe</w:t>
      </w:r>
      <w:r w:rsidR="00FF30BD">
        <w:t xml:space="preserve"> started to be serious and took this as a signal. Decision came from the Congress to capture the islands around the globe and establish the rule of NAR. Now kingdoms around the globe started to be alert. </w:t>
      </w:r>
      <w:r w:rsidR="004F2857">
        <w:t xml:space="preserve">Borders of nations stood guarded. Aryans Army was </w:t>
      </w:r>
      <w:r w:rsidR="00F371E8">
        <w:t>too</w:t>
      </w:r>
      <w:r w:rsidR="004F2857">
        <w:t xml:space="preserve"> serious about the situation to guard the people of the nation. After the next three days islands were captured. Life of people of Asia began to be in worries. People of Asia started to be gloomy. Days passed by in the same manner.</w:t>
      </w:r>
    </w:p>
    <w:p w:rsidR="00B10C67" w:rsidRDefault="00B10C67" w:rsidP="001B26C0">
      <w:pPr>
        <w:pStyle w:val="TipText"/>
        <w:spacing w:line="360" w:lineRule="auto"/>
        <w:jc w:val="both"/>
      </w:pPr>
      <w:r>
        <w:t xml:space="preserve">Now Asia have a new life in the snow of Asia. Aryan went to a nearby state in Asia together with Arya. Philip took the responsibility of the palace. When Aryan reached, he called all the rulers and advised on rule. Now there is no involvement of people in the administration. Aryan went to a </w:t>
      </w:r>
      <w:r w:rsidR="00F611A3">
        <w:t>marketplace</w:t>
      </w:r>
      <w:r>
        <w:t xml:space="preserve"> nearby to see the </w:t>
      </w:r>
      <w:r w:rsidR="00F611A3">
        <w:t xml:space="preserve">development of civilization. Now they have two options for </w:t>
      </w:r>
      <w:r w:rsidR="00F611A3">
        <w:lastRenderedPageBreak/>
        <w:t>nurturing the state. That is to nurture the market or to improve the markets again. He opts for improving the markets. They went to a luxury hotel nearby and had the lunch together along their journey. Now life is stress-free for Asians. As time passes life is unity in diverse situation for people of Asia. Now people had two Rulers Aryan and Aryan and even Janet with them forgetting their King. Now palace had life in danger as Aryan is lot to move o</w:t>
      </w:r>
      <w:r w:rsidR="002F1681">
        <w:t xml:space="preserve">n in the royal life. As time passes life got strong emotion for palace in danger. When Aryan reached palace was in sleep. They took rest for the time being. Next day Aryan thought about the issue and called Janet to find a solution for this. Janet said if we have to move we have to move even time is lot ahead of us. Now the hall filled with silence. They went to the balcony Arya weighting </w:t>
      </w:r>
      <w:r w:rsidR="00922787">
        <w:t>there.</w:t>
      </w:r>
      <w:r w:rsidR="002F1681">
        <w:t xml:space="preserve"> Janet took a delay </w:t>
      </w:r>
      <w:r w:rsidR="00434F1F">
        <w:t>to enter to the balcony. Calling two solders to guard the entrance she went to the balcony. They discussed there to de rigueur the language Asianic, Janet made notice</w:t>
      </w:r>
      <w:r w:rsidR="00922787">
        <w:t xml:space="preserve"> to thetardy. The discussion went on.</w:t>
      </w:r>
    </w:p>
    <w:p w:rsidR="00922787" w:rsidRDefault="00922787" w:rsidP="001B26C0">
      <w:pPr>
        <w:pStyle w:val="TipText"/>
        <w:spacing w:line="360" w:lineRule="auto"/>
        <w:jc w:val="both"/>
      </w:pPr>
      <w:r>
        <w:t>Now the palace became active. Life in palace started to be joyful</w:t>
      </w:r>
      <w:r w:rsidR="008F7462">
        <w:t xml:space="preserve"> by then. Philip and George went to the ministry to conduct a meeting for state. Messengers of Aryan came to Aryan to inform about the secret behind the ship. Aryan’s blue eyes brightened in the sun. He called his two </w:t>
      </w:r>
      <w:r w:rsidR="00630DAC">
        <w:t>soldiers</w:t>
      </w:r>
      <w:r w:rsidR="008F7462">
        <w:t xml:space="preserve"> and sent with. The spatiality of Aryans castle was his castle only had the royal family other than the solders of the castle. It was a </w:t>
      </w:r>
      <w:r w:rsidR="00630DAC">
        <w:t xml:space="preserve">beautiful </w:t>
      </w:r>
      <w:r w:rsidR="008F7462">
        <w:t>time indeed. Clouds covered the sky of castle. Now castle starts to be calm.</w:t>
      </w:r>
      <w:r w:rsidR="00630DAC">
        <w:t xml:space="preserve"> Now Asia really has two kings Aryan and George. Now Asia is very beautiful to see. People of Asia starts to be very calm as days passed. Now Asia has lot of beautiful moments hidden in the time between. Love covered the faces of Asia. Life have now meaning to the maximum in Asia. As days passes life in Asia have glory to the maximum. Now Asia is a paradise. Love got meaning in Asia as life is now seen like. Youth of Asia starts to fell in love with each other. Aryan took it serious for the future of Asia as life have to be understood. Now Asia have beautiful life ahead. Now Asia is in middle of a serious change together with the nature. The castle of Asia shined in the </w:t>
      </w:r>
      <w:r w:rsidR="00866661">
        <w:t>evening sun. People really started to worship the castle. Now life is very lot of spiritual thoughts for Asian citizens. On the other hand, life is nature and living for nature for Asians. Middle of All these changes life is hidden secrets for Asians. Now Asia is beautiful in the eyes of angels of heaven.</w:t>
      </w:r>
    </w:p>
    <w:p w:rsidR="00F6703B" w:rsidRDefault="00866661" w:rsidP="00CA57C0">
      <w:pPr>
        <w:pStyle w:val="TipText"/>
        <w:spacing w:line="360" w:lineRule="auto"/>
        <w:jc w:val="both"/>
      </w:pPr>
      <w:r>
        <w:lastRenderedPageBreak/>
        <w:t xml:space="preserve">As the day begin palace got brightened in the sun. </w:t>
      </w:r>
      <w:r w:rsidR="00C432A0">
        <w:t xml:space="preserve">Philip got early at 2 that morning and went to the library of palace. Janet went to Arya and is discussing about palace matters. Aryan went to the priest. In the last </w:t>
      </w:r>
      <w:r w:rsidR="004B77CD">
        <w:t>one-year</w:t>
      </w:r>
      <w:r w:rsidR="00C432A0">
        <w:t xml:space="preserve"> Aryan was always with the priest.</w:t>
      </w:r>
      <w:r w:rsidR="004B77CD">
        <w:t xml:space="preserve"> Now Asia really need shade for growth. Now Asia is growing to its maximum. </w:t>
      </w:r>
      <w:r w:rsidR="00FC4F33">
        <w:t xml:space="preserve">The day began with shining sun and shades of trees of Asia. Now Asia is living in peace of freedom. Now Asia have lot of free natural life for people. As Asia grows up life is very long journey for people. </w:t>
      </w:r>
      <w:r w:rsidR="00F371E8">
        <w:t>Aryan thinking about the people of Asia went to Arya. He sat near her and discussed with her. George went to the caption of Army. Nation slept in the warmth of sun. By the time it came to Aryans ear that a faraway nation Unitus had capture nearby nation and is coming to capture Asia. A week passed by. The nation went to see the solders of Unitus. Unitus urged for a war the next day.</w:t>
      </w:r>
      <w:r w:rsidR="001A7A92">
        <w:t xml:space="preserve"> When the sun rises, sold</w:t>
      </w:r>
      <w:r w:rsidR="004B6FFB">
        <w:t>i</w:t>
      </w:r>
      <w:r w:rsidR="001A7A92">
        <w:t xml:space="preserve">ers of Asia stood in the Warfield of Asia. The flags of the nations were raised in the field. Cannons were fired by Asia without cannon blots followed by Unitus. The war began with cannon shots and archers of Asia shooting their arrows. Foot solders of Unitus came forward. Asia sent their </w:t>
      </w:r>
      <w:r w:rsidR="004B6FFB">
        <w:t>knights forward</w:t>
      </w:r>
      <w:r w:rsidR="0097221C">
        <w:t>,f</w:t>
      </w:r>
      <w:r w:rsidR="004B6FFB">
        <w:t>ollowed by soldiers guarding the Area.</w:t>
      </w:r>
      <w:r w:rsidR="00B81B28">
        <w:t xml:space="preserve"> The knights almost tackle to soldiers of Unitus. Asia lost many of their solders in cannon shorts. Archers of Unitus killed the knights of Asia. Rest of the solders of Unitus came forward to the defended area of Asia. Archers and solders of Asia tackled the solders of Unitus. By then time reached till the evening. The war ended by defeating Unitus. Asia got its life back after the war.</w:t>
      </w:r>
    </w:p>
    <w:p w:rsidR="00B40984" w:rsidRDefault="00B81B28" w:rsidP="00CA57C0">
      <w:pPr>
        <w:pStyle w:val="TipText"/>
        <w:spacing w:line="360" w:lineRule="auto"/>
        <w:jc w:val="both"/>
      </w:pPr>
      <w:r>
        <w:t xml:space="preserve">After few days Asia came back to peace. Now Aryan wants serious secret messengers to tackle any danger. Within few days Aryan arranged his solders for that. Few days later Aryan heard from his messengers that the countries along the world have weak defense. Aryan took it seriously. He sent </w:t>
      </w:r>
      <w:r w:rsidR="00EB0BDE">
        <w:t xml:space="preserve">messages to Nations of Aryan rule for a conference. After two week few of the nations joined the conference. Aryan made solution to strengthen the army. Soon after this he held ministry for the same matter. Together with Janet Aryan made solution in hours of time. Aryan gave alert to his solders and strengthened his defense. He gave more training to his solders to make his country strong and made the training continue ever. As gone so nation have recovered from any crisis till. Now Aryan is tired in Administration. </w:t>
      </w:r>
      <w:r w:rsidR="00B40984">
        <w:t xml:space="preserve">Philip took the responsibility of the nation. By the time Philip and George have well knowledge of nation and administration. The courage of nation and soldiers melt away in the news. Aryan informed in a public meeting </w:t>
      </w:r>
      <w:r w:rsidR="00B40984">
        <w:lastRenderedPageBreak/>
        <w:t>he will come back to administration for sure. Soon after few days everything in the nation including the administration collapsed after the war. Aryan thought together with Arya in the garden that the stories of Asia have ended like.</w:t>
      </w:r>
    </w:p>
    <w:p w:rsidR="00326A91" w:rsidRDefault="00B40984" w:rsidP="00CA57C0">
      <w:pPr>
        <w:pStyle w:val="TipText"/>
        <w:spacing w:line="360" w:lineRule="auto"/>
        <w:jc w:val="both"/>
      </w:pPr>
      <w:r>
        <w:t xml:space="preserve">Philip and George were too serious about the matters and took serious decisions for administration. They </w:t>
      </w:r>
      <w:r w:rsidR="00516558">
        <w:t xml:space="preserve">made back the state to life in a matter of a month. They hope Aryan to slowly came back to administration. In the absence of Aryan Janet held a good stand for the nation together with all others. And they hope a future for Asia in the coming days. Life in Asia starts to be serious day by day. People of Asia came to notice to the national matters of Asia and slowly Asia starts to come back from the war. Soon Asia starts to grow economically. Aryan avoiding every matters wants to strengthen the nation. He took all the measures for this. Wealth Asia increased even in the coming days. Life started to be filled in duties for Asians. Now Asia have wealth and glory together. Aryan came back to administration. The glow of the nation came back. The flag of the nation became bright in </w:t>
      </w:r>
      <w:r w:rsidR="00D72807">
        <w:t xml:space="preserve">following days. Now life is just duties in Asia. Aryan sent advice to the people to divert from this. People starts to concentrate in their work. Aryan thought the nation is too backward in strength and even the people of Asia are weak. Janet advised him about the position they have reached. Aryan became convinced to this. Now the nation Asia have life Aryan thought. He appointed his scholars to study about the nation. In the next ministry he did every bit to strengthen the nation. Now Asia have reached lot of time ahead. Janet concentrated in advising the scholars in the study. George took the responsibility of training the army. Aryan was happy about their children. Aryan dreamed about the olden days of him with Arya. The priest of the castle shed tears in seeing this. Now Asia have reached the shore he thought. </w:t>
      </w:r>
      <w:r w:rsidR="00326A91">
        <w:t>As his tears shed Asia changed a lot. Now Asia is a strength of unity in the world and a strength for other nations closer to. As Asia grown up the nearby nations also have grown up. Now Aryan wants to be in union with all the nearby nations and all the nations around the world. He conducted national conference for this and win on this. Now Asians should enjoy their life Aryan thought. He took a serious dip in</w:t>
      </w:r>
      <w:r w:rsidR="003C713D">
        <w:t xml:space="preserve"> a</w:t>
      </w:r>
      <w:r w:rsidR="00326A91">
        <w:t xml:space="preserve"> thought in this. Now Asia should arise he thought. In the coming ministry sessions, he noted the matter. Within a weak they found solution for this and hoped for this sooner.</w:t>
      </w:r>
      <w:r w:rsidR="003C713D">
        <w:t xml:space="preserve"> Now Asia have lot of people for nation as a wealth. Aryan understood this. Now the nation starts to change. Aryan thought to build </w:t>
      </w:r>
      <w:r w:rsidR="003C713D">
        <w:lastRenderedPageBreak/>
        <w:t xml:space="preserve">parks and garden for people of Asia. He arranged that. Philip came to Aryan to meet him. He discussed with him the states matter a few minutes. Later he went to his room. Now the nation starts to grow slowly. As a result, nation have lot of changes. Now nation is not in fire of liberation, not in crisis, not in miseries but in </w:t>
      </w:r>
      <w:r w:rsidR="00C10E72">
        <w:t xml:space="preserve">glory. Nation stood glorious. Everything in Asia have now value. As a part of this change children of Asia starts to change. Now Asia is a paradise. Life have value in Asia. As the changes become strong Asia even become to be in fire of liberation. Life is now so easy in Asia now. Aryan was so happy in these changes. Life have now lot of valuable moments in the life of Asians due to Aryan. Now Asians starts to think whether Aryan is our leader or really a hero. People really now wish for their leader Aryan they already got. </w:t>
      </w:r>
      <w:r w:rsidR="008E250C">
        <w:t xml:space="preserve">Now life in Asia is rally a good story of life. Now Asia stood straight in the lines of history with strong backbone. Now life is festive in Asia as the part of the achievements. Now Asia wants Aryan to be their king again. In the feelings of the nation Aryan again took the crown. Now nation is strong and free. Aryan and Arya again become the king and queen of Asia. Now Asia is back to order and every bit of the olden time have come back to Asia, the wind of Asia felt like an olden time when the tribe started and was really a community when it started. Now Asians have everything they want. Their life is fulfilled, and they have happiness in their mind and face. Children of Asia starts to grow in peace of Asia. Aryan now really want to stop the war in the nation. </w:t>
      </w:r>
      <w:r w:rsidR="008345CA">
        <w:t>He made everything possible for that by uniting with nations. Now Asia is in the brim of flourishment. As so Asians starts to change their lifestyle. Now everything in Asia from markers to public places are in order. As Aryan starts to grow Asia also started to grow from the very past. Now Asia is a dream for other nations. Life is so beautiful in Asia now. Nations around the world started to change in its glory. Now Asia have really changed according to the ethnic group. As days passed in Asia life got beautiful and beautiful.</w:t>
      </w:r>
      <w:r w:rsidR="00300F40">
        <w:t xml:space="preserve"> People started to go for education of their children in the best ways. Now life is not less serious in Asia.</w:t>
      </w:r>
      <w:r w:rsidR="00F13C5B">
        <w:t xml:space="preserve"> Now Asia have lot gone for its glory. Now the mother Asia is so tired after this. Life of people have to be in glory, Aryan thought. Now there is every way for anything in Asia and life in Asia starts to be in glory. Now Asia is the strongest nation in the world as there is everything for anything in Asia. Life in Asia is glorious people thought. Life is now everything people thought again. Life in Asia starts to flourish again and again due to the progress of nation. Life is now spiritual people of </w:t>
      </w:r>
      <w:r w:rsidR="00F13C5B">
        <w:lastRenderedPageBreak/>
        <w:t xml:space="preserve">Asia starts to understand. Now Asia is glorious, Philip thought for the first time after his crown. Now life is glorious Asians wish together. Time of Asia flown like anything. Now Asia wants everything new. Now Asia have fresh air, fresh water beautiful sky, glittering stars and clouds and food as they wish. By the time Aryan thought, Asia haven’t </w:t>
      </w:r>
      <w:r w:rsidR="004266F5">
        <w:t>changed from the old tribe. Aryan really want to change that. Now Asia is a heaven, but Aryan want to change Asia to even more. Aryan thought, life is good in Asia, food is good in Asia, water is good in Asia, land is good in Asia even the trees are good in Asia, now people want even good life. Aryan took an oath in mind with Array he will work for that till is last breadth. They thought the beauty of life is the way of living. As time moves life got fulfilled in Asia. People got happier than ever. Life is now even more Aryan thought.</w:t>
      </w:r>
    </w:p>
    <w:p w:rsidR="00C50616" w:rsidRDefault="004266F5" w:rsidP="00CA57C0">
      <w:pPr>
        <w:pStyle w:val="TipText"/>
        <w:spacing w:line="360" w:lineRule="auto"/>
        <w:jc w:val="both"/>
      </w:pPr>
      <w:r>
        <w:t xml:space="preserve">Next day Philip and George sent them to a journey to a nearby desert. Both of them seemed to be like a newly weeded couple. They spent their life in the shades of the desert Arya making a drawing of Aryan, spending time in the desert and having fruits, </w:t>
      </w:r>
      <w:r w:rsidR="00396D4A">
        <w:t>riding horse in the desert and singing in the desert till the evening. By the evening they came back to the castle their children weighting for them. By then they have realized the beauty of life. They spent the night in the dine of castle and the night darkens. The next day They got up together and spent time in the balcony of the castle in the early morning. As the sun started to appear they have covered many memories of their life. Now as the day began peace started to spread in the castle and in Asia. Life became better and better in Asia they thought together. The day snow covered the castle. Solders of the palace stood freeze. Now life is awesome in Asia as stories of Asia starts to change. Asians together wish for their younger ones as the old Asia</w:t>
      </w:r>
      <w:r w:rsidR="00C50616">
        <w:t>. Now people of Asia took a stand, they will live the same way their elder generation lived. Now Asia is beautiful as snow of Alps. Asians lived a spiritual life for this in the past the palace thought. The serious life of Asia began to melt in the wind of Asia. Asians are now the blessed one in the world and the world ever have seen.</w:t>
      </w:r>
      <w:r w:rsidR="00B17BC6">
        <w:t xml:space="preserve"> Now all the matters of Asia start to settle as life have reached shore in Asia. As life is beautiful Asians starts to understand it. Now life is beautiful as a lotus flower in Asia. As life is lot of beauty life is now awesome in Asia. Life have separated from nature now in Asia as a part of regular penance of life other than industrial life. Now Asia has life in its stories. Life is now beauty in Asia. Living reduces stress in Asia now. Life have gone too much spiritual in Asia </w:t>
      </w:r>
      <w:r w:rsidR="00B17BC6">
        <w:lastRenderedPageBreak/>
        <w:t xml:space="preserve">by now. Life is now valuable in Asia as Asiana are now great in the eyes of gods. Life is now beautiful in Asia beautiful in Asia. Living is now glory in Asia; Living is glorious in Asia. Life itself is spiritual for Asians now. The Asian wind changed in the coming days as life is beautiful in Asia. As days passed by life starts to be beautiful and beautiful in Asia. Now Asians itself is beautiful as noted by themselves. Life started to be living in blessed land for Asians. Now Asia is a land of glory </w:t>
      </w:r>
      <w:r w:rsidR="007925D6">
        <w:t>really</w:t>
      </w:r>
      <w:r w:rsidR="00B17BC6">
        <w:t xml:space="preserve"> in the mind of Asians. Life is now glory, life is now glory</w:t>
      </w:r>
      <w:r w:rsidR="007925D6">
        <w:t xml:space="preserve">, Aryan thought. Asia is now really a natural beauty of world due to the efforts of Aryan. Now Asians are the brightest one in the world. Now Asia is beauty of world. Now Asia is life for world. As Aryan went for a journey in Hindis, he met people of different kind and different ethnic styles Aryan was astonished and happy in his long journey. Aryan now reached here he repeated in his mind thinking his old journey like same. Wonders of Asia changed the world he thought. Life has to be as easy as Hindis Aryan thought in his journey. Now he reached the capital of Hindis, Moralia. He was so happy to see the nation together with Arya. Now life is really in heaven people around the world starts to think forgetting. Aryan meet the king in the way and went to visit the places of Hindis. Now life is lot standard Aryan thought. Now beauty is earth he thought. Life is forever in heaven he thought. Life </w:t>
      </w:r>
      <w:r w:rsidR="00A472BD">
        <w:t>has</w:t>
      </w:r>
      <w:r w:rsidR="007925D6">
        <w:t xml:space="preserve"> to be in nature he thought. </w:t>
      </w:r>
      <w:r w:rsidR="00A472BD">
        <w:t xml:space="preserve">We are blessed one’s people thought seeing Aryan. Aryan continued his journey to the sea of the land. They went there and take the fresh breadth of sea. Now they are gods for people of that land. They wished their children near them. Arya like to boat in the sea. They went near and sailed. Later they fell in love in the marine again due to the wind of the sea. Aryan took few drinks, and they enjoyed their food in the sea. Now life is so beautiful for Asians they thought again and again. End of the day they thought to come back to their land in the love of their land to lead a good rule. Life have changed people of Hindis thought. Nature have blessed man they wished together. Life have to be in heaven people of Hindis starts to think. Now human have advanced Aryan said to the people of Hindis in mind. They prayed to that. Aryan was always seen as a man of advancement in the later part of his life together with Arya. Now man have gone through every </w:t>
      </w:r>
      <w:r w:rsidR="00310396">
        <w:t>aspect</w:t>
      </w:r>
      <w:r w:rsidR="00A472BD">
        <w:t xml:space="preserve"> of life Aryan said to Arya.</w:t>
      </w:r>
      <w:r w:rsidR="00310396">
        <w:t xml:space="preserve"> They looked each other in love.</w:t>
      </w:r>
    </w:p>
    <w:p w:rsidR="00BA5BD4" w:rsidRDefault="00310396" w:rsidP="00CA57C0">
      <w:pPr>
        <w:pStyle w:val="TipText"/>
        <w:spacing w:line="360" w:lineRule="auto"/>
        <w:jc w:val="both"/>
      </w:pPr>
      <w:r>
        <w:t xml:space="preserve">When they reached back, they sow the smile of Asians in their faces. Let the glory of Aryan spread people praised Aryan. Beauty of life have to be seen Aryan blessed his people. The </w:t>
      </w:r>
      <w:r>
        <w:lastRenderedPageBreak/>
        <w:t>palace was awake to weight for them. Life have grown and reached the limit to time</w:t>
      </w:r>
      <w:r w:rsidR="00E345CE">
        <w:t>,</w:t>
      </w:r>
      <w:r>
        <w:t xml:space="preserve"> Ayan said to Philip. They welcomed him to his room. Now Aryan have changed</w:t>
      </w:r>
      <w:r w:rsidR="0079194E">
        <w:t>,</w:t>
      </w:r>
      <w:r>
        <w:t xml:space="preserve"> Arya looked at Aryan. They took a nap and got up the next morning.</w:t>
      </w:r>
      <w:r w:rsidR="0079194E">
        <w:t xml:space="preserve"> The next morning life starts with beautiful nature for people. The state runs smoothly. Aryan lived in Asia long time that Asia itself have changed now. People started to notice it. Now life is lot of knits for Asians. Life changed for Asians as freedom for phenix. Now Asia have lot of time in natural real life. Now people have lot of magics with them. As they are talented in everything. </w:t>
      </w:r>
      <w:r w:rsidR="00E345CE">
        <w:t xml:space="preserve">Life is now beauty of mind in Asia as nature have lot of beauty in it. Now Asians have life in their livelihood. People starts to unite for the nation to tackle any hurdles they have. Now Asia is </w:t>
      </w:r>
      <w:r w:rsidR="00BA5BD4">
        <w:t>a nation of great people. Now people start to wish for a great life for their younger ones. Life became great in Asia.</w:t>
      </w:r>
    </w:p>
    <w:p w:rsidR="00BA5BD4" w:rsidRDefault="00BA5BD4" w:rsidP="00CA57C0">
      <w:pPr>
        <w:pStyle w:val="TipText"/>
        <w:spacing w:line="360" w:lineRule="auto"/>
        <w:jc w:val="both"/>
      </w:pPr>
    </w:p>
    <w:p w:rsidR="000423FA" w:rsidRDefault="000423FA" w:rsidP="00CA57C0">
      <w:pPr>
        <w:pStyle w:val="TipText"/>
        <w:spacing w:line="360" w:lineRule="auto"/>
        <w:jc w:val="both"/>
      </w:pPr>
    </w:p>
    <w:p w:rsidR="000423FA" w:rsidRDefault="000423FA" w:rsidP="00CA57C0">
      <w:pPr>
        <w:pStyle w:val="TipText"/>
        <w:spacing w:line="360" w:lineRule="auto"/>
        <w:jc w:val="both"/>
      </w:pPr>
    </w:p>
    <w:p w:rsidR="000423FA" w:rsidRDefault="000423FA" w:rsidP="00CA57C0">
      <w:pPr>
        <w:pStyle w:val="TipText"/>
        <w:spacing w:line="360" w:lineRule="auto"/>
        <w:jc w:val="both"/>
      </w:pPr>
    </w:p>
    <w:p w:rsidR="007F6547" w:rsidRDefault="007F6547" w:rsidP="00CA57C0">
      <w:pPr>
        <w:pStyle w:val="TipText"/>
        <w:spacing w:line="360" w:lineRule="auto"/>
        <w:jc w:val="both"/>
      </w:pPr>
    </w:p>
    <w:p w:rsidR="007F6547" w:rsidRDefault="007F6547" w:rsidP="00CA57C0">
      <w:pPr>
        <w:pStyle w:val="TipText"/>
        <w:spacing w:line="360" w:lineRule="auto"/>
        <w:jc w:val="both"/>
      </w:pPr>
    </w:p>
    <w:p w:rsidR="007F6547" w:rsidRDefault="007F6547" w:rsidP="007F6547">
      <w:pPr>
        <w:pStyle w:val="Heading1"/>
        <w:spacing w:line="360" w:lineRule="auto"/>
      </w:pPr>
    </w:p>
    <w:p w:rsidR="007F6547" w:rsidRPr="007F6547" w:rsidRDefault="007F6547" w:rsidP="007F6547">
      <w:pPr>
        <w:pStyle w:val="Heading1"/>
        <w:spacing w:line="360" w:lineRule="auto"/>
      </w:pPr>
      <w:bookmarkStart w:id="13" w:name="_Toc126706165"/>
      <w:r>
        <w:lastRenderedPageBreak/>
        <w:t xml:space="preserve">Chapter 10 </w:t>
      </w:r>
      <w:r w:rsidRPr="00B55FEF">
        <w:t xml:space="preserve">— </w:t>
      </w:r>
      <w:r w:rsidR="00C3242E">
        <w:t>Rise of nation</w:t>
      </w:r>
      <w:bookmarkEnd w:id="13"/>
    </w:p>
    <w:p w:rsidR="00DD534E" w:rsidRDefault="00827F93" w:rsidP="00A74A7C">
      <w:pPr>
        <w:pStyle w:val="TipText"/>
        <w:spacing w:line="360" w:lineRule="auto"/>
        <w:jc w:val="both"/>
      </w:pPr>
      <w:r>
        <w:t xml:space="preserve">Civilization of Asia have now advanced to the peak. Now in Asia people are enough for any kind of problems faced in the nation. Any problems in nation are now solved themselves by the people of Asia. Now Asia has good environment and good citizens. People are united in Asia for the welfare of nation. As soon the wind of Asia change life in Asia change as streams of river. Now life is so easy and adventurous in Asia. Life in Asia is now rich in culture. Soil of Asia tails the culture of Asia in its </w:t>
      </w:r>
      <w:r w:rsidR="00E42000">
        <w:t xml:space="preserve">tire. Hair to air in Asia is weak now. The ethnic group in Asia is now on its journey to the peak of inner peace. Now Asia have lost its spiritual wealth of its glorious time. Now people start to get political in Asia as an advancement of ethnic group. Now unity gets an eye as </w:t>
      </w:r>
      <w:r w:rsidR="001F5BC2">
        <w:t>an</w:t>
      </w:r>
      <w:r w:rsidR="00E42000">
        <w:t xml:space="preserve"> oceanic cyclone. People are now </w:t>
      </w:r>
      <w:r w:rsidR="00A810C5">
        <w:t>united to meet to daily needs of the navy. Now Asia lived stern in its stretches.</w:t>
      </w:r>
      <w:r w:rsidR="001F5BC2">
        <w:t xml:space="preserve"> Life started in Asia as lived for long in its long journey. Now Asia have living evidence of prosperity </w:t>
      </w:r>
      <w:r w:rsidR="00C055FD">
        <w:t xml:space="preserve">going to be </w:t>
      </w:r>
      <w:r w:rsidR="001F5BC2">
        <w:t>achieved in the future. People of Asia are now hardworking for nation. Now national wellbeing is handled by people of Asia. As life in Asia is now great now people are just lost in wealth.</w:t>
      </w:r>
      <w:r w:rsidR="003765E2">
        <w:t xml:space="preserve"> Uniformity of Asia is now torn into pieces as life is understood as standard by the people of Asia. Asians now understood it as the wealth of Asia never gone. As life gets changed in Asia </w:t>
      </w:r>
      <w:r w:rsidR="00C055FD">
        <w:t xml:space="preserve">people started to change. Days passed in Asia as the flowers of rose blossom. Life started for the lowest section of Asia. Aryan went to the district Hilius to meet his people to enquire their wellbeing. Now Asia starts to change according to the changes happening in every family. Now Asia is wealth for nature. When he returned, he visited his mother Eliet on his way. He returned back to his palace. As life forwards kingdom have stories of </w:t>
      </w:r>
      <w:r w:rsidR="00EC4EA4">
        <w:t xml:space="preserve">children of Asia. Now Asia is a shining star in the sky. People got Asia as a blessing of life. Next day a visitor for far away nation visited Aryan. Now Aryan is in his visiting room. Philip and George is in the durbar. The visitor came to meet Aryan now the visitor said to Aryan he wants a glass of water. The soldiers of the palace brought it to him. He Asked Aryan about the Navy of nation. He said the Navy of king is not even now a part of the world, it stood separate from the world. Aryan understood the matter. He kept on discussing with him for two hours. After wards he took him to the ministry. He called out for a meeting. His scholars and people reached in few minutes. The discussion went for few hours. The visitor was gifted with </w:t>
      </w:r>
      <w:r w:rsidR="00EC4EA4">
        <w:lastRenderedPageBreak/>
        <w:t xml:space="preserve">diamonds for his valuable help for the ministry. </w:t>
      </w:r>
      <w:r w:rsidR="00534B33">
        <w:t>Now the navy was given information to involve in every matter of needs and matters of people. Aryan expected slowly the navy to dissolve in the soil of the time till reaching water of cold silt.</w:t>
      </w:r>
      <w:r w:rsidR="001523C2">
        <w:t xml:space="preserve"> Asia reaching long form the tribe is now happy in its journey. Now people are happy for the achievement of Asia. In the nation people starts to talk about the stories of the journey of ancestries. Now Asia is glorious nation. Aryan brought tigers in his castle for the guards of the castle.</w:t>
      </w:r>
      <w:r w:rsidR="00276912">
        <w:t xml:space="preserve"> He also caught crocodile for his forts for protection of forts. Now his life is the beautiful one ever. His castle stood stern in the capital. Now his duty is just to safeguard his nation not to rule the nation. He </w:t>
      </w:r>
      <w:r w:rsidR="003205AD">
        <w:t>wants</w:t>
      </w:r>
      <w:r w:rsidR="00276912">
        <w:t xml:space="preserve"> a good action plan for that. He discussed with Arya about. She said</w:t>
      </w:r>
      <w:r w:rsidR="003205AD">
        <w:t>, we can make our children do this. George made all the arrangements for Philip. George discussed with Philip a few matters of. Arya entered by then. Her advice made them astonished. She called Janet for help. When she reached her family was ready</w:t>
      </w:r>
      <w:r w:rsidR="00C91714">
        <w:t xml:space="preserve"> for the discussion.</w:t>
      </w:r>
    </w:p>
    <w:p w:rsidR="00AA5FC9" w:rsidRDefault="00FC224B" w:rsidP="00A74A7C">
      <w:pPr>
        <w:pStyle w:val="TipText"/>
        <w:spacing w:line="360" w:lineRule="auto"/>
        <w:jc w:val="both"/>
      </w:pPr>
      <w:r>
        <w:t xml:space="preserve">Aryans life is now a story to be understood for Asia. Now Asia has lot of victory for his glory. Now the land has glory for his victory of life as the land itself have glory. His way of life is not to choose but to chase victory. Now his land has every bit of need for his people. As his people has life for freedom, so he dismissed his army in his palace. His victory is now a matter to be discussed in Asia. As life reached a point now life is not a misery, it is just a </w:t>
      </w:r>
      <w:r w:rsidR="00142EA7">
        <w:t xml:space="preserve">feeling, that have reached a limit of life in Asia. As Asians have every bit of knowledge now, they are the topmost section in the world. Now Asia has life for victory, life for knowledge. Life in Asia is just a knowledge of freedom for people outside the country as it is as famous at the time of olden days. Now Asia </w:t>
      </w:r>
      <w:r w:rsidR="001F7917">
        <w:t>h</w:t>
      </w:r>
      <w:r w:rsidR="00142EA7">
        <w:t>a</w:t>
      </w:r>
      <w:r w:rsidR="001F7917">
        <w:t>ve</w:t>
      </w:r>
      <w:r w:rsidR="00142EA7">
        <w:t xml:space="preserve"> free life as life in heaven. Now Asians starts to cultivate food for the country as a daily need. Now Asia starts to develop to the final face of development, to the ultimate development. Asians starts to know about it at the time. As life is now not a serious one</w:t>
      </w:r>
      <w:r w:rsidR="0022602C">
        <w:t>,</w:t>
      </w:r>
      <w:r w:rsidR="00142EA7">
        <w:t xml:space="preserve"> people </w:t>
      </w:r>
      <w:r w:rsidR="0022602C">
        <w:t>start</w:t>
      </w:r>
      <w:r w:rsidR="00142EA7">
        <w:t xml:space="preserve"> to think it as a silly matter. As development reaches the </w:t>
      </w:r>
      <w:r w:rsidR="0022602C">
        <w:t>final stage people start to be silly about the matters.</w:t>
      </w:r>
      <w:r w:rsidR="006168FA">
        <w:t xml:space="preserve"> Now the state has lot of changes for the welfare of the matters of the state. As development reaches the final stage the matters are so serious in Asia. Now Asia have reached the final stage of development. As days passed by the stages o</w:t>
      </w:r>
      <w:r w:rsidR="003B4831">
        <w:t>f</w:t>
      </w:r>
      <w:r w:rsidR="006168FA">
        <w:t xml:space="preserve"> development in Asia are small. Life in Asia are so beautiful as life is heavenly in Asia. Now Asia has beautiful life in the world. As beauty of the world is now on the extrem</w:t>
      </w:r>
      <w:r w:rsidR="00F979F3">
        <w:t>e</w:t>
      </w:r>
      <w:r w:rsidR="006168FA">
        <w:t xml:space="preserve"> end life is so </w:t>
      </w:r>
      <w:r w:rsidR="006168FA">
        <w:lastRenderedPageBreak/>
        <w:t xml:space="preserve">beautiful. Now Asia is a heaven in earth as life is beautiful in Asia. Life in Asia is beautiful as the life of heaven. Now Asia has beauty of heaven and the beauty of hell. As Asia is a heaven in earth life is beautiful in Asia. Now Asians are the </w:t>
      </w:r>
      <w:r w:rsidR="008873C3">
        <w:t>topmost</w:t>
      </w:r>
      <w:r w:rsidR="006168FA">
        <w:t xml:space="preserve"> people of world. As life is beautiful people are beautiful in Asia.</w:t>
      </w:r>
      <w:r w:rsidR="008873C3">
        <w:t xml:space="preserve"> People of Asia are now most beautiful people in the world. Life is now the beauty of world in the mind of people. As life is now beautiful beauty is now valuable in Asia. Life in Asia is the beauty of the world together now as people are beautiful now as the world is in the middle of problems. Now Asia have changed from any kind of problems. As life have the beauty of world beauty never stops in Asia as a pinch of salt in the feast. Now Asia is grown to the limit of beauty of world as life is now the valuable one in earth. Life is now beauty of world as beauty is now the essence of world. The life in Asia is now the most expected natural one in the world as life is now beautiful. Now Asia has beauty for world as the peace of world. </w:t>
      </w:r>
      <w:r w:rsidR="008873C3" w:rsidRPr="00FC3F78">
        <w:rPr>
          <w:i/>
          <w:iCs/>
        </w:rPr>
        <w:t>Nature is now the beauty of world as beauty is life of man and his people</w:t>
      </w:r>
      <w:r w:rsidR="008873C3">
        <w:t>. Life is beautiful in Asia as wealth of Asia is life in Asia. Now people of Asia are the beautiful one ever in the world</w:t>
      </w:r>
      <w:r w:rsidR="001F7917">
        <w:t>. People are the beauty of the world as life is now beautiful. Now Asia is land of beauty in earth as life is now too easy in Asia. As life is now beautiful life is now beauty in earth. Now Asia is grown to the maximum of life in earth as life is now most beautiful. As life is standard</w:t>
      </w:r>
      <w:r w:rsidR="005C4709">
        <w:t>,</w:t>
      </w:r>
      <w:r w:rsidR="001F7917">
        <w:t xml:space="preserve"> life is now beautiful one. Now Asia </w:t>
      </w:r>
      <w:r w:rsidR="005C4709">
        <w:t>has</w:t>
      </w:r>
      <w:r w:rsidR="001F7917">
        <w:t xml:space="preserve"> a bit of beauty in the world as a beautiful </w:t>
      </w:r>
      <w:r w:rsidR="005C4709">
        <w:t>nation</w:t>
      </w:r>
      <w:r w:rsidR="001F7917">
        <w:t xml:space="preserve">. Now Asia </w:t>
      </w:r>
      <w:r w:rsidR="005C4709">
        <w:t>has</w:t>
      </w:r>
      <w:r w:rsidR="001F7917">
        <w:t xml:space="preserve"> beauty for people. Life in Asia is now beauty of nature. Now the standard of life in Asia is the beautiful one in the world as a life of beauty of earth as a life of heaven. Now the matters of life in Asia are not just a few matters of life it is maters of beauty and wealth as life is natural in Asia. Now Asia is a life of beauty in the earth. Now Asia </w:t>
      </w:r>
      <w:r w:rsidR="005C4709">
        <w:t>has</w:t>
      </w:r>
      <w:r w:rsidR="001F7917">
        <w:t xml:space="preserve"> beauty for the world as life. As Asia is life now matters are beautiful in Asia as a life of natural wealth. Now Asia have grown to the maximum of limit. Now Asia is a life in heaven for people of </w:t>
      </w:r>
      <w:r w:rsidR="000151D0">
        <w:t>the land</w:t>
      </w:r>
      <w:r w:rsidR="001F7917">
        <w:t xml:space="preserve"> and the people of world. As life is now natural living is now standard.</w:t>
      </w:r>
    </w:p>
    <w:p w:rsidR="00277168" w:rsidRDefault="00277168" w:rsidP="00A74A7C">
      <w:pPr>
        <w:pStyle w:val="TipText"/>
        <w:spacing w:line="360" w:lineRule="auto"/>
        <w:jc w:val="both"/>
      </w:pPr>
      <w:r>
        <w:t xml:space="preserve">Now Asia have reached the topmost point of their life as now. As time advances now Asia grown to the maximum of their life. Now Asians have life for the future of people. As life advances time reaches the limit of growth. Now Asia is in the heaven. Now time advances to the limit. As days goes life mature in Asia. Life now separates the living standard. Now Asia have grown. As days passes life goes to nature. Now Asia has wealth in nature. Now people have life </w:t>
      </w:r>
      <w:r>
        <w:lastRenderedPageBreak/>
        <w:t xml:space="preserve">for future. As life advances living get separated from spirituality. Now Asia has wealth for the future generation. Life is now standard in Asia. As life advances time in Asia gets to the peak. Now Asia has wealth for future. Time is now not to the limit. Life is now to the limit in Asia. As days passed life gets changed. Time is now at the natural limit in Asia. Now Asia has life for future. Now time is life in Asia. As days passed life in Asia changed. Now Asia is having the wealth of </w:t>
      </w:r>
      <w:r w:rsidR="006F3554">
        <w:t>advancement. Now Asia is a nation on the highest advancement.</w:t>
      </w:r>
      <w:r w:rsidR="001B026C">
        <w:t xml:space="preserve"> Now Asia is a great nation and a great power. As nation have grown to the limit now nation have good news for people that the life of people have been at a serious matter, matter of growth of wealth. Now people have been at the brim of growth of life. Now nature have grown the life of people as a wish of nature. Now nature have grown to life of people as a wealth, as life, as wellbeing. Now people start to change to the new life of Asia. The good news is that the life of people is great now. Now people have good life. Now nation have grown to the limit of possibilities. Now nature have limitless possible life in it. Now glory have touched the feet of Asia. As life have changed now Asia have wealth of knowledge. Now Asia is great in its vision. Now people of Asia have great life. As Asia starts to advance life in Asia is now natural. Now Asia </w:t>
      </w:r>
      <w:r w:rsidR="00B6691C">
        <w:t>has</w:t>
      </w:r>
      <w:r w:rsidR="001B026C">
        <w:t xml:space="preserve"> great people for the wellbeing of Asia. Now life changed in Asia as a life of greatness. As days passed life in Asia changed as a life of seriousness. As day changed life changed in Asia. Now Asia </w:t>
      </w:r>
      <w:r w:rsidR="00B6691C">
        <w:t>has</w:t>
      </w:r>
      <w:r w:rsidR="001B026C">
        <w:t xml:space="preserve"> wealth for people of its origin. As Asia grown life in Asia is now serious. Once Aryan went to meet his wife Arya and found she was at a sad mood. He advised her about the changes of life in Asia, she said I have a good </w:t>
      </w:r>
      <w:r w:rsidR="00B6691C">
        <w:t>son,</w:t>
      </w:r>
      <w:r w:rsidR="001B026C">
        <w:t xml:space="preserve"> but he </w:t>
      </w:r>
      <w:r w:rsidR="00B6691C">
        <w:t>can’t</w:t>
      </w:r>
      <w:r w:rsidR="001B026C">
        <w:t xml:space="preserve"> get active in his duties </w:t>
      </w:r>
      <w:r w:rsidR="00B6691C">
        <w:t xml:space="preserve">because the nature of life in Asia is different. Now he can’t even change any bit of nation. His life is now a change of nature of his life. Now he starts to think about it, she said. Aryan took the matter serious. Now nation have to change to the new ruler. He starts to think. As life changes people in Asia starts to think, whether the new ruler is vise. Aryan came to know about it. He decided to clear the doubt. </w:t>
      </w:r>
      <w:r w:rsidR="00B32A83">
        <w:t xml:space="preserve">It is now the state which have changed the life of Asia. People now want to change the attitude towards the state. </w:t>
      </w:r>
      <w:r w:rsidR="007D10AD">
        <w:t xml:space="preserve">Now Asia have beautiful people of different origin as visitors from outside is common. As Asia is now a glory to the world outside now people are now happy on that. Now nation have grown to the limit of its maximum growth. As state is now a wonder to outside now people are at the great sense of happiness of the time. Now Asia is a great nation on its </w:t>
      </w:r>
      <w:r w:rsidR="007D10AD">
        <w:lastRenderedPageBreak/>
        <w:t>borders. As people are now on the great eve of the time. Now Asia has time for its natural life and its duties on its wealth. As time reaches lot, now Asia is in its beginning state of life on its way. Now Asia is on its journey to greatness.</w:t>
      </w:r>
      <w:r w:rsidR="000C6DF6">
        <w:t xml:space="preserve"> As life separates in Asia from the truth of life now Asia is on a great danger. As Asia have now life for people of the land now the land is changing. As life separates from any changes now Asia is changing in its nature. Now Asia has life for people. As life in Asia separates from nature life is now not a simple process. As people of Asia are now great life of Asia starts to change to great standards. Now Asians starts to lose grip of hold of life. As life is now not of a natural way now Asia have grown to its limitless possibilities. Now Asia has life in its natural wealth. As life is now great now Asia has vision for life. Now Asia is a great nation on the great stretches of the world. As in Asia life is not changed now Asia have grown to the standards of life. Now Asia is a great nation on the great life of people. As Asia is now changing now life is changing in Asia. As life of Asians are great now Asia </w:t>
      </w:r>
      <w:r w:rsidR="00514C9E">
        <w:t>has</w:t>
      </w:r>
      <w:r w:rsidR="000C6DF6">
        <w:t xml:space="preserve"> people of different nature. Now Asia has life for people of nature. As life is now not a change of natural styles now Asia have achieved a lot for the growth of the nation. Now Asia </w:t>
      </w:r>
      <w:r w:rsidR="00514C9E">
        <w:t>has</w:t>
      </w:r>
      <w:r w:rsidR="000C6DF6">
        <w:t xml:space="preserve"> life for the natural standards of the nation</w:t>
      </w:r>
      <w:r w:rsidR="00514C9E">
        <w:t>, it is understood as a great change by the nation. As world changed life is now not standard in Asia. Now Asia have changed a lot for this change. Now Asia has life for the future of man of Asia. Now Asians are great in its standard of life in nature as life is now not changed in Asia. As life is not changed now Asia starts to grow naturally. Now the standards of Asia are on the vision of people of Asia. As life in Asia is great now people are on the limit of natural life in Asia. As a natural process of life. Now Asia is great in its natural wealth. Now the standard of Asia is on the limit of nations wealth. Now Asia have grown to the natural life. As nation have changed now life is simple in Asia as a life of death. Now Asia have changed to the limit of possible nature on earth as a life of simple standards. Now Asia is great in the eyes of every people in the world. As nation have grown now nation is lot changed as a life in nature. Now Asia is not a simple nation on the map of world. In the same life Aryan have changed the life of natural state. Now Asia have changed the way of living in the standard of their life. As nation have changed now Asia have changed a lot. Now in Asia life is lot changed to the natural standards</w:t>
      </w:r>
      <w:r w:rsidR="00813CA6">
        <w:t xml:space="preserve">. Now Asia have grown to the limit of possible nature in the world as a life in nature. Now Asia have changed a lot to the new life in the nation. As days passed life in </w:t>
      </w:r>
      <w:r w:rsidR="00813CA6">
        <w:lastRenderedPageBreak/>
        <w:t xml:space="preserve">Asia have changed the way of nature in the living standard of life. Now Asia is great in its visible nature of life. As life advances now people are great in the nation. Now people are great in the visible way of nature. As life advances nature is life for people in Asia. As a way of living. In this nature life is now not changed in Asia as a life of natural standards. Now Asia </w:t>
      </w:r>
      <w:r w:rsidR="00944B2A">
        <w:t>has</w:t>
      </w:r>
      <w:r w:rsidR="00813CA6">
        <w:t xml:space="preserve"> lot of changes to the living standard of nation.</w:t>
      </w:r>
      <w:r w:rsidR="00944B2A">
        <w:t xml:space="preserve"> As nation have changed now national duties have now changed as a result. As this have lot influence in the nation now nation have life. Now nation have life for people of Asia. As national life is now not changed now Asia have life for people. Now Asia have changed in its duties. Now nation have lot of glory for its life. Now nation have changed in its duties of life and duties of nation. Life is now not a serious matter in Asia as life is now a standard of living nature. As life is standard now Asia have gone for changes of nation as a wealth of life. Now nation have life for the people of Asia itself. As life is now not a matter now Asia have changed its duties of life in its nature. Now the nation </w:t>
      </w:r>
      <w:r w:rsidR="00512ED1">
        <w:t>has</w:t>
      </w:r>
      <w:r w:rsidR="00944B2A">
        <w:t xml:space="preserve"> life for people and their life on duties of nature. Now nature is life for people and their wealth. As nation have wealth now people have life in nature. Now nation have life for people of Asia as a beauty of life. Now nation have blessing for future. Now natural life in Asia is wealth of life. As life is beauty now nation is life in beauty. As the result of continuous changes now life is heaven in Asia again as a result. Now people of Asia starts to understand life as a beauty of natural wealth. Now life is heaven for people. Life starts f</w:t>
      </w:r>
      <w:r w:rsidR="00512ED1">
        <w:t xml:space="preserve">or Asians now because as the life is beauty in Asia. As nature changes life is now nature. As beauty reaches earth now life is natural beauty of heaven. Now people start to live in harmony for the wellbeing of the younger generation. Now living standards are beauty of world. Asia is now nature for world. Now beauty of Asia is a song in mind for people. As beauty advances life is now beautiful for people in Asia. As a result of these changes life is now a wealth for people. Now nature have beauty for people in its lap. As the changes of the world starts to take place now nature is blessed with wealth. Now nature is a wish for people, really a wish. Natural changes in Asia is now not a continuous process. As life advances now nature have beautiful life in its sole. Now nature is life and nature is </w:t>
      </w:r>
      <w:r w:rsidR="00B06FB7">
        <w:t xml:space="preserve">Now Asia is really a heaven on earth as a life of beauty. Now Asia is really a heaven as earth is life for people. Now Asia is a beauty of earth. As life in Asia starts to change now Asia have beauty according to the wealth of Asia. Now world is changing according to the changes of Asia as a </w:t>
      </w:r>
      <w:r w:rsidR="00B06FB7">
        <w:lastRenderedPageBreak/>
        <w:t>great change. Now Asia is a great life history for people. Beauty means Asia for people. Now Asia is heaven for everyone. Now beauty is life and living is blessing for people. As life is natural life is beauty for people. Now beauty is Asia really beauty is Asia for people. As life is filled with the cultural wealth of Asia now people are with fulfilled mind in Asia as a result of nature of Asia. Life in Asia changed to natural life as a result of changes in the nation. Now nation have beauty as wealth in life. Now nature is beauty for people.</w:t>
      </w: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0F11D3" w:rsidRDefault="000F11D3" w:rsidP="00A74A7C">
      <w:pPr>
        <w:pStyle w:val="TipText"/>
        <w:spacing w:line="360" w:lineRule="auto"/>
        <w:jc w:val="both"/>
      </w:pPr>
    </w:p>
    <w:p w:rsidR="00300C9F" w:rsidRDefault="00300C9F" w:rsidP="00566BDC">
      <w:pPr>
        <w:pStyle w:val="Heading1"/>
        <w:spacing w:line="360" w:lineRule="auto"/>
      </w:pPr>
    </w:p>
    <w:p w:rsidR="00300C9F" w:rsidRDefault="00300C9F" w:rsidP="00566BDC">
      <w:pPr>
        <w:pStyle w:val="Heading1"/>
        <w:spacing w:line="360" w:lineRule="auto"/>
      </w:pPr>
    </w:p>
    <w:p w:rsidR="00300C9F" w:rsidRDefault="00300C9F" w:rsidP="00566BDC">
      <w:pPr>
        <w:pStyle w:val="Heading1"/>
        <w:spacing w:line="360" w:lineRule="auto"/>
      </w:pPr>
    </w:p>
    <w:p w:rsidR="00300C9F" w:rsidRDefault="00300C9F" w:rsidP="00566BDC">
      <w:pPr>
        <w:pStyle w:val="Heading1"/>
        <w:spacing w:line="360" w:lineRule="auto"/>
      </w:pPr>
    </w:p>
    <w:p w:rsidR="00566BDC" w:rsidRPr="007F6547" w:rsidRDefault="00566BDC" w:rsidP="00566BDC">
      <w:pPr>
        <w:pStyle w:val="Heading1"/>
        <w:spacing w:line="360" w:lineRule="auto"/>
      </w:pPr>
      <w:bookmarkStart w:id="14" w:name="_Toc126706166"/>
      <w:r>
        <w:lastRenderedPageBreak/>
        <w:t>Chapter 1</w:t>
      </w:r>
      <w:r w:rsidR="00736824">
        <w:t>1</w:t>
      </w:r>
      <w:r w:rsidRPr="00B55FEF">
        <w:t xml:space="preserve">— </w:t>
      </w:r>
      <w:r>
        <w:t xml:space="preserve">Rise of </w:t>
      </w:r>
      <w:r w:rsidR="00736824">
        <w:t>the rebellion</w:t>
      </w:r>
      <w:bookmarkEnd w:id="14"/>
    </w:p>
    <w:p w:rsidR="00566BDC" w:rsidRDefault="00566BDC" w:rsidP="00566BDC">
      <w:pPr>
        <w:pStyle w:val="TipText"/>
        <w:spacing w:line="360" w:lineRule="auto"/>
        <w:jc w:val="both"/>
      </w:pPr>
      <w:r>
        <w:t xml:space="preserve">As the story of Asia stats to change now Asia is in a small sleep. As soon as the story starts to change now Asia have a small warmth. The next day when the sun shines Asia arise with lot of curiosity. Sound of sords starts to be heard at the shadows of Asia. People of the nation at the nightmare of the morning thought it to be as </w:t>
      </w:r>
      <w:r w:rsidR="000F11D3">
        <w:t xml:space="preserve">hunters surrounded the nation. When the sun starts to shine the nation saw really a new ethnic group. The travelers of the nation </w:t>
      </w:r>
      <w:r w:rsidR="00545A58">
        <w:t>were</w:t>
      </w:r>
      <w:r w:rsidR="000F11D3">
        <w:t xml:space="preserve"> at terror when the </w:t>
      </w:r>
      <w:r w:rsidR="00545A58">
        <w:t xml:space="preserve">sound of the sords starts to chil. The solders of the nation now have a deep seriousness with wounds on their chest. The nation when got up from a dream is now in terror. Seriously now the kingdom shocks on the danger. Sound of battle spread all over the nation. Janet on her courage went to the danger. She made her return back to the castle after her deep study. Aryan really stood like after a stroke. The kingdom made study to </w:t>
      </w:r>
      <w:r w:rsidR="00C31C05">
        <w:t xml:space="preserve">really </w:t>
      </w:r>
      <w:r w:rsidR="00545A58">
        <w:t xml:space="preserve">eliminate the </w:t>
      </w:r>
      <w:r w:rsidR="00C31C05">
        <w:t xml:space="preserve">hunters. Now the nation </w:t>
      </w:r>
      <w:r w:rsidR="003D5DEB">
        <w:t>has</w:t>
      </w:r>
      <w:r w:rsidR="00C31C05">
        <w:t xml:space="preserve"> faced its serious problem ever.</w:t>
      </w:r>
      <w:r w:rsidR="003D5DEB">
        <w:t xml:space="preserve"> Soldiers of the nation strived for securing the nation. Philip ordered to evacuate the citizens from the scenario. After three days of war the hunters were completely eradicated. Now the nation is after a serious war. The war which changed the nation into the middle of danger. Aryan arranged every bit for the nation to arise form it. Now the queen of the natin have been in serious health trouble. She is facing a serious illness of oden times. The nation could not recover from the shock. After a week </w:t>
      </w:r>
      <w:r w:rsidR="007F4F14">
        <w:t>the nation started to freeze. Life in the nation started to be torn into pieces. Unity of the nation started to collapse. Life started to be grave in the nation. Aryan could not resist the changes. Now the nation has nothing left except a burning land and a treasury. Now people of the nation</w:t>
      </w:r>
      <w:r w:rsidR="00C74840">
        <w:t xml:space="preserve"> decided to shift to nearby states. All the passthrough from the tribe to an ethnicity became mere waste. Now the nation should arise from the weakness. Aryan called back all who decided to leave. He arranged ways for livelihood for people. Now nation have started to awake from the fall. As the sun sets the darkness of the night spread nightmare</w:t>
      </w:r>
      <w:r w:rsidR="009D0F90">
        <w:t>. Aryan Arranged ways for the people to live. Aryan had been known about the difference in sound of the nation, but in the shame of split of the nation he kept silence.</w:t>
      </w:r>
    </w:p>
    <w:p w:rsidR="00566BDC" w:rsidRDefault="006023C3" w:rsidP="00A74A7C">
      <w:pPr>
        <w:pStyle w:val="TipText"/>
        <w:spacing w:line="360" w:lineRule="auto"/>
        <w:jc w:val="both"/>
      </w:pPr>
      <w:r>
        <w:t xml:space="preserve">While Aryan was in his bed </w:t>
      </w:r>
      <w:r w:rsidR="005F1752">
        <w:t>rebellions tried to cut his head. They were killed in the palace. Now life is shattered in Asia</w:t>
      </w:r>
      <w:r w:rsidR="00A74AD6">
        <w:t xml:space="preserve">. The new ethnicity tried to disturb the nation. Aryan went to his old </w:t>
      </w:r>
      <w:r w:rsidR="00A74AD6">
        <w:lastRenderedPageBreak/>
        <w:t xml:space="preserve">palace to see his relatives. They were safe there at the palace. Now Asia </w:t>
      </w:r>
      <w:r w:rsidR="002540AF">
        <w:t>wants</w:t>
      </w:r>
      <w:r w:rsidR="00A74AD6">
        <w:t xml:space="preserve"> to survive from the riot. </w:t>
      </w:r>
      <w:r w:rsidR="002540AF">
        <w:t xml:space="preserve">Even in the riot the palace was safe. At this dark time people of the nation was at fear. Now people started to be at difficulties on their livelihood. Now if Asia wants to arise there should be a strong pillar for that. In the nightmare changes in the nation stood not noticed. With strong corporation of army people came back to life after a month. Everything in the nation started to be normal after that. Now Aryans ministry understood that the nation </w:t>
      </w:r>
      <w:r w:rsidR="00E407F9">
        <w:t>has</w:t>
      </w:r>
      <w:r w:rsidR="002540AF">
        <w:t xml:space="preserve"> to be safeguarded carefully later on. </w:t>
      </w:r>
      <w:r w:rsidR="00E407F9">
        <w:t>Arya now changed every bit of the ministry and the kingship. Every bit of the ruing is now different. Arya and Aryan have now serious fear about the nation. Aryan have the power to make the state to olden glory. As days passed people of the nation started to return back to normal life.</w:t>
      </w:r>
    </w:p>
    <w:p w:rsidR="00E407F9" w:rsidRDefault="00E407F9" w:rsidP="00A74A7C">
      <w:pPr>
        <w:pStyle w:val="TipText"/>
        <w:spacing w:line="360" w:lineRule="auto"/>
        <w:jc w:val="both"/>
      </w:pPr>
      <w:r>
        <w:t xml:space="preserve">After few months the nation came back to its olden times. Now everything in the nation is changed to a new life. People of the nation started to give value to everything in the nation. As life is recoverable nation starts to cure from the </w:t>
      </w:r>
      <w:r w:rsidR="006262CA">
        <w:t xml:space="preserve">shock. Slowly the nation moved towards progress, to the olden glory. Everything in the natin started to come back to normal slowly. Everyone in the nation is now united for the nation to move forward. The nation survived in the calmness of the land in the following days. Life began to be started in the nation again. After all the miseries now, the nation united to move forward. The ministry was held several times to survive form the time. Every bit of </w:t>
      </w:r>
      <w:r w:rsidR="002E3767">
        <w:t>possible changes was made in the nation to recover. Now nation have a new life. After all the efforts the nation came back to its glory. Now the nation has changed to the new life in the new situation and came back to its life.</w:t>
      </w:r>
    </w:p>
    <w:p w:rsidR="002E3767" w:rsidRDefault="002E3767" w:rsidP="00A74A7C">
      <w:pPr>
        <w:pStyle w:val="TipText"/>
        <w:spacing w:line="360" w:lineRule="auto"/>
        <w:jc w:val="both"/>
      </w:pPr>
      <w:r>
        <w:t>The kingdom now decided to secure the nation in any possible ways. Life in the nation began to be easier as normal as in the olden days. Now nation have its old beauty in its new life. As days passed life in the nation have changed to the new life again as its difficulties increased.</w:t>
      </w:r>
    </w:p>
    <w:p w:rsidR="00736824" w:rsidRDefault="00736824" w:rsidP="00A74A7C">
      <w:pPr>
        <w:pStyle w:val="TipText"/>
        <w:spacing w:line="360" w:lineRule="auto"/>
        <w:jc w:val="both"/>
      </w:pPr>
      <w:r>
        <w:t xml:space="preserve">Now nation have faced every difficulty it has to. Now it has finished a complete life. As days passed life have now got changed to glory. As life is now not a change now people are changed in Asia. Now life is glory in Asia. Now glory have gone to the end of its limit as nation starts to recover slowly. Everything in the nation starts to come beck to normal life. Now nation have its limits on its rule. As life is changed now people are attracted to the new lifestyle. Now Asia has </w:t>
      </w:r>
      <w:r>
        <w:lastRenderedPageBreak/>
        <w:t xml:space="preserve">life. Now people are united in Asia for the nation’s welfare. As days passed life in the palace have now not </w:t>
      </w:r>
      <w:r w:rsidR="00F34D24">
        <w:t xml:space="preserve">been at easy. Now palace have changes according to the new life. Now palace have vision in its life. As life is now changed life is now not a matter of seriousness. Life advances again in Asia. Now Asia stood glorious in its name and fame. As life is now not adventurous people of Asia starts to be lazy. After the war people starts to get back to normal now slowly. Now Asia is a state of glory again. As life in Asia is now not changing now Asia is changing in its lifestyle. Now people are looking for new changes in Asia. Now people are not normal kind of people in Asia as they have changed according to the life. Days passed by now life in Asia starts to gain its olden glory back. The living standard in Asia is now not as life in olden days, it is changed now to the new life. Glory starts to </w:t>
      </w:r>
      <w:r w:rsidR="00BC22F2">
        <w:t>overrule in Asia again. Now people can meet any kind of needs of them easily in Asia. Life is now changed back to normal in Asia now. As days passed life is now normal in Asia. Now Asia has to achieve its strength in army and rule back. As so now Asia is changing back to normal. Now people are living in harmony in Asia. Life came back to Asia.</w:t>
      </w:r>
    </w:p>
    <w:p w:rsidR="00BC22F2" w:rsidRDefault="00BC22F2" w:rsidP="00A74A7C">
      <w:pPr>
        <w:pStyle w:val="TipText"/>
        <w:spacing w:line="360" w:lineRule="auto"/>
        <w:jc w:val="both"/>
      </w:pPr>
      <w:r>
        <w:t xml:space="preserve">The aftereffects of the war ceased in the coming days as the lifestyle in Asia changed back to normal. Now Asia </w:t>
      </w:r>
      <w:r w:rsidR="00712057">
        <w:t>has</w:t>
      </w:r>
      <w:r>
        <w:t xml:space="preserve"> its strength back to normal and life have started to flourish in Asia. As a </w:t>
      </w:r>
      <w:r w:rsidR="00712057">
        <w:t>result,</w:t>
      </w:r>
      <w:r>
        <w:t xml:space="preserve"> the rule of Asia have came back to normal by securing the nation from any kind of threats.</w:t>
      </w:r>
    </w:p>
    <w:p w:rsidR="00712057" w:rsidRDefault="00712057" w:rsidP="00A74A7C">
      <w:pPr>
        <w:pStyle w:val="TipText"/>
        <w:spacing w:line="360" w:lineRule="auto"/>
        <w:jc w:val="both"/>
      </w:pPr>
    </w:p>
    <w:p w:rsidR="00712057" w:rsidRDefault="00712057" w:rsidP="00A74A7C">
      <w:pPr>
        <w:pStyle w:val="TipText"/>
        <w:spacing w:line="360" w:lineRule="auto"/>
        <w:jc w:val="both"/>
      </w:pPr>
    </w:p>
    <w:p w:rsidR="00712057" w:rsidRDefault="00712057" w:rsidP="00A74A7C">
      <w:pPr>
        <w:pStyle w:val="TipText"/>
        <w:spacing w:line="360" w:lineRule="auto"/>
        <w:jc w:val="both"/>
      </w:pPr>
    </w:p>
    <w:p w:rsidR="00712057" w:rsidRDefault="00712057"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583DCE" w:rsidRDefault="00583DCE" w:rsidP="00A74A7C">
      <w:pPr>
        <w:pStyle w:val="TipText"/>
        <w:spacing w:line="360" w:lineRule="auto"/>
        <w:jc w:val="both"/>
      </w:pPr>
    </w:p>
    <w:p w:rsidR="00712057" w:rsidRPr="007F6547" w:rsidRDefault="00712057" w:rsidP="00712057">
      <w:pPr>
        <w:pStyle w:val="Heading1"/>
        <w:spacing w:line="360" w:lineRule="auto"/>
      </w:pPr>
      <w:bookmarkStart w:id="15" w:name="_Toc126706167"/>
      <w:r>
        <w:lastRenderedPageBreak/>
        <w:t xml:space="preserve">Chapter 12 </w:t>
      </w:r>
      <w:r w:rsidRPr="00B55FEF">
        <w:t xml:space="preserve">— </w:t>
      </w:r>
      <w:r>
        <w:t xml:space="preserve">Rise </w:t>
      </w:r>
      <w:r w:rsidR="00EA5BF4">
        <w:t>after</w:t>
      </w:r>
      <w:r>
        <w:t xml:space="preserve"> the rebellion</w:t>
      </w:r>
      <w:bookmarkEnd w:id="15"/>
    </w:p>
    <w:p w:rsidR="00712057" w:rsidRDefault="00712057" w:rsidP="00A74A7C">
      <w:pPr>
        <w:pStyle w:val="TipText"/>
        <w:spacing w:line="360" w:lineRule="auto"/>
        <w:jc w:val="both"/>
      </w:pPr>
      <w:r>
        <w:t>Days passed in the nation in the same manner. Now nation have attained its glory back. As life in Asia settles every problem in the nation also settles. As days improve in Asia life advances again in Asia. Now Asians are again on their way back to advancement. Life stated to be beautiful in Asia again. As a wonder Asia changed back to normal life without any mark of its shatter. Now Asia have changed to a mighty nation. Ruling in the nation changed back to normal completely. Janet have made a serious role in the comeback of the nation. Now the nation stood as the mightiest nation in the world. People of the nation believed all the changes were for the great change of the nation. As now</w:t>
      </w:r>
      <w:r w:rsidR="00E3178D">
        <w:t>,</w:t>
      </w:r>
      <w:r>
        <w:t xml:space="preserve"> Asia </w:t>
      </w:r>
      <w:r w:rsidR="00E3178D">
        <w:t>has</w:t>
      </w:r>
      <w:r>
        <w:t xml:space="preserve"> every bit of </w:t>
      </w:r>
      <w:r w:rsidR="00E3178D">
        <w:t>abundance of its wealth in every tiny bit of Asia.</w:t>
      </w:r>
      <w:r w:rsidR="005F2663">
        <w:t xml:space="preserve"> Now Asia have learned everything for its long journey. The kingdom decided to change its ruling technique for a better tomorrow. Life started to be easy in Asia. Now nation have changed a lot. Now glory have again reached down to earth. Life in Asia is now not so organized. Aryan want his nation to be in the highest level of every possibility. For this he started to be in deep thought. He went on a journey through the memories of his life and continued his thought. He called Philip and George for this. Both the brothers could not recover from the shock. They continued their discussion on the matter. Their wish was to regulate strong rules and maintain peace in the nation. George supported his statements on developing a new civilization through maintaining peace. Aryan was not convinced on their opinion. The ministry was held for this. Decision came to satisfy the needs of the citizen to </w:t>
      </w:r>
      <w:r w:rsidR="001D56B0">
        <w:t>bring back an organized life. Now people have a wish for a good tomorrow. Philip promised in the ministry, the people will have a new life and changes will take place in the state. In his words the ministry moved forward and worked for the people. All the needs of the people were met. Cereals and crops were distributed in the nation. Ration to the people were organized for the next few months. The nation was keen on any kind of problems faced in the nation and any possibility of any problems. Now nation have grown to withstand any kind of problems. Aryan thought. Now any problems are to be tackled by the nation, Aryan thought. In his nation every bit from any minute thing was different</w:t>
      </w:r>
      <w:r w:rsidR="007A4BB7">
        <w:t xml:space="preserve"> for the nation and the people, still he could not understand the reason for the rise of rebellion from the new ethnic group. The nation slowly </w:t>
      </w:r>
      <w:r w:rsidR="007A4BB7">
        <w:lastRenderedPageBreak/>
        <w:t>forgot the oden days. Every bit of their olden days from the tribe was left behind and they tried to lead a new life in changes. Life in Asia starts to be gloomy, still Asia moved froward ahead leaving behind. Now people of Asia do not have the strong mind of the old days. Life changed in Asia completely. The people of Asia start to understand the hardship of life and the problems of life after tackling it. Now Asia have changed lot. The new life in Asia is not as the old one. Still the people of Asia loved the life in Asia. As life moves froward Asia started to freeze in the movements. Trade decreased in Asia</w:t>
      </w:r>
      <w:r w:rsidR="0072596A">
        <w:t xml:space="preserve">, cultivation dropped, production reduced. Life in Asia started to move slowly in the same path it have followed. Now Asia have grown for facing any changes. Solders of nation have now been in tears on the situation of Asia. Now Asia </w:t>
      </w:r>
      <w:r w:rsidR="008C1CAF">
        <w:t>wants</w:t>
      </w:r>
      <w:r w:rsidR="0072596A">
        <w:t xml:space="preserve"> to regain its unity, soldiers thought. Aryan decided to meet his people in a public gathering. Arrangements were done for a large gathering. Aryan faced his people in the gathering. Made the people </w:t>
      </w:r>
      <w:r w:rsidR="008C1CAF">
        <w:t>aware and hold their spirits. Later after few days life in Asia began to the back to normal. Asia has the new light of the desire of the nation. The people of the nation hold the spirits of the nation. Now the nation is recovering a lot from the fall. Asia have learned from its fall. Unity of the nation again seemed to be found in the needs and progress of the nation. Now nation have not been a fallen nation, nation stood like a land of higher life and spirituality. The nation again arises to its peak. Now all the national matters were secret, and the nation kept its matters confidential. Now nation have a grip on the world around to change the progress of world as achieved through its spirituality.</w:t>
      </w:r>
      <w:r w:rsidR="00E41DCA">
        <w:t xml:space="preserve"> The nation has come back to its new life with a upper hand over the world through its spirituality. The kingdom hoped the stories of the nation to change soon to its time of glory and peace. Now nation stood as a strong nation in the world and the world ever have seen. The </w:t>
      </w:r>
      <w:r w:rsidR="00EA5BF4">
        <w:t>wonder</w:t>
      </w:r>
      <w:r w:rsidR="00E41DCA">
        <w:t xml:space="preserve"> of Asia is still to be seen, sounds in the breadth of nation in the winds of Asia.</w:t>
      </w:r>
    </w:p>
    <w:p w:rsidR="00935078" w:rsidRDefault="00935078" w:rsidP="00A74A7C">
      <w:pPr>
        <w:pStyle w:val="TipText"/>
        <w:spacing w:line="360" w:lineRule="auto"/>
        <w:jc w:val="both"/>
      </w:pPr>
      <w:r>
        <w:t xml:space="preserve">People starts to be at the joy of the progress of nation and starts celebrating. Now people are united again in Asia. Wellbeing of Asia is now on the hands of power and the weaker section of Asia. Now Asia is serious in people’s matter. Life is now little joyful for people as Asia regains. Now Asia have wish for a new life. Aryan want to achieve it for them. Aryan thought life is precious people of the nation needs a happy life. Aryan have now knowledge on the life of Asians. Asians are naturally hardworking and serious-minded people. They spent their life for </w:t>
      </w:r>
      <w:r>
        <w:lastRenderedPageBreak/>
        <w:t xml:space="preserve">their children and lived harmoniously. Aryan spent his life in the emotion of the statesman. Joyful life started to spread over Asia. Time of Asia starts to be good for ever and peaceful. </w:t>
      </w:r>
      <w:r w:rsidR="00515B94">
        <w:t>Life starts to be peaceful in Asia. Now Asia is the name of glory for people because they learned to live in peace in nothingness. Time reached for Asia to arise. Advancement of Asia is now regaining. Ethnicity of Asia is recovering back. Asia now starts to develop. Asians starts to be serious in the matters of development of Asia. Asians are now witnessing the start of development of Asia really after its advancement</w:t>
      </w:r>
      <w:r w:rsidR="005433C3">
        <w:t xml:space="preserve">. Asian life and Asian lifestyle are famous in the world around. As Asia starts to develop the new word development spread over the world. Asia have now shown development to the world outside. Life in Asia starts to be beautiful again. People of Asia starts to be happy on that after the crisis they had a new life. People stats to be joyful in the </w:t>
      </w:r>
      <w:r w:rsidR="00F7746E">
        <w:t>spread of the happiness. The regain of Asia now became a talk in the gathering of Asia. Asians understood life well by the time. Asians starts to forget all the miseries of their life in the happiness. Now Asia again regains its name heaven on earth. As life in Asia is simple now Asia is on the top over any other state. Life is now not a mature in Asia. As life advances people of Asia also advances. Now life is beauty in Asia again. People of Asia starts to enjoy again. People starts to really enjoy life</w:t>
      </w:r>
      <w:r w:rsidR="0027696B">
        <w:t>. The name Asia again caught fame among nations. Life is adventure in Asia now as the sprit of Asia went like. The markets of Asia have gone the same way as gone in the olden days. Beauty of life in Asia is still at the top. Asians slowly starts to enjoy their life. Now Asia is glorious. People of Asia starts to live freely and have a free life. Youth of Asia starts to get free and started to wander in the nation in the beauty of Asia. Citizens of Asia believed in the youth of Asia to held up the state to the top of glory and to make it to the topmost of all states. Now life is beautiful and glorious in Asia and Asians are now beautiful people in the world</w:t>
      </w:r>
      <w:r w:rsidR="00382B67">
        <w:t xml:space="preserve"> again.</w:t>
      </w:r>
    </w:p>
    <w:p w:rsidR="00382B67" w:rsidRDefault="00382B67" w:rsidP="00A74A7C">
      <w:pPr>
        <w:pStyle w:val="TipText"/>
        <w:spacing w:line="360" w:lineRule="auto"/>
        <w:jc w:val="both"/>
      </w:pPr>
      <w:r>
        <w:t xml:space="preserve">One day in the morning a news spread in Asia. People of Asia starts to see ghosts wandering in the nation near the sides of forest. Now Asians are at the fear of life. The news spread in all over the Asia in its fear. Aryan came to know about it. He arranged a sacrifice in the palace. The rituals last for till the evening. The priest of the sacrifice said, before Asia was forested Asia faced lot of deaths of people due to the social issues of the time. The soles of the dead are still not in peace. Life is dangerous as now. The priest said these problems cannot be solved as of </w:t>
      </w:r>
      <w:r>
        <w:lastRenderedPageBreak/>
        <w:t xml:space="preserve">the time. The kingdom went in search of the solution. Aryan and his family went to a saint in the mountains to find solution for this. </w:t>
      </w:r>
      <w:r w:rsidR="008D62FC">
        <w:t xml:space="preserve">When they reached, they saw the priest in his meditation. They waited for the priest to wake form the meditation. When the priest woke up Aryan introduced himself. He explained the matter to the saint. The saint explained to him. These incidences happened long back. At the time these incidences happened there was an evil force disturbed by Blackmagic for the benefits of a tribal head. This caused life to change at the times. Now there is a solution for that. </w:t>
      </w:r>
      <w:r w:rsidR="00235F7D">
        <w:t>Find a child in the hair of that tribal head and say her to sacrifice her desires and her ancestors. The kingdom went in search of the hair. At the end of a week, they found a girl of the ancestry. Within the next two days she was found by the soldiers of Aryan. She was taken to the palace. The sacrifice was conducted again. The priest verified the girl on her ancestry.</w:t>
      </w:r>
      <w:r w:rsidR="00C22CAD">
        <w:t xml:space="preserve"> He found it true. But problem persisted about her. She already has lost connection with her family so the ritual will not have complete benefit. The ritual took few hours to complete. After words the girl was taken back to her belonging. The priest said the ritual will not benefit in its complete essence as so. Priest warned about the problems ahead of. By the time several deaths happened in Asia. Aryan decided to enquire about the events by himself in the incompleteness of the belief of the news. He went to the forest where deaths happened </w:t>
      </w:r>
      <w:r w:rsidR="00367F05">
        <w:t xml:space="preserve">continuously. He stayed at the forest at the night with his two soldiers. At the time when deep darkness covered the forest, they saw some shade over the woods. The sound of the forest started to change, and glittering light started to appear in the shades of trees. Ayan could see a ghost in the blur of the forest with his bare eyes. The ruler first saw a ghost. Life in Asia is dangerous he thought. The ghost suddenly came to him, he took the sward and waved at the ghost. The flash of light break into two. The soldiers were </w:t>
      </w:r>
      <w:r w:rsidR="004D2800">
        <w:t xml:space="preserve">frozen to see the behavior of the light. The complete area was radioactive, Aryan understood at the time. The sound of the forest changed continuously at the night. They stayed there till the morning. </w:t>
      </w:r>
      <w:r w:rsidR="00916426">
        <w:t xml:space="preserve">When the sun rise Aryan went to his palace. Arya said about it, we have to ask about it to my father. Both of them went to Arya’s father. When they met </w:t>
      </w:r>
      <w:r w:rsidR="00A6150D">
        <w:t xml:space="preserve">him, he said, you have to solve this by giving the girl back her family. Aryan got that. He went back to his palace and ordered his soldiers to do so. Now he is so serious about the matter as the matter went so. The soldiers found the girl and returned </w:t>
      </w:r>
      <w:r w:rsidR="00A6150D">
        <w:lastRenderedPageBreak/>
        <w:t>back her to her family. Within moments the ghost roaming in the country went leaving the place.</w:t>
      </w:r>
    </w:p>
    <w:p w:rsidR="00A6150D" w:rsidRDefault="00A6150D" w:rsidP="00A74A7C">
      <w:pPr>
        <w:pStyle w:val="TipText"/>
        <w:spacing w:line="360" w:lineRule="auto"/>
        <w:jc w:val="both"/>
      </w:pPr>
    </w:p>
    <w:p w:rsidR="00A6150D" w:rsidRDefault="00A6150D" w:rsidP="00A74A7C">
      <w:pPr>
        <w:pStyle w:val="TipText"/>
        <w:spacing w:line="360" w:lineRule="auto"/>
        <w:jc w:val="both"/>
      </w:pPr>
    </w:p>
    <w:p w:rsidR="00A6150D" w:rsidRDefault="00A6150D" w:rsidP="00A74A7C">
      <w:pPr>
        <w:pStyle w:val="TipText"/>
        <w:spacing w:line="360" w:lineRule="auto"/>
        <w:jc w:val="both"/>
      </w:pPr>
    </w:p>
    <w:p w:rsidR="00A6150D" w:rsidRDefault="00A6150D" w:rsidP="00A74A7C">
      <w:pPr>
        <w:pStyle w:val="TipText"/>
        <w:spacing w:line="360" w:lineRule="auto"/>
        <w:jc w:val="both"/>
      </w:pPr>
    </w:p>
    <w:p w:rsidR="00A6150D" w:rsidRDefault="00A6150D" w:rsidP="00A74A7C">
      <w:pPr>
        <w:pStyle w:val="TipText"/>
        <w:spacing w:line="360" w:lineRule="auto"/>
        <w:jc w:val="both"/>
      </w:pPr>
    </w:p>
    <w:p w:rsidR="00A6150D" w:rsidRDefault="00A6150D" w:rsidP="00A74A7C">
      <w:pPr>
        <w:pStyle w:val="TipText"/>
        <w:spacing w:line="360" w:lineRule="auto"/>
        <w:jc w:val="both"/>
      </w:pPr>
    </w:p>
    <w:p w:rsidR="00A6150D" w:rsidRDefault="00A6150D" w:rsidP="00A74A7C">
      <w:pPr>
        <w:pStyle w:val="TipText"/>
        <w:spacing w:line="360" w:lineRule="auto"/>
        <w:jc w:val="both"/>
      </w:pPr>
    </w:p>
    <w:p w:rsidR="00A6150D" w:rsidRDefault="00A6150D" w:rsidP="00A74A7C">
      <w:pPr>
        <w:pStyle w:val="TipText"/>
        <w:spacing w:line="360" w:lineRule="auto"/>
        <w:jc w:val="both"/>
      </w:pPr>
    </w:p>
    <w:p w:rsidR="00A6150D" w:rsidRDefault="00A6150D" w:rsidP="00A74A7C">
      <w:pPr>
        <w:pStyle w:val="TipText"/>
        <w:spacing w:line="360" w:lineRule="auto"/>
        <w:jc w:val="both"/>
      </w:pPr>
    </w:p>
    <w:p w:rsidR="00A6150D" w:rsidRDefault="00A6150D" w:rsidP="00A6150D"/>
    <w:p w:rsidR="00A6150D" w:rsidRDefault="00A6150D" w:rsidP="00A6150D"/>
    <w:p w:rsidR="00A6150D" w:rsidRDefault="00A6150D" w:rsidP="00A6150D"/>
    <w:p w:rsidR="00A6150D" w:rsidRDefault="00A6150D" w:rsidP="00A6150D"/>
    <w:p w:rsidR="00A6150D" w:rsidRDefault="00A6150D" w:rsidP="00A6150D"/>
    <w:p w:rsidR="00A6150D" w:rsidRDefault="00A6150D" w:rsidP="00A6150D"/>
    <w:p w:rsidR="00A6150D" w:rsidRDefault="00A6150D" w:rsidP="00A6150D"/>
    <w:p w:rsidR="00A6150D" w:rsidRDefault="00A6150D"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Default="00583DCE" w:rsidP="00A6150D"/>
    <w:p w:rsidR="00583DCE" w:rsidRPr="00A6150D" w:rsidRDefault="00583DCE" w:rsidP="00A6150D"/>
    <w:p w:rsidR="00A6150D" w:rsidRPr="007F6547" w:rsidRDefault="00A6150D" w:rsidP="00A6150D">
      <w:pPr>
        <w:pStyle w:val="Heading1"/>
        <w:spacing w:line="360" w:lineRule="auto"/>
      </w:pPr>
      <w:bookmarkStart w:id="16" w:name="_Toc126706168"/>
      <w:r>
        <w:lastRenderedPageBreak/>
        <w:t xml:space="preserve">Chapter 13 </w:t>
      </w:r>
      <w:r w:rsidRPr="00B55FEF">
        <w:t xml:space="preserve">— </w:t>
      </w:r>
      <w:r w:rsidR="00FC08B7">
        <w:t>The new nation</w:t>
      </w:r>
      <w:bookmarkEnd w:id="16"/>
    </w:p>
    <w:p w:rsidR="00A6150D" w:rsidRDefault="00A6150D" w:rsidP="00A74A7C">
      <w:pPr>
        <w:pStyle w:val="TipText"/>
        <w:spacing w:line="360" w:lineRule="auto"/>
        <w:jc w:val="both"/>
      </w:pPr>
      <w:r>
        <w:t xml:space="preserve">The story of Asia went like never heard before. The mysterious things happened in the nation changed the life of people dramatically. Now people </w:t>
      </w:r>
      <w:r w:rsidR="00583DCE">
        <w:t>want everything back to normal. Life is like a change happening for people of Asia. Aryan promised the state to bring back everything to normal. As days passed life got separated from the truth of life in Asia. People felt like still and movement less. Life in Asia have changed to a drastic story. Life is now not valuable for Asians. The series of incidents in Asia made people of Asia to change a lot without anything left. Life in Asia changed a lot that never can return. Life is now not as of olden times.</w:t>
      </w:r>
    </w:p>
    <w:p w:rsidR="0063122D" w:rsidRDefault="0063122D" w:rsidP="00A74A7C">
      <w:pPr>
        <w:pStyle w:val="TipText"/>
        <w:spacing w:line="360" w:lineRule="auto"/>
        <w:jc w:val="both"/>
      </w:pPr>
      <w:r>
        <w:t xml:space="preserve">Aryan want to bring back the olden glory. For that he went to the sage in the mountains. There he saw him. He asked him advice about the situation. He said the solution for this is to have a life of purity and penance, on other hands Asia can’t move forward. He took his advice. Now his matter was to have a change in his life. He invited the saint to his castle. He took his invitation serious and said he will come to his palace when his life in the forest finishes. Aryan returned to his palace. He hopped everything in the nation to return back to normal. Now Aryan can’t get separated from his wife. They together stepped to a life of purity and penance. Now Aryan have changed completely. He </w:t>
      </w:r>
      <w:r w:rsidR="00D30A58">
        <w:t>has</w:t>
      </w:r>
      <w:r>
        <w:t xml:space="preserve"> now good hope for the future of his nation. </w:t>
      </w:r>
      <w:r w:rsidR="00D30A58">
        <w:t xml:space="preserve">Days passed by Aryan started to have a life of purity. The matters of the state started to settle easily. People of the nation started to find solution for their problems themselves. The nation starts to recover and regenerate easily. Slowly the matter of the state starts to come back to peace and as real existence. The nation now known the real existence of the nature and life and the existence itself. Now Aryan have a wish on his state. The trade in the nation has to be infiltrated and his markets have to be pure. He appointed a minister for the trade of his nation. The new minister handled the matters of trade easily could change the trade in Asia. He rectified the trade and united the traders in his nation. Later international trade in his nation increased trade rules strengthen. </w:t>
      </w:r>
      <w:r w:rsidR="00806DF0">
        <w:t xml:space="preserve">The wealth of the nation started to increase dramatically, and Aryan had known to change his nation to a paradise. Later after few days the saint visited his palace. Aryan welcomed him and made him visit the palace and the place. He gave him a good room in his place and provided him every needful. Life is now heaven in the palace. The next morning when </w:t>
      </w:r>
      <w:r w:rsidR="00806DF0">
        <w:lastRenderedPageBreak/>
        <w:t>the palace woke up the palace was a different place. The atmosphere of the palace changed to a better place of better life. Aryan invited Saint to his ministry. The ministry was held the saint noticed every bit of the ministry. Now the nation has to change really, he thought. After the ministry he discussed a few matters concerning the state. His knowledge was enough for the state to change to a new life.</w:t>
      </w:r>
    </w:p>
    <w:p w:rsidR="003349F7" w:rsidRDefault="00806DF0" w:rsidP="00A74A7C">
      <w:pPr>
        <w:pStyle w:val="TipText"/>
        <w:spacing w:line="360" w:lineRule="auto"/>
        <w:jc w:val="both"/>
      </w:pPr>
      <w:r>
        <w:t>Asia</w:t>
      </w:r>
      <w:r w:rsidR="003E76DF">
        <w:t xml:space="preserve"> changed a lot in the </w:t>
      </w:r>
      <w:r w:rsidR="003349F7">
        <w:t>matters of the state and changed completely. Now the state cannot look back to the olden days of horrors and miseries. The atmosphere of the state changed completely. Life in the state changed to be a new meaningful life. The visit of the saint became a talk in the nation. His purity and magical powers became famous in the nation. People of the nation now starts to understand that life is now different and spiritual. Aryan got the courage to change and lead his nation. Now he has life for his people. Aryan was so happy at the time. The nation now moved towards progress. Every bit of the nation has now changed, from education to every single bit.</w:t>
      </w:r>
    </w:p>
    <w:p w:rsidR="003349F7" w:rsidRDefault="003349F7" w:rsidP="00A74A7C">
      <w:pPr>
        <w:pStyle w:val="TipText"/>
        <w:spacing w:line="360" w:lineRule="auto"/>
        <w:jc w:val="both"/>
      </w:pPr>
      <w:r>
        <w:t xml:space="preserve">Aryan and his people together with the saint went to visit forest. They enjoyed their life and </w:t>
      </w:r>
      <w:r w:rsidR="00003B59">
        <w:t xml:space="preserve">time in the forest and </w:t>
      </w:r>
      <w:r>
        <w:t xml:space="preserve">came back to </w:t>
      </w:r>
      <w:r w:rsidR="00003B59">
        <w:t>the palace joyfully. Now nation have to change the saint remembered Aryan. Aryan now have the courage to change the nation. The next day in the morning strong wind blown in the palace. The people of the palace shivered in cold. The climate of the nation came back to normal condition. Aryan hoped the life in the nation to be easier in the coming days. The light of the sun has now changed the people of the nation noticed. People hoped for a good future of the nation. As the day woke up the people life felt different for people. Now Asia will Arise the nation thought together. As the day welcomed the people life of the people in Asia have now changed and unified. Now Asia has a single sole. The people of the nation wished the mother land.</w:t>
      </w:r>
    </w:p>
    <w:p w:rsidR="000878FB" w:rsidRDefault="000878FB" w:rsidP="00A74A7C">
      <w:pPr>
        <w:pStyle w:val="TipText"/>
        <w:spacing w:line="360" w:lineRule="auto"/>
        <w:jc w:val="both"/>
      </w:pPr>
      <w:r>
        <w:t xml:space="preserve">The nation starts to dream about the mother land. People of the nation really started to wish for the mother land and its wellbeing and its betterment. Now the beauty of the nation regained. The sky of the land changed to light green and light blue. The nation glittered in colours. Life of the nation changed to a new meaning. The betterment of the nation could be seen in bare eyes. Life is now beautiful for people of Asia. Time of Asia changed really to a </w:t>
      </w:r>
      <w:r>
        <w:lastRenderedPageBreak/>
        <w:t xml:space="preserve">better one. Life in Asia started to be beautiful. Now Asia starts to take a good sleep after a long time. People of the nation felt like the nation is sleeping. The nation got light in the next day before noon. Life is now changed in Asia. Beauty of the land regained. The trust in the mother land </w:t>
      </w:r>
      <w:r w:rsidR="00364DAC">
        <w:t>came back to the mind of people. Now nation have every needful.</w:t>
      </w:r>
    </w:p>
    <w:p w:rsidR="00364DAC" w:rsidRDefault="00364DAC" w:rsidP="00A74A7C">
      <w:pPr>
        <w:pStyle w:val="TipText"/>
        <w:spacing w:line="360" w:lineRule="auto"/>
        <w:jc w:val="both"/>
      </w:pPr>
      <w:r>
        <w:t>Arya once went to a garden in near the palace in the beautiful land of Asia. Aryan accompanied her. They spent time together in the garden for long. Now both of them start to love each other again. They spent time in the garden for long. When they returned, they see the palace more beautiful. Life in the palace became more lifelike and passionate. The beauty of the palace showered on them. They felt like something new. They entered a new life after their long journey.</w:t>
      </w:r>
    </w:p>
    <w:p w:rsidR="006408FB" w:rsidRDefault="006408FB" w:rsidP="00A74A7C">
      <w:pPr>
        <w:pStyle w:val="TipText"/>
        <w:spacing w:line="360" w:lineRule="auto"/>
        <w:jc w:val="both"/>
      </w:pPr>
      <w:r>
        <w:t>People of the nation came to know that time changed to a better one. A better one with a new life in it. People of the nation have a happy face along the day. Now life is everyday new for them. As the time have reached Aryan strengthened his castle, improved army reinforcement, and made better security in the palace. Now people have enjoyed their life enough as Aryans wish. Aryan want now to provide development for people for their enjoyment. He planned it well and decided to change his nation.</w:t>
      </w:r>
      <w:r w:rsidR="00324407">
        <w:t xml:space="preserve"> Soon after few days he started to implement his wish. He provided the nation with everything he can provide with. People of the nation started to enjoy their life well. Now the nation has beautiful time marked as a change, really a change.</w:t>
      </w:r>
    </w:p>
    <w:p w:rsidR="00324407" w:rsidRDefault="00324407" w:rsidP="00A74A7C">
      <w:pPr>
        <w:pStyle w:val="TipText"/>
        <w:spacing w:line="360" w:lineRule="auto"/>
        <w:jc w:val="both"/>
      </w:pPr>
      <w:r>
        <w:t xml:space="preserve">Days started in Asia as glimpse of life was seen on earth. Now Asia started to change to the wish of people. Now Asia has everything to fulfill the mind of people and enrich the younger generation with knowledge. Beauty of Asia starts to improve again in the minds of people of Asia. Now Asia </w:t>
      </w:r>
      <w:r w:rsidR="00793376">
        <w:t>has</w:t>
      </w:r>
      <w:r>
        <w:t xml:space="preserve"> a sole and Asia ha</w:t>
      </w:r>
      <w:r w:rsidR="0012478D">
        <w:t>s</w:t>
      </w:r>
      <w:r>
        <w:t xml:space="preserve"> a faith. </w:t>
      </w:r>
      <w:r w:rsidR="00793376">
        <w:t>Life seen in Asia was beyond any limit. Time in Asia is like the thoughts of Asia.</w:t>
      </w:r>
    </w:p>
    <w:p w:rsidR="0012478D" w:rsidRDefault="0012478D" w:rsidP="00A74A7C">
      <w:pPr>
        <w:pStyle w:val="TipText"/>
        <w:spacing w:line="360" w:lineRule="auto"/>
        <w:jc w:val="both"/>
      </w:pPr>
      <w:r>
        <w:t xml:space="preserve">Days passed in Asia in the same manner as of beautiful moments. Life in Asia is now a dream in eyes. Asia again arises like never to have any miseries again. Asia is now seen as a glorious nation filled with peace. Life of Asians is now seen as a beautiful one with penance. </w:t>
      </w:r>
      <w:r w:rsidR="00EC409D">
        <w:t xml:space="preserve">Asia moved towards its beautiful future again. People of Asia is now great and responsible. Life in Asia is now easy for people of Asia. Nature have again blessed Asia. </w:t>
      </w:r>
      <w:r w:rsidR="00BF28B3">
        <w:t xml:space="preserve">Unity strengthened again in Asia. </w:t>
      </w:r>
      <w:r w:rsidR="00BF28B3">
        <w:lastRenderedPageBreak/>
        <w:t xml:space="preserve">Life separated in Asia form physical duties. Asia have chosen its path as spirituality. Now Asia has life again. The soil of Asia is now red. Aryan want now to arrange horse race in his state. He ordered to conduct horse race. The event was arranged in a ground faraway. Aryan weighted for the day to come. He invited nation wide and weighted for people </w:t>
      </w:r>
      <w:r w:rsidR="00EB4298">
        <w:t xml:space="preserve">to join the event and hoped for everyone who know to race to participate in the event. On that day Aryan hopefully visited the place to see the race. The stake was the kings beat horse and equal gold. The race became warm, and the event was enjoyable. The winner was a young sailor of the nation. He was awarded with all of the </w:t>
      </w:r>
      <w:r w:rsidR="004107A8">
        <w:t>pride and glory the king’s horse and gold and Aryan blessed him with his love. The race lasted till the noon and the awards were given soon after. The smile of the sailor is still in the minds of people of the nation and the visitors of the nation. Asia have completely regained its old glory back to life. Now Asia is the best place world have ever seen. Life is also beautiful in Asia as expected by mind. Aryan ordered to conduct meets in the same manner continuously for people. This was the day when Aryan really became a king. All the matters of the nation were solved and rather really in his hands. He started to be in the blissfulness of the achievement and his own great journey</w:t>
      </w:r>
      <w:r w:rsidR="00314EA6">
        <w:t>. Now if people want to live, they want to live in Asia. The ethnicity of Asia was again regained to its fullest and flourishment of life was beyond any limit in Asia. Never no one might have seen life as life seen by Asians.</w:t>
      </w:r>
    </w:p>
    <w:p w:rsidR="00314EA6" w:rsidRDefault="00314EA6" w:rsidP="00A74A7C">
      <w:pPr>
        <w:pStyle w:val="TipText"/>
        <w:spacing w:line="360" w:lineRule="auto"/>
        <w:jc w:val="both"/>
      </w:pPr>
      <w:r>
        <w:t xml:space="preserve">The ministry offered jobs and duties for the passionate people of the nation. Most of the wealth of Asia were absorbed to the state and the rest of all were given jobs and simple duties of the state. The state now really started to nourish the growth of citizens and encouraged people to involve in serious works. After the changes the state really </w:t>
      </w:r>
      <w:r w:rsidR="002C32CA">
        <w:t>remolded to a new state. Now richness and abundance of wealth cherished Asia. Asia now has taught life to the world. Life is now heaven for people around the world.</w:t>
      </w:r>
      <w:r w:rsidR="00AD351A">
        <w:t xml:space="preserve"> The advancement and development of Asia is still again attracting fame around the world. Life is now beautiful for people around the world due to the strongest nation Asia. Still Asia is not a single step backward.</w:t>
      </w:r>
    </w:p>
    <w:p w:rsidR="00BF28B3" w:rsidRDefault="00AD351A" w:rsidP="00A74A7C">
      <w:pPr>
        <w:pStyle w:val="TipText"/>
        <w:spacing w:line="360" w:lineRule="auto"/>
        <w:jc w:val="both"/>
      </w:pPr>
      <w:r>
        <w:t xml:space="preserve">The nation Around the world started to advance to the limit of possibilities. Advancement and development reached at the peak around the world life a beautiful pearl in the ocean. Now the world around has beauty and light. Greatness of Asia at the time is really to be seen at the time. Asia stood as a noble state of the world. The name Asia started to gain fame beyond any </w:t>
      </w:r>
      <w:r>
        <w:lastRenderedPageBreak/>
        <w:t xml:space="preserve">possibilities. The passion of the nation was seen at the eyes of Asians in the world around. </w:t>
      </w:r>
      <w:r w:rsidR="00ED4D01">
        <w:t xml:space="preserve">Beauty and peace spread in every nook and corner of Asia. People around the world started to see the time they are living in. Passion, glory and peace spread around the world. Life is now united across the world and the culture across the world mixed together. Festive mood spread around the world. The festivals across the world started to be celebrated around the globe. The ethnicity of Asia stood different around the world and held the fame of Asia to the sky. Nations around the globe united to </w:t>
      </w:r>
      <w:r w:rsidR="000D04A7">
        <w:t>form a new world. The name Aryan spread in the world in the form of an ethnic group. Aryan is now sitting in the balcony of palace together with Arya thinking about journey of the tribe from the forest dwellers to an ethnic group. Now Asia is in its peak of achievement, anything after this is beyond any achievement for Asia, Aryan thought. Arya laying on his chest dreaming seeing the stars. Life is so strange Aryan said to Arya, she murmured to that. They spent the night thinking about their nation dreaming in the stars.</w:t>
      </w:r>
    </w:p>
    <w:p w:rsidR="000D04A7" w:rsidRDefault="000D04A7" w:rsidP="00A74A7C">
      <w:pPr>
        <w:pStyle w:val="TipText"/>
        <w:spacing w:line="360" w:lineRule="auto"/>
        <w:jc w:val="both"/>
      </w:pPr>
      <w:r>
        <w:t xml:space="preserve">As the morning wished the people life felt energetic and enthusiasm spread in the nerves of Asians. Asia arises every day with a new dream in their eyes. Life in Asia started to be wonderful. The waves of enjoyment spread in the </w:t>
      </w:r>
      <w:r w:rsidR="00763DF2">
        <w:t>air of Asia. The sound of morning of Asia was so beautiful to hear. The greenery of Asia was not ever seen again in the world. People of the nation wished for a good new good passion for the world and started the day. As the nature awakes the beauty of Asia increased again. Asians learned the meaning of life again and again in the morning every day as the sun shines. Life started to be united across the world. Asians were aware of their qualities the day begins. Life started in Asia at the time in a manner of habits. The day in Asia began slowly by welcoming the people. The nations attainment was beyond any words. Life in Asia is a light to life for people of the time. Now Asia has glory and unity. Life is united and enjoyable in Asia now.</w:t>
      </w:r>
    </w:p>
    <w:p w:rsidR="00F42BC5" w:rsidRDefault="00F42BC5" w:rsidP="00A74A7C">
      <w:pPr>
        <w:pStyle w:val="TipText"/>
        <w:spacing w:line="360" w:lineRule="auto"/>
        <w:jc w:val="both"/>
      </w:pPr>
      <w:r>
        <w:t xml:space="preserve">As time advances Asia have to bring the life to the advancement. Now Asia is living in peace. The beautiful life of Asia is now on the topmost extreme. People of Asia slept in the beautiful time of Asia. Life started to be possessive in Asia. People of Asia took special care to avoid such problems. The nation moved ahead like a craft in the ocean. Now the nation wants to be grown a lot. The kingdom is planning on the needful for the state. Decision of the state is to have </w:t>
      </w:r>
      <w:r w:rsidR="00223262">
        <w:t xml:space="preserve">purity on every matter of state. The decision was to improve the quality of goods of the nation </w:t>
      </w:r>
      <w:r w:rsidR="00223262">
        <w:lastRenderedPageBreak/>
        <w:t xml:space="preserve">including the one to be exported. Asia decided to move ahead in the way. As time reached Asia began to grow again. Asia have now never seen any lack of needful in its past days. The nation Arise to its fullest potential in the coming days. People of nation starts to be sensible to the change. The plans of the nation were so strong for the nation to stand up to the expectation. Now Asia is going to change a lot. Life in Asia is itself now an achievement. The land known for peace is now in its critical time. </w:t>
      </w:r>
      <w:r w:rsidR="00024069">
        <w:t>The kingdom planned for many secret achievements and never leaked any. Aryan really starts to know the possibility of the nation. Now the nation has just started later it will be in its crest. The story of Asia is going to change, in the coming days Asia will be a better world to live, Aryan thought. His plans stayed in his mind. Aryan is now not seemed to be seen by the people as in his duties he holds on to and made himself busy with that.</w:t>
      </w:r>
    </w:p>
    <w:p w:rsidR="00024069" w:rsidRDefault="00024069" w:rsidP="00A74A7C">
      <w:pPr>
        <w:pStyle w:val="TipText"/>
        <w:spacing w:line="360" w:lineRule="auto"/>
        <w:jc w:val="both"/>
      </w:pPr>
      <w:r>
        <w:t xml:space="preserve">As days passed people of the nation started to notice the changes of the nation. The development of the nation was beyond any limits. People could rather merely notice the changes. Life of the people in Asia was not at </w:t>
      </w:r>
      <w:r w:rsidR="002F77EB">
        <w:t>any danger at the time. Life of Asians is now really at great hands. Time of Asia have now been climbing the mountain of advancement. The nation is going to undergo many constructions an</w:t>
      </w:r>
      <w:r w:rsidR="009C7DBD">
        <w:t>d</w:t>
      </w:r>
      <w:r w:rsidR="002F77EB">
        <w:t xml:space="preserve"> many other changes in the coming days. People of the nation started to expect great form Aryan. They believe he will not lose their hope for the nation. As days passed people really started to see the changes of the nation. Life in the nation started to be active and changed. Now nation have a good vision for future. People have now changed to the situations of Asia. Now people want to just witness the changes </w:t>
      </w:r>
      <w:r w:rsidR="00AD05F0">
        <w:t xml:space="preserve">in the nation. The nation slowly slept in the shade of advancement of the nation and gained advancement. Now nation have not to change but to hide the changes of the nation taking place. As days passed all </w:t>
      </w:r>
      <w:r w:rsidR="007211ED">
        <w:t>these natures of the state</w:t>
      </w:r>
      <w:r w:rsidR="00AD05F0">
        <w:t xml:space="preserve"> was gaining roots on the mind of people.</w:t>
      </w:r>
    </w:p>
    <w:p w:rsidR="00F92441" w:rsidRDefault="001E6214" w:rsidP="00A74A7C">
      <w:pPr>
        <w:pStyle w:val="TipText"/>
        <w:spacing w:line="360" w:lineRule="auto"/>
        <w:jc w:val="both"/>
      </w:pPr>
      <w:r>
        <w:t xml:space="preserve">Now Asia have changed up to the need of the nation. Wellbeing of the nation </w:t>
      </w:r>
      <w:r w:rsidR="00CD1B8B">
        <w:t xml:space="preserve">is beyond words. People of the nation have </w:t>
      </w:r>
      <w:r w:rsidR="009421A1">
        <w:t xml:space="preserve">understood Aryan well by the time. Now the nation wants to adopt to the changes and advancement. Life is now changed and have beautiful moments in it. The nation </w:t>
      </w:r>
      <w:r w:rsidR="00F92441">
        <w:t>has</w:t>
      </w:r>
      <w:r w:rsidR="009421A1">
        <w:t xml:space="preserve"> now beauty and its spirits in it. </w:t>
      </w:r>
      <w:r w:rsidR="00F92441">
        <w:t xml:space="preserve">Life is heaven for people of the nation. The beauty of the nation which have touched the ground have now blossomed. The natural wealth and resources of Asia is beyond words. Nature’s blessing on Asia is so great that people are now </w:t>
      </w:r>
      <w:r w:rsidR="00F92441">
        <w:lastRenderedPageBreak/>
        <w:t xml:space="preserve">with fulfilled mind. Now Asia starts to reach the advancement of a lifetime far ahead. People are in the joy of the achievement. Asia have gone for achievement after achievement and to the extent of advancement. Life in Asia have now </w:t>
      </w:r>
      <w:r w:rsidR="0059453D">
        <w:t>reduced as gone for enjoyment. Asians are keen about it. They know about it well. Still lived in the way with what they have.</w:t>
      </w:r>
    </w:p>
    <w:p w:rsidR="0059453D" w:rsidRDefault="0059453D" w:rsidP="00A74A7C">
      <w:pPr>
        <w:pStyle w:val="TipText"/>
        <w:spacing w:line="360" w:lineRule="auto"/>
        <w:jc w:val="both"/>
      </w:pPr>
      <w:r>
        <w:t>Asia now has memories of its journey in its nerve. People of Asia know every bit of anything which have happened in its past. Life is in the middle of beauty, Asians thought as they lived. Nature is in its extreme beauty at the time. Asians now have no words for the changes happening in the eyes of Asians. People of the nation have attained a good life as wealth in their journey. Now Asia has to be with the changes of the world as Asia have already reached a point. Any advancement in the world has to be adopted by Asia as its path to future.</w:t>
      </w:r>
    </w:p>
    <w:p w:rsidR="0059453D" w:rsidRDefault="0059453D" w:rsidP="00A74A7C">
      <w:pPr>
        <w:pStyle w:val="TipText"/>
        <w:spacing w:line="360" w:lineRule="auto"/>
        <w:jc w:val="both"/>
      </w:pPr>
      <w:r>
        <w:t xml:space="preserve">The natural beauty of Asia have now in a change and Asia seemed to be in extreme change. Now life is </w:t>
      </w:r>
      <w:r w:rsidR="00861B3D">
        <w:t>beautiful,</w:t>
      </w:r>
      <w:r>
        <w:t xml:space="preserve"> and people are with a heavenly smile. The nature</w:t>
      </w:r>
      <w:r w:rsidR="00861B3D">
        <w:t xml:space="preserve"> and natural wealth of Asia can never be explained, and the change of Asia is beyond any limit. Life in Asia is something really to be experienced.</w:t>
      </w:r>
    </w:p>
    <w:p w:rsidR="00BC1AED" w:rsidRDefault="00861B3D" w:rsidP="00BC1AED">
      <w:pPr>
        <w:pStyle w:val="TipText"/>
        <w:spacing w:line="360" w:lineRule="auto"/>
        <w:jc w:val="both"/>
      </w:pPr>
      <w:r>
        <w:t xml:space="preserve">Days passed in Asia in the same manner as a pilgrimage to advancement. Wealth of Asia is too large now. Asia can now achieve anything. People of the nation starts to be brave as Asia starts to change. Passion of the nation is now hidden in the faces of Asians. They haven’t forgotten it but have </w:t>
      </w:r>
      <w:r w:rsidR="00824B0F">
        <w:t>hidden it in their mind. People have now changed and life in Asia have also changed.</w:t>
      </w:r>
    </w:p>
    <w:p w:rsidR="00BC1AED" w:rsidRDefault="00BC1AED" w:rsidP="00C5139A">
      <w:pPr>
        <w:pStyle w:val="Heading1"/>
        <w:spacing w:line="360" w:lineRule="auto"/>
        <w:jc w:val="left"/>
      </w:pPr>
    </w:p>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Default="00C5139A" w:rsidP="00C5139A"/>
    <w:p w:rsidR="00C5139A" w:rsidRPr="00C5139A" w:rsidRDefault="00C5139A" w:rsidP="00C5139A"/>
    <w:p w:rsidR="00BC1AED" w:rsidRDefault="00BC1AED" w:rsidP="00BC1AED"/>
    <w:p w:rsidR="00BC1AED" w:rsidRDefault="00BC1AED" w:rsidP="00BC1AED"/>
    <w:p w:rsidR="00BC1AED" w:rsidRPr="00BC1AED" w:rsidRDefault="00BC1AED" w:rsidP="00BC1AED"/>
    <w:p w:rsidR="00BC1AED" w:rsidRPr="007F6547" w:rsidRDefault="00BC1AED" w:rsidP="00BC1AED">
      <w:pPr>
        <w:pStyle w:val="Heading1"/>
        <w:spacing w:line="360" w:lineRule="auto"/>
      </w:pPr>
      <w:bookmarkStart w:id="17" w:name="_Toc126706169"/>
      <w:r>
        <w:lastRenderedPageBreak/>
        <w:t xml:space="preserve">Chapter 14 </w:t>
      </w:r>
      <w:r w:rsidRPr="00B55FEF">
        <w:t xml:space="preserve">— </w:t>
      </w:r>
      <w:r w:rsidR="00C730B8">
        <w:t>Life as seen</w:t>
      </w:r>
      <w:bookmarkEnd w:id="17"/>
    </w:p>
    <w:p w:rsidR="0015790B" w:rsidRDefault="00F12EEE" w:rsidP="00A74A7C">
      <w:pPr>
        <w:pStyle w:val="TipText"/>
        <w:spacing w:line="360" w:lineRule="auto"/>
        <w:jc w:val="both"/>
      </w:pPr>
      <w:r>
        <w:t xml:space="preserve">People of nation starts to change when the people have nature as a gift. As life in nation have lot of natural habitats now nation have wealth, </w:t>
      </w:r>
      <w:r w:rsidR="0077531A">
        <w:t>glory,</w:t>
      </w:r>
      <w:r>
        <w:t xml:space="preserve"> and peace. Life in nation have beauty as a wealth and glory as a gift. Now nation starts to change in the national growth. Now nation have beauty as a wealth of nation. As life in the nation have natural wealth now nation is beautiful and glittering. Now nation have glory as its life and wealth as its natural wealth. Now nation is growing in its wealth. As nation have grown to its limit now nation is glorious and natural.</w:t>
      </w:r>
      <w:r w:rsidR="005C5CD0">
        <w:t xml:space="preserve"> Life in nation have reached its limits on the parts of changed duties. Now nation have changed as a new life as glory of life. Now beauty is time and life </w:t>
      </w:r>
      <w:r w:rsidR="00C96AF5">
        <w:t>is</w:t>
      </w:r>
      <w:r w:rsidR="005C5CD0">
        <w:t xml:space="preserve"> nation. As glory attained life it is now not a change of life and beauty of wealth in life. Now nation have life for the wealth of changed things. Now nation have lot of natural wealth in glory. Life is now not changed to beauty in its nature. Now nation have life for future as a wealth of beauty of life. Now nation is glory for people as a wealth of nation. As life is just natural one nation </w:t>
      </w:r>
      <w:r w:rsidR="00D94ADB">
        <w:t>has</w:t>
      </w:r>
      <w:r w:rsidR="005C5CD0">
        <w:t xml:space="preserve"> changes according to the new life. Now nation have life for the natural being of nature. Nature has wealth on its natural glory. Life is just natural for people as a wealth of nation. Now nation have changed its life for future. Nation is now not in its path to future. As life is just natural now nation is life for people as a beauty of world and nation. Now nation is a life for people as a natural one. Now nation is growing in its natural life. As beauty of world is life. Now nation is </w:t>
      </w:r>
      <w:r w:rsidR="00D94ADB">
        <w:t>glorious,</w:t>
      </w:r>
      <w:r w:rsidR="005C5CD0">
        <w:t xml:space="preserve"> and life is beauty of peace and wealth is life and natural. Now nation is standard as life in nature. As beauty is life now nation have wealth for future as a national life in changes. Now nation can take life as a new meaning to life of freedom and wealth.</w:t>
      </w:r>
      <w:r w:rsidR="00275240">
        <w:t xml:space="preserve"> Now nation have blessed the life in nature by its glory. Now nation can have life for future and wellbeing of Asia. As life is natural now nature is glory for people and nature have beauty of people and natural life. Now nation wants life for its future and life in nature. Now beauty is life in nation. As nation have glory for people and wants life in nation now nation have glory of people and life in nation as a beauty of wealth. Now nation is life and beauty is peace. Nature </w:t>
      </w:r>
      <w:r w:rsidR="00D94ADB">
        <w:t>has</w:t>
      </w:r>
      <w:r w:rsidR="00275240">
        <w:t xml:space="preserve"> life for younger one. Now nation have life in beauty of people and life in nature. Life is now natural in Asia. As a gift of </w:t>
      </w:r>
      <w:r w:rsidR="00D94ADB">
        <w:t>God</w:t>
      </w:r>
      <w:r w:rsidR="00275240">
        <w:t xml:space="preserve"> now nature have beauty for peace of Asia and life in nature as a wealth in nature. Now nation is life and beauty </w:t>
      </w:r>
      <w:r w:rsidR="00275240">
        <w:lastRenderedPageBreak/>
        <w:t xml:space="preserve">of world. Now nation have beauty for life and nature have wealth. As life is beauty of Asia. Now nature have beauty and wealth. As life is beautiful nation have wealth of glory and beauty as nature. Now nature have wealth as beauty of world and life in nature. As world have life now nature have beauty of life. As life is nature now beauty is life and nature are natural. Now nature have changed life to a new manner. Now nature have beauty for peace of world and life in nature. As </w:t>
      </w:r>
      <w:r w:rsidR="00C25BDB">
        <w:t xml:space="preserve">life is now beauty now Asia </w:t>
      </w:r>
      <w:r w:rsidR="00D94ADB">
        <w:t>has</w:t>
      </w:r>
      <w:r w:rsidR="00C25BDB">
        <w:t xml:space="preserve"> wealth as life in nation. Now nation is in its glory and beauty is life. Now nation have wealth as a symbol of life. As beauty have achieved its peak now nation have life for future. Now nation is life and beauty is peace. As life is now nature now beauty is life itself. Now nature is life and peace is life. Now nature have life for future and nature have wealth as its beauty. Now nature have a wealth on its natural life and nature have wealth as life. Now beauty is life and nature have wealth in its life. Nature has natural life in its beginning of beauty. Now nature can have life for future and wealth as a natural life. As nature have gone life is now natural. Now life is beauty and wealth is life and nature is wealth. As nature is glory life is now natural as a wealth of life. Now nature can have life in its life. As nature have beauty of life now nature is glory and peace is life. Now beauty is life and nature is glory. As life is natural beauty is peace. Nature have life and beauty is peace. As life is natural life is in natural beginning. Now nature have life for future and its beginning is life and natural and lost. Now natural is natural and life is life. As beauty is life people as live. As nature have life people are nature. As beauty is life now nature have wealth and nature. As wealth of nature have people now nature have beauty of world as life. As nature gives life for people now nature have wealth i</w:t>
      </w:r>
      <w:r w:rsidR="00592C37">
        <w:t>n</w:t>
      </w:r>
      <w:r w:rsidR="00C25BDB">
        <w:t xml:space="preserve"> life and nature is beauty. Now nature have life for its future. Now beauty is life and </w:t>
      </w:r>
      <w:r w:rsidR="00592C37">
        <w:t>wealth,</w:t>
      </w:r>
      <w:r w:rsidR="00C25BDB">
        <w:t xml:space="preserve"> and life is nature. As nature have life now beauty and life </w:t>
      </w:r>
      <w:r w:rsidR="00592C37">
        <w:t>are</w:t>
      </w:r>
      <w:r w:rsidR="00C25BDB">
        <w:t xml:space="preserve">natural. As life is got natural living now nature have peace and beauty of life. As a natural life now </w:t>
      </w:r>
      <w:r w:rsidR="00881D4C">
        <w:t>people have</w:t>
      </w:r>
      <w:r w:rsidR="00924628">
        <w:t xml:space="preserve"> life for future. As life is now nature now people have beauty of life as a symbol. Now nature have naturel life and beauty have nature. As wealth is life now nature have wealth of beauty and nature. Now nature is life and people are beauty. </w:t>
      </w:r>
      <w:r w:rsidR="00881D4C">
        <w:t xml:space="preserve">Now nature have beauty as life and nature as glory. As nature starts to be life now nature is life and beauty is glory. Now life is nature and glory is heaven. Beauty is life and nature is heaven. Life is now natural, and glory is life. Now life is beauty of glory and nation is life. As nation is beauty now life is heaven and glory is life. As </w:t>
      </w:r>
      <w:r w:rsidR="00881D4C">
        <w:lastRenderedPageBreak/>
        <w:t>nation have life for future now national life is beauty of world. As nation have beauty now natural life is heaven and life is heavenly. Now as glory achieved life now nature is life in wealth. Now nation have beauty of life and heaven is life in nature. As glory attained peak life is nature and living is natural. As nation have glory for future now nature have life in nature. As life attained glory now nation have life for future and glory have life. Now beauty have value for future and nature have life in nature. Now nature have life for future and nation have glory for life and nation. Life is natural and beauty is life. Now nature have life for future and glory have natural life. As nation have beauty of purity now nation have glory. As nation is glory as life is nature. Now nature is life and beauty is glory. Now nation is life and beauty is life. As nation have glory now nation have glory for life. Now nation have life as a natural beauty and glory. As life is now natural now nature have glory as life. Now beauty is life and nature is glory. As nation is life now natural is life and beauty is life in nature. As nation is now i</w:t>
      </w:r>
      <w:r w:rsidR="00512DD7">
        <w:t>n</w:t>
      </w:r>
      <w:r w:rsidR="00881D4C">
        <w:t xml:space="preserve"> glory of beauty now nation is glory. Live nation is beauty of life and nation is glory of sprits. Now nation have glory of purity and national life is glory. Now nation can achieve natural life in nation. As beauty attain life now nation have life for future and change life for future and have nature as beauty.</w:t>
      </w:r>
      <w:r w:rsidR="00512DD7">
        <w:t xml:space="preserve"> As the national life is now normal now life is normal, and beauty is life in nature. Now nation can change life in glory as a beauty of life. Now nation can achieve life for future and national life is beauty. As nation can achieve natural life now beauty can achieve life for future and nature can wish life. As nation have beauty for national wealth now nature is in beauty of life. Now nation can achieve life for future and glory can reach life in nature as a wealth of life. Now nature can take time for future and glory can reach life in nature. As life in nature is glory now nature can reach life for future and change life in nature. As nation have life in nature now nation can achieve life for future and change life for people as wealth. Now nature can change life in nature. As life is natural now nation can change life for future and can achieve natural life as a beauty. Now nation can change life for future as a wealth of nation and glory as life. Now nation can change life for the wellbeing of nation and life as beauty of natural wealth and glory. Now nation can change life for future and have natural life for future and have beauty as world. Now nature can change life on earth and beauty as world in life. As beauty attained life now nature is beauty of world and national life. Now nature is life and national life is beauty. World </w:t>
      </w:r>
      <w:r w:rsidR="00512DD7">
        <w:lastRenderedPageBreak/>
        <w:t>have beauty as life in nature and have sprits as life in nature. Now nature have beauty of peace and life in nature. Now nature have beauty of world and life as nature. Now nature have peace as life is natural.</w:t>
      </w:r>
      <w:r w:rsidR="00433869">
        <w:t xml:space="preserve"> Now nature have life for future as life in nature and beauty as life in nature. Now nature have beauty of sprits and life as nature. Now nature have peace as beauty and life as nature. As life changes now nature is life and beauty is life. As nation have sprits of glory and beauty as life. Now nature have glory as life and beauty as glory. Now nation have sprits of glory and life of beauty. Now nation have life in glory. As life starts now nation have sprits of beauty and life in nature. Now nature have wealth and sprits as nation. Now nation have glory and life as nature. Now nature have beauty as life and glory as nature in peace in life. Now nation have beauty of life and sprits of glory now beauty is life in world as a beauty of glory. Now nation can change life to nature. As a beauty of life now nature can change life in nature as life itself. Now nature can have beauty of glory and life of beauty and nature. Now nature can have life and beauty. Now nation have glory. As life is beauty nature have life in nature. As life is now natural now nature have wealth. As nation can change now beauty is life and glory is beauty. Now nation can change life in nature. As nation can change life is natural and beauty is life. Now nation can reach life in nature and have beauty as life. Now nature can have life for future and have nature as wealth. Now nation can have life for future and will live in nature and have life for future as nation. Now nature have life in natural life. As beauty is life now nation have glory as peace of beauty of world and nature. Now nation have life in natural wealth and glory as beauty of world</w:t>
      </w:r>
      <w:r w:rsidR="008002D8">
        <w:t xml:space="preserve">. Now nature have beauty of wealth of nature. As life is natural and beauty is life. Now nature can have life for future and nature have glory as life in nature. As glory is life now nature is beauty now nature have life in natural life. Now nature have beauty of glory and life of peace. As nation have glory and life now beauty of world is peace and life is glory and peace. As nature have life now natural is life and nature is life. As nature can change life is natural and beauty is life in nature. Now nature have life in nature as a beauty of life. Now nation have life for future and nature. Now glory is life and natural. Now nature have life for future and glory as life in nature. Now nature can change life in nature and glory. Now nature can have life for future and glory as peace. Now nature can change life in natural life in natural beauty. Now nature can have life for future as a wealth of nation. Now nature is beauty and life </w:t>
      </w:r>
      <w:r w:rsidR="008002D8">
        <w:lastRenderedPageBreak/>
        <w:t xml:space="preserve">is nature. Now nature is life and beauty is peace. Now nation is life in truth and natural life. Now nature is life of truth and glory. As nation can change life is natural and beauty is life. Now nature can have glory as life and beauty as glory. Now nation can have life for future and nature. Now nature can have life for future as a wealth and beauty. Now nation can have life for future and nature as a life. Now nature can have beauty as gory and life as truth. Now nation can have life in nature. As glory is life now </w:t>
      </w:r>
      <w:r w:rsidR="001D48A8">
        <w:t>nature is life.</w:t>
      </w:r>
      <w:r w:rsidR="00D94ADB">
        <w:t xml:space="preserve"> Now nature have life for future and nature have beauty of life. As nation starts to change now nation have beauty of life and nation growth. Now nation have beauty of life and nature. Now nature is life and beauty of life and national life. Now nature is life and beauty of glory. Now nature is life of beauty and wealth. As nation have glory life is blessed with natural life. Now nation have life and beauty. Now nation have life for future. As life is nature now nature is life. As glory is life now nature is glory and beauty. As life is nature now nature is glory of life. Now nature have life in truth. As life is nature now nature is glory of life. As a beautiful world now, nature have glory and life. Now nature have glory and peace. As a natural life now, nature is glory. Now nature can have life in just life. As a beauty of life now nature is life itself.</w:t>
      </w:r>
      <w:r w:rsidR="00072997">
        <w:t>17/052023.</w:t>
      </w:r>
    </w:p>
    <w:sectPr w:rsidR="0015790B" w:rsidSect="00B76BB3">
      <w:pgSz w:w="12240" w:h="15840" w:code="1"/>
      <w:pgMar w:top="1440" w:right="1440" w:bottom="1440" w:left="1440" w:header="720" w:footer="720" w:gutter="0"/>
      <w:cols w:space="720"/>
      <w:docGrid w:linePitch="326" w:charSpace="-635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3AAE" w:rsidRDefault="00D43AAE">
      <w:pPr>
        <w:spacing w:line="240" w:lineRule="auto"/>
      </w:pPr>
      <w:r>
        <w:separator/>
      </w:r>
    </w:p>
  </w:endnote>
  <w:endnote w:type="continuationSeparator" w:id="1">
    <w:p w:rsidR="00D43AAE" w:rsidRDefault="00D43AA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panose1 w:val="02020503030404060203"/>
    <w:charset w:val="00"/>
    <w:family w:val="roman"/>
    <w:pitch w:val="variable"/>
    <w:sig w:usb0="008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PingFang SC">
    <w:charset w:val="01"/>
    <w:family w:val="auto"/>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ongti SC">
    <w:altName w:val="Calibri"/>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847" w:rsidRDefault="009F4E0F">
    <w:pPr>
      <w:pStyle w:val="Footer"/>
    </w:pPr>
    <w:sdt>
      <w:sdtPr>
        <w:rPr>
          <w:rFonts w:ascii="Times New Roman" w:hAnsi="Times New Roman"/>
        </w:rPr>
        <w:alias w:val="Author First Name"/>
        <w:tag w:val=""/>
        <w:id w:val="-65039210"/>
        <w:placeholder>
          <w:docPart w:val="AFB6EE4701FC43D5B46D3204860412F1"/>
        </w:placeholder>
        <w:dataBinding w:prefixMappings="xmlns:ns0='http://purl.org/dc/elements/1.1/' xmlns:ns1='http://schemas.openxmlformats.org/package/2006/metadata/core-properties' " w:xpath="/ns1:coreProperties[1]/ns1:contentStatus[1]" w:storeItemID="{6C3C8BC8-F283-45AE-878A-BAB7291924A1}"/>
        <w:text/>
      </w:sdtPr>
      <w:sdtContent>
        <w:r w:rsidR="00110847">
          <w:rPr>
            <w:rFonts w:ascii="Times New Roman" w:hAnsi="Times New Roman"/>
          </w:rPr>
          <w:t>VYSHNAV</w:t>
        </w:r>
      </w:sdtContent>
    </w:sdt>
    <w:sdt>
      <w:sdtPr>
        <w:rPr>
          <w:rFonts w:ascii="Times New Roman" w:hAnsi="Times New Roman"/>
        </w:rPr>
        <w:alias w:val="Author Last Name"/>
        <w:tag w:val=""/>
        <w:id w:val="-1837985687"/>
        <w:placeholder>
          <w:docPart w:val="338849B0FBB14A45B5DE57BCDDB92266"/>
        </w:placeholder>
        <w:dataBinding w:prefixMappings="xmlns:ns0='http://purl.org/dc/elements/1.1/' xmlns:ns1='http://schemas.openxmlformats.org/package/2006/metadata/core-properties' " w:xpath="/ns1:coreProperties[1]/ns0:subject[1]" w:storeItemID="{6C3C8BC8-F283-45AE-878A-BAB7291924A1}"/>
        <w:text/>
      </w:sdtPr>
      <w:sdtContent>
        <w:r w:rsidR="00110847">
          <w:rPr>
            <w:rFonts w:ascii="Times New Roman" w:hAnsi="Times New Roman"/>
          </w:rPr>
          <w:t>ANAND</w:t>
        </w:r>
      </w:sdtContent>
    </w:sdt>
    <w:r w:rsidR="00110847">
      <w:rPr>
        <w:rFonts w:ascii="Times New Roman" w:hAnsi="Times New Roman"/>
      </w:rPr>
      <w:t xml:space="preserve"> © </w:t>
    </w:r>
    <w:sdt>
      <w:sdtPr>
        <w:rPr>
          <w:rFonts w:ascii="Times New Roman" w:hAnsi="Times New Roman"/>
        </w:rPr>
        <w:id w:val="1767659938"/>
        <w:placeholder>
          <w:docPart w:val="BD0E8DB5F07B4E33909203D5445ECDFC"/>
        </w:placeholder>
        <w:temporary/>
        <w:showingPlcHdr/>
      </w:sdtPr>
      <w:sdtContent>
        <w:r w:rsidR="00110847" w:rsidRPr="00DA2E5D">
          <w:t>[Year]</w:t>
        </w:r>
      </w:sdtContent>
    </w:sdt>
  </w:p>
  <w:sdt>
    <w:sdtPr>
      <w:id w:val="-486022430"/>
      <w:placeholder>
        <w:docPart w:val="E7CD14E9E84B4624AF38F40F50F11B1B"/>
      </w:placeholder>
      <w:temporary/>
      <w:showingPlcHdr/>
    </w:sdtPr>
    <w:sdtContent>
      <w:p w:rsidR="00110847" w:rsidRDefault="00110847" w:rsidP="00DA2E5D">
        <w:pPr>
          <w:pStyle w:val="TipText"/>
          <w:jc w:val="center"/>
        </w:pPr>
        <w:r w:rsidRPr="00DA2E5D">
          <w:t>This is your novel’s copyright information.</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0AC" w:rsidRDefault="009F4E0F">
    <w:pPr>
      <w:pStyle w:val="Footer"/>
    </w:pPr>
    <w:sdt>
      <w:sdtPr>
        <w:rPr>
          <w:rFonts w:ascii="Times New Roman" w:hAnsi="Times New Roman"/>
        </w:rPr>
        <w:alias w:val="Author First Name"/>
        <w:tag w:val=""/>
        <w:id w:val="478971016"/>
        <w:placeholder>
          <w:docPart w:val="AFB6EE4701FC43D5B46D3204860412F1"/>
        </w:placeholder>
        <w:dataBinding w:prefixMappings="xmlns:ns0='http://purl.org/dc/elements/1.1/' xmlns:ns1='http://schemas.openxmlformats.org/package/2006/metadata/core-properties' " w:xpath="/ns1:coreProperties[1]/ns1:contentStatus[1]" w:storeItemID="{6C3C8BC8-F283-45AE-878A-BAB7291924A1}"/>
        <w:text/>
      </w:sdtPr>
      <w:sdtContent>
        <w:r w:rsidR="00737E22">
          <w:rPr>
            <w:rFonts w:ascii="Times New Roman" w:hAnsi="Times New Roman"/>
          </w:rPr>
          <w:t>VYSHNAV</w:t>
        </w:r>
      </w:sdtContent>
    </w:sdt>
    <w:sdt>
      <w:sdtPr>
        <w:rPr>
          <w:rFonts w:ascii="Times New Roman" w:hAnsi="Times New Roman"/>
        </w:rPr>
        <w:alias w:val="Author Last Name"/>
        <w:tag w:val=""/>
        <w:id w:val="2104604283"/>
        <w:placeholder>
          <w:docPart w:val="338849B0FBB14A45B5DE57BCDDB92266"/>
        </w:placeholder>
        <w:dataBinding w:prefixMappings="xmlns:ns0='http://purl.org/dc/elements/1.1/' xmlns:ns1='http://schemas.openxmlformats.org/package/2006/metadata/core-properties' " w:xpath="/ns1:coreProperties[1]/ns0:subject[1]" w:storeItemID="{6C3C8BC8-F283-45AE-878A-BAB7291924A1}"/>
        <w:text/>
      </w:sdtPr>
      <w:sdtContent>
        <w:r w:rsidR="00737E22">
          <w:rPr>
            <w:rFonts w:ascii="Times New Roman" w:hAnsi="Times New Roman"/>
          </w:rPr>
          <w:t>ANAND</w:t>
        </w:r>
      </w:sdtContent>
    </w:sdt>
    <w:r w:rsidR="00BA6544">
      <w:rPr>
        <w:rFonts w:ascii="Times New Roman" w:hAnsi="Times New Roman"/>
      </w:rPr>
      <w:t xml:space="preserve"> © </w:t>
    </w:r>
    <w:sdt>
      <w:sdtPr>
        <w:rPr>
          <w:rFonts w:ascii="Times New Roman" w:hAnsi="Times New Roman"/>
        </w:rPr>
        <w:id w:val="20528309"/>
        <w:placeholder>
          <w:docPart w:val="BD0E8DB5F07B4E33909203D5445ECDFC"/>
        </w:placeholder>
        <w:temporary/>
        <w:showingPlcHdr/>
      </w:sdtPr>
      <w:sdtContent>
        <w:r w:rsidR="00DA2E5D" w:rsidRPr="00DA2E5D">
          <w:t>[Year]</w:t>
        </w:r>
      </w:sdtContent>
    </w:sdt>
  </w:p>
  <w:sdt>
    <w:sdtPr>
      <w:id w:val="793951273"/>
      <w:placeholder>
        <w:docPart w:val="E7CD14E9E84B4624AF38F40F50F11B1B"/>
      </w:placeholder>
      <w:temporary/>
      <w:showingPlcHdr/>
    </w:sdtPr>
    <w:sdtContent>
      <w:p w:rsidR="002560AC" w:rsidRDefault="00DA2E5D" w:rsidP="00DA2E5D">
        <w:pPr>
          <w:pStyle w:val="TipText"/>
          <w:jc w:val="center"/>
        </w:pPr>
        <w:r w:rsidRPr="00DA2E5D">
          <w:t>This is your novel’s copyright information.</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3AAE" w:rsidRDefault="00D43AAE">
      <w:pPr>
        <w:spacing w:line="240" w:lineRule="auto"/>
      </w:pPr>
      <w:r>
        <w:separator/>
      </w:r>
    </w:p>
  </w:footnote>
  <w:footnote w:type="continuationSeparator" w:id="1">
    <w:p w:rsidR="00D43AAE" w:rsidRDefault="00D43AA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847" w:rsidRDefault="00110847">
    <w:pPr>
      <w:pStyle w:val="Header"/>
    </w:pPr>
    <w:r>
      <w:t xml:space="preserve">VYSHNAV </w:t>
    </w:r>
    <w:sdt>
      <w:sdtPr>
        <w:alias w:val="Author Last Name"/>
        <w:tag w:val=""/>
        <w:id w:val="2123486660"/>
        <w:placeholder>
          <w:docPart w:val="F254E4DC965042158426247B6D78B3F9"/>
        </w:placeholder>
        <w:dataBinding w:prefixMappings="xmlns:ns0='http://purl.org/dc/elements/1.1/' xmlns:ns1='http://schemas.openxmlformats.org/package/2006/metadata/core-properties' " w:xpath="/ns1:coreProperties[1]/ns0:subject[1]" w:storeItemID="{6C3C8BC8-F283-45AE-878A-BAB7291924A1}"/>
        <w:text/>
      </w:sdtPr>
      <w:sdtContent>
        <w:r>
          <w:t>ANAND</w:t>
        </w:r>
      </w:sdtContent>
    </w:sdt>
    <w:r w:rsidRPr="00B76BB3">
      <w:t xml:space="preserve"> - </w:t>
    </w:r>
    <w:sdt>
      <w:sdtPr>
        <w:alias w:val="Title"/>
        <w:tag w:val=""/>
        <w:id w:val="646400043"/>
        <w:placeholder>
          <w:docPart w:val="D9370530989B48B09FDF0E251095BCFA"/>
        </w:placeholder>
        <w:dataBinding w:prefixMappings="xmlns:ns0='http://purl.org/dc/elements/1.1/' xmlns:ns1='http://schemas.openxmlformats.org/package/2006/metadata/core-properties' " w:xpath="/ns1:coreProperties[1]/ns0:title[1]" w:storeItemID="{6C3C8BC8-F283-45AE-878A-BAB7291924A1}"/>
        <w:text/>
      </w:sdtPr>
      <w:sdtContent>
        <w:r w:rsidR="00340867">
          <w:t>Tribes of Asia</w:t>
        </w:r>
      </w:sdtContent>
    </w:sdt>
    <w:r w:rsidRPr="00B76BB3">
      <w:t xml:space="preserve"> -</w:t>
    </w:r>
    <w:r w:rsidR="009F4E0F" w:rsidRPr="00B76BB3">
      <w:fldChar w:fldCharType="begin"/>
    </w:r>
    <w:r w:rsidRPr="00B76BB3">
      <w:instrText xml:space="preserve"> PAGE   \* MERGEFORMAT </w:instrText>
    </w:r>
    <w:r w:rsidR="009F4E0F" w:rsidRPr="00B76BB3">
      <w:fldChar w:fldCharType="separate"/>
    </w:r>
    <w:r w:rsidR="007311D0">
      <w:rPr>
        <w:noProof/>
      </w:rPr>
      <w:t>ii</w:t>
    </w:r>
    <w:r w:rsidR="009F4E0F" w:rsidRPr="00B76BB3">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9583766"/>
      <w:docPartObj>
        <w:docPartGallery w:val="Page Numbers (Top of Page)"/>
        <w:docPartUnique/>
      </w:docPartObj>
    </w:sdtPr>
    <w:sdtEndPr>
      <w:rPr>
        <w:noProof/>
      </w:rPr>
    </w:sdtEndPr>
    <w:sdtContent>
      <w:p w:rsidR="00B9573E" w:rsidRDefault="009F4E0F">
        <w:pPr>
          <w:pStyle w:val="Header"/>
        </w:pPr>
        <w:r>
          <w:fldChar w:fldCharType="begin"/>
        </w:r>
        <w:r w:rsidR="00B9573E">
          <w:instrText xml:space="preserve"> PAGE   \* MERGEFORMAT </w:instrText>
        </w:r>
        <w:r>
          <w:fldChar w:fldCharType="separate"/>
        </w:r>
        <w:r w:rsidR="00670CC3">
          <w:rPr>
            <w:noProof/>
          </w:rPr>
          <w:t>111</w:t>
        </w:r>
        <w:r>
          <w:rPr>
            <w:noProof/>
          </w:rPr>
          <w:fldChar w:fldCharType="end"/>
        </w:r>
      </w:p>
    </w:sdtContent>
  </w:sdt>
  <w:p w:rsidR="00B76BB3" w:rsidRDefault="00B76B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4356A8BE"/>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8D4E7C62"/>
    <w:lvl w:ilvl="0">
      <w:start w:val="1"/>
      <w:numFmt w:val="bullet"/>
      <w:lvlText w:val=""/>
      <w:lvlJc w:val="left"/>
      <w:pPr>
        <w:tabs>
          <w:tab w:val="num" w:pos="360"/>
        </w:tabs>
        <w:ind w:left="360" w:hanging="360"/>
      </w:pPr>
      <w:rPr>
        <w:rFonts w:ascii="Symbol" w:hAnsi="Symbol" w:hint="default"/>
      </w:rPr>
    </w:lvl>
  </w:abstractNum>
  <w:abstractNum w:abstractNumId="2">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embedSystemFonts/>
  <w:attachedTemplate r:id="rId1"/>
  <w:stylePaneFormatFilter w:val="4004"/>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8">
      <o:colormru v:ext="edit" colors="#ff9"/>
    </o:shapedefaults>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737E22"/>
    <w:rsid w:val="0000053D"/>
    <w:rsid w:val="00000887"/>
    <w:rsid w:val="00001264"/>
    <w:rsid w:val="00002620"/>
    <w:rsid w:val="00003B59"/>
    <w:rsid w:val="00006FA4"/>
    <w:rsid w:val="00010CE5"/>
    <w:rsid w:val="00013D87"/>
    <w:rsid w:val="00014DB9"/>
    <w:rsid w:val="00014DCD"/>
    <w:rsid w:val="00014DDE"/>
    <w:rsid w:val="000151D0"/>
    <w:rsid w:val="00015689"/>
    <w:rsid w:val="00015B6F"/>
    <w:rsid w:val="00015C7A"/>
    <w:rsid w:val="00024069"/>
    <w:rsid w:val="0002554E"/>
    <w:rsid w:val="000267E6"/>
    <w:rsid w:val="00026DD8"/>
    <w:rsid w:val="00031208"/>
    <w:rsid w:val="00031D40"/>
    <w:rsid w:val="000320D0"/>
    <w:rsid w:val="000375D4"/>
    <w:rsid w:val="00040468"/>
    <w:rsid w:val="000407EE"/>
    <w:rsid w:val="000423FA"/>
    <w:rsid w:val="0004305D"/>
    <w:rsid w:val="00050C78"/>
    <w:rsid w:val="00051AFF"/>
    <w:rsid w:val="00054EBA"/>
    <w:rsid w:val="00054FFC"/>
    <w:rsid w:val="000563E1"/>
    <w:rsid w:val="00057EB6"/>
    <w:rsid w:val="0006143E"/>
    <w:rsid w:val="00062685"/>
    <w:rsid w:val="000627CE"/>
    <w:rsid w:val="00064E91"/>
    <w:rsid w:val="000669B8"/>
    <w:rsid w:val="00072997"/>
    <w:rsid w:val="0007407B"/>
    <w:rsid w:val="000746E0"/>
    <w:rsid w:val="000763BC"/>
    <w:rsid w:val="0007714F"/>
    <w:rsid w:val="00081C96"/>
    <w:rsid w:val="00082429"/>
    <w:rsid w:val="00082D63"/>
    <w:rsid w:val="00083683"/>
    <w:rsid w:val="00084446"/>
    <w:rsid w:val="0008549F"/>
    <w:rsid w:val="00085EB6"/>
    <w:rsid w:val="000878FB"/>
    <w:rsid w:val="0009232A"/>
    <w:rsid w:val="00093341"/>
    <w:rsid w:val="0009580A"/>
    <w:rsid w:val="000A0611"/>
    <w:rsid w:val="000A2EB7"/>
    <w:rsid w:val="000A66F4"/>
    <w:rsid w:val="000B1025"/>
    <w:rsid w:val="000B242A"/>
    <w:rsid w:val="000B24CF"/>
    <w:rsid w:val="000B314B"/>
    <w:rsid w:val="000B39F5"/>
    <w:rsid w:val="000B506D"/>
    <w:rsid w:val="000B64D5"/>
    <w:rsid w:val="000C0EE8"/>
    <w:rsid w:val="000C1314"/>
    <w:rsid w:val="000C1350"/>
    <w:rsid w:val="000C5587"/>
    <w:rsid w:val="000C6DF6"/>
    <w:rsid w:val="000D04A7"/>
    <w:rsid w:val="000D063A"/>
    <w:rsid w:val="000D2B8D"/>
    <w:rsid w:val="000D5AFD"/>
    <w:rsid w:val="000D663D"/>
    <w:rsid w:val="000E0FF6"/>
    <w:rsid w:val="000E1879"/>
    <w:rsid w:val="000E5418"/>
    <w:rsid w:val="000E6FA7"/>
    <w:rsid w:val="000F1088"/>
    <w:rsid w:val="000F11D3"/>
    <w:rsid w:val="000F4064"/>
    <w:rsid w:val="000F40B5"/>
    <w:rsid w:val="000F425D"/>
    <w:rsid w:val="000F4C72"/>
    <w:rsid w:val="000F5121"/>
    <w:rsid w:val="000F5750"/>
    <w:rsid w:val="000F5E9F"/>
    <w:rsid w:val="000F6C20"/>
    <w:rsid w:val="0010007B"/>
    <w:rsid w:val="001030EC"/>
    <w:rsid w:val="00103484"/>
    <w:rsid w:val="001050DC"/>
    <w:rsid w:val="00110847"/>
    <w:rsid w:val="001114E0"/>
    <w:rsid w:val="001160CA"/>
    <w:rsid w:val="00116566"/>
    <w:rsid w:val="001176B4"/>
    <w:rsid w:val="0012086C"/>
    <w:rsid w:val="00120CBF"/>
    <w:rsid w:val="001230E5"/>
    <w:rsid w:val="0012478D"/>
    <w:rsid w:val="0012566C"/>
    <w:rsid w:val="001315A0"/>
    <w:rsid w:val="001321C1"/>
    <w:rsid w:val="00136559"/>
    <w:rsid w:val="00141CD0"/>
    <w:rsid w:val="0014253D"/>
    <w:rsid w:val="00142EA7"/>
    <w:rsid w:val="00143576"/>
    <w:rsid w:val="001466EC"/>
    <w:rsid w:val="001523A4"/>
    <w:rsid w:val="001523C2"/>
    <w:rsid w:val="00157294"/>
    <w:rsid w:val="0015790B"/>
    <w:rsid w:val="001625DE"/>
    <w:rsid w:val="0016266C"/>
    <w:rsid w:val="0016507A"/>
    <w:rsid w:val="001671DD"/>
    <w:rsid w:val="001707C4"/>
    <w:rsid w:val="00171EC7"/>
    <w:rsid w:val="00173570"/>
    <w:rsid w:val="0017358E"/>
    <w:rsid w:val="001807F7"/>
    <w:rsid w:val="00180C83"/>
    <w:rsid w:val="0018140B"/>
    <w:rsid w:val="00182C63"/>
    <w:rsid w:val="00183749"/>
    <w:rsid w:val="00184DE9"/>
    <w:rsid w:val="0018567C"/>
    <w:rsid w:val="001933E2"/>
    <w:rsid w:val="001A04F3"/>
    <w:rsid w:val="001A2AE7"/>
    <w:rsid w:val="001A66FA"/>
    <w:rsid w:val="001A7A92"/>
    <w:rsid w:val="001A7B99"/>
    <w:rsid w:val="001B026C"/>
    <w:rsid w:val="001B11F4"/>
    <w:rsid w:val="001B26C0"/>
    <w:rsid w:val="001B2A34"/>
    <w:rsid w:val="001B3A3D"/>
    <w:rsid w:val="001B57E0"/>
    <w:rsid w:val="001C16FD"/>
    <w:rsid w:val="001C2230"/>
    <w:rsid w:val="001C33CB"/>
    <w:rsid w:val="001C4B65"/>
    <w:rsid w:val="001C5075"/>
    <w:rsid w:val="001D4309"/>
    <w:rsid w:val="001D48A8"/>
    <w:rsid w:val="001D56B0"/>
    <w:rsid w:val="001D714A"/>
    <w:rsid w:val="001E0542"/>
    <w:rsid w:val="001E19B6"/>
    <w:rsid w:val="001E1A6A"/>
    <w:rsid w:val="001E1AF5"/>
    <w:rsid w:val="001E2072"/>
    <w:rsid w:val="001E296D"/>
    <w:rsid w:val="001E6214"/>
    <w:rsid w:val="001E6FE8"/>
    <w:rsid w:val="001E78ED"/>
    <w:rsid w:val="001F1BFE"/>
    <w:rsid w:val="001F51F5"/>
    <w:rsid w:val="001F5BC2"/>
    <w:rsid w:val="001F61E5"/>
    <w:rsid w:val="001F7676"/>
    <w:rsid w:val="001F7917"/>
    <w:rsid w:val="00200073"/>
    <w:rsid w:val="00200A5E"/>
    <w:rsid w:val="00200C73"/>
    <w:rsid w:val="00201ECA"/>
    <w:rsid w:val="0020304C"/>
    <w:rsid w:val="00203AA5"/>
    <w:rsid w:val="002078A4"/>
    <w:rsid w:val="00210377"/>
    <w:rsid w:val="0021051E"/>
    <w:rsid w:val="00210958"/>
    <w:rsid w:val="002138D2"/>
    <w:rsid w:val="00213BEB"/>
    <w:rsid w:val="00213D72"/>
    <w:rsid w:val="0021524F"/>
    <w:rsid w:val="00215FC9"/>
    <w:rsid w:val="00223262"/>
    <w:rsid w:val="00225044"/>
    <w:rsid w:val="0022602C"/>
    <w:rsid w:val="00230EA1"/>
    <w:rsid w:val="00231CC0"/>
    <w:rsid w:val="00233516"/>
    <w:rsid w:val="00233F9E"/>
    <w:rsid w:val="002342BC"/>
    <w:rsid w:val="00234770"/>
    <w:rsid w:val="00235379"/>
    <w:rsid w:val="002354F3"/>
    <w:rsid w:val="00235C0C"/>
    <w:rsid w:val="00235F7D"/>
    <w:rsid w:val="00236C5E"/>
    <w:rsid w:val="002376CD"/>
    <w:rsid w:val="00241B54"/>
    <w:rsid w:val="002445EB"/>
    <w:rsid w:val="002461CF"/>
    <w:rsid w:val="0024625A"/>
    <w:rsid w:val="002506B0"/>
    <w:rsid w:val="00252DC5"/>
    <w:rsid w:val="002540AF"/>
    <w:rsid w:val="002560AC"/>
    <w:rsid w:val="00262385"/>
    <w:rsid w:val="0026651A"/>
    <w:rsid w:val="0026666D"/>
    <w:rsid w:val="00266CBF"/>
    <w:rsid w:val="00271350"/>
    <w:rsid w:val="0027183A"/>
    <w:rsid w:val="00275240"/>
    <w:rsid w:val="002755DE"/>
    <w:rsid w:val="00275CBF"/>
    <w:rsid w:val="00276912"/>
    <w:rsid w:val="0027696B"/>
    <w:rsid w:val="00277168"/>
    <w:rsid w:val="00280425"/>
    <w:rsid w:val="002814C6"/>
    <w:rsid w:val="00284E9A"/>
    <w:rsid w:val="00286260"/>
    <w:rsid w:val="002873FE"/>
    <w:rsid w:val="002912B3"/>
    <w:rsid w:val="0029203C"/>
    <w:rsid w:val="00294DAC"/>
    <w:rsid w:val="00295022"/>
    <w:rsid w:val="00296B2E"/>
    <w:rsid w:val="00297B35"/>
    <w:rsid w:val="002A2E00"/>
    <w:rsid w:val="002A482F"/>
    <w:rsid w:val="002A4DDE"/>
    <w:rsid w:val="002A5C95"/>
    <w:rsid w:val="002A769D"/>
    <w:rsid w:val="002A7EE8"/>
    <w:rsid w:val="002B044F"/>
    <w:rsid w:val="002B3137"/>
    <w:rsid w:val="002B438B"/>
    <w:rsid w:val="002C0ED2"/>
    <w:rsid w:val="002C32CA"/>
    <w:rsid w:val="002C3D2C"/>
    <w:rsid w:val="002C4698"/>
    <w:rsid w:val="002D0621"/>
    <w:rsid w:val="002D459D"/>
    <w:rsid w:val="002D48F6"/>
    <w:rsid w:val="002D73A7"/>
    <w:rsid w:val="002E0EF4"/>
    <w:rsid w:val="002E122C"/>
    <w:rsid w:val="002E3767"/>
    <w:rsid w:val="002E41FD"/>
    <w:rsid w:val="002E4B91"/>
    <w:rsid w:val="002E4CDB"/>
    <w:rsid w:val="002E553B"/>
    <w:rsid w:val="002E6C30"/>
    <w:rsid w:val="002E780C"/>
    <w:rsid w:val="002E7F5E"/>
    <w:rsid w:val="002F1681"/>
    <w:rsid w:val="002F2034"/>
    <w:rsid w:val="002F25A3"/>
    <w:rsid w:val="002F3CA2"/>
    <w:rsid w:val="002F5080"/>
    <w:rsid w:val="002F6224"/>
    <w:rsid w:val="002F77EB"/>
    <w:rsid w:val="002F7E3F"/>
    <w:rsid w:val="00300C9F"/>
    <w:rsid w:val="00300F40"/>
    <w:rsid w:val="00301753"/>
    <w:rsid w:val="00302686"/>
    <w:rsid w:val="00306264"/>
    <w:rsid w:val="00306F2C"/>
    <w:rsid w:val="0031020B"/>
    <w:rsid w:val="00310396"/>
    <w:rsid w:val="00311293"/>
    <w:rsid w:val="00314C28"/>
    <w:rsid w:val="00314EA6"/>
    <w:rsid w:val="003152AB"/>
    <w:rsid w:val="00315EF7"/>
    <w:rsid w:val="003205AD"/>
    <w:rsid w:val="003208A7"/>
    <w:rsid w:val="0032250F"/>
    <w:rsid w:val="00324407"/>
    <w:rsid w:val="00324B10"/>
    <w:rsid w:val="00325A57"/>
    <w:rsid w:val="00326A91"/>
    <w:rsid w:val="00326FC2"/>
    <w:rsid w:val="00327D94"/>
    <w:rsid w:val="0033080C"/>
    <w:rsid w:val="00331779"/>
    <w:rsid w:val="00331E9B"/>
    <w:rsid w:val="003349F7"/>
    <w:rsid w:val="003405DD"/>
    <w:rsid w:val="00340867"/>
    <w:rsid w:val="00342BE3"/>
    <w:rsid w:val="00344603"/>
    <w:rsid w:val="00347A13"/>
    <w:rsid w:val="003500A1"/>
    <w:rsid w:val="00352051"/>
    <w:rsid w:val="00352B65"/>
    <w:rsid w:val="00352DD6"/>
    <w:rsid w:val="00357D82"/>
    <w:rsid w:val="003603A7"/>
    <w:rsid w:val="00364DAC"/>
    <w:rsid w:val="0036566E"/>
    <w:rsid w:val="00365735"/>
    <w:rsid w:val="00367F05"/>
    <w:rsid w:val="00374398"/>
    <w:rsid w:val="003765E2"/>
    <w:rsid w:val="003800D3"/>
    <w:rsid w:val="00382B67"/>
    <w:rsid w:val="00383AFE"/>
    <w:rsid w:val="00383FF8"/>
    <w:rsid w:val="00387431"/>
    <w:rsid w:val="00391257"/>
    <w:rsid w:val="00392D11"/>
    <w:rsid w:val="00392DE0"/>
    <w:rsid w:val="00393D88"/>
    <w:rsid w:val="00396D4A"/>
    <w:rsid w:val="003A100F"/>
    <w:rsid w:val="003A3F09"/>
    <w:rsid w:val="003A6A26"/>
    <w:rsid w:val="003A7CF9"/>
    <w:rsid w:val="003A7F93"/>
    <w:rsid w:val="003B4831"/>
    <w:rsid w:val="003B5457"/>
    <w:rsid w:val="003B71C3"/>
    <w:rsid w:val="003C27A4"/>
    <w:rsid w:val="003C42FA"/>
    <w:rsid w:val="003C446C"/>
    <w:rsid w:val="003C54F1"/>
    <w:rsid w:val="003C6EFE"/>
    <w:rsid w:val="003C713D"/>
    <w:rsid w:val="003D5DEB"/>
    <w:rsid w:val="003D7A15"/>
    <w:rsid w:val="003E0D71"/>
    <w:rsid w:val="003E1CE8"/>
    <w:rsid w:val="003E3688"/>
    <w:rsid w:val="003E464C"/>
    <w:rsid w:val="003E6506"/>
    <w:rsid w:val="003E7525"/>
    <w:rsid w:val="003E76DF"/>
    <w:rsid w:val="00406F33"/>
    <w:rsid w:val="0040765E"/>
    <w:rsid w:val="004107A8"/>
    <w:rsid w:val="004126D0"/>
    <w:rsid w:val="00422BAE"/>
    <w:rsid w:val="00424062"/>
    <w:rsid w:val="004250F5"/>
    <w:rsid w:val="004266F5"/>
    <w:rsid w:val="00432601"/>
    <w:rsid w:val="00433869"/>
    <w:rsid w:val="00434F1F"/>
    <w:rsid w:val="004350CA"/>
    <w:rsid w:val="004374E0"/>
    <w:rsid w:val="00441A26"/>
    <w:rsid w:val="00441AB1"/>
    <w:rsid w:val="00441C3F"/>
    <w:rsid w:val="00441D94"/>
    <w:rsid w:val="00443EA5"/>
    <w:rsid w:val="00446D9C"/>
    <w:rsid w:val="00447231"/>
    <w:rsid w:val="004505B5"/>
    <w:rsid w:val="00450F79"/>
    <w:rsid w:val="004528EA"/>
    <w:rsid w:val="00452ECB"/>
    <w:rsid w:val="00454284"/>
    <w:rsid w:val="00460CF6"/>
    <w:rsid w:val="0046271F"/>
    <w:rsid w:val="00463993"/>
    <w:rsid w:val="00463B95"/>
    <w:rsid w:val="004661F0"/>
    <w:rsid w:val="00466A02"/>
    <w:rsid w:val="00467A4F"/>
    <w:rsid w:val="0047034D"/>
    <w:rsid w:val="00471CD2"/>
    <w:rsid w:val="00471DD3"/>
    <w:rsid w:val="00472082"/>
    <w:rsid w:val="0047783D"/>
    <w:rsid w:val="00480221"/>
    <w:rsid w:val="004820B4"/>
    <w:rsid w:val="00482AEE"/>
    <w:rsid w:val="00484253"/>
    <w:rsid w:val="00487CB6"/>
    <w:rsid w:val="00494839"/>
    <w:rsid w:val="004977A5"/>
    <w:rsid w:val="004A15DB"/>
    <w:rsid w:val="004A15E3"/>
    <w:rsid w:val="004A63B8"/>
    <w:rsid w:val="004A761A"/>
    <w:rsid w:val="004A7857"/>
    <w:rsid w:val="004B21BE"/>
    <w:rsid w:val="004B4C64"/>
    <w:rsid w:val="004B531F"/>
    <w:rsid w:val="004B5C6B"/>
    <w:rsid w:val="004B6916"/>
    <w:rsid w:val="004B6B53"/>
    <w:rsid w:val="004B6FFB"/>
    <w:rsid w:val="004B77CD"/>
    <w:rsid w:val="004C0708"/>
    <w:rsid w:val="004C2634"/>
    <w:rsid w:val="004D2800"/>
    <w:rsid w:val="004D4E0B"/>
    <w:rsid w:val="004D7B5F"/>
    <w:rsid w:val="004E2FCB"/>
    <w:rsid w:val="004E350D"/>
    <w:rsid w:val="004F0997"/>
    <w:rsid w:val="004F1CE1"/>
    <w:rsid w:val="004F2857"/>
    <w:rsid w:val="004F38D5"/>
    <w:rsid w:val="004F48DF"/>
    <w:rsid w:val="004F5C16"/>
    <w:rsid w:val="004F5E9A"/>
    <w:rsid w:val="005015CC"/>
    <w:rsid w:val="00502FCB"/>
    <w:rsid w:val="005035E3"/>
    <w:rsid w:val="005062D9"/>
    <w:rsid w:val="005101F1"/>
    <w:rsid w:val="00512DD7"/>
    <w:rsid w:val="00512ED1"/>
    <w:rsid w:val="00514C9E"/>
    <w:rsid w:val="00515753"/>
    <w:rsid w:val="00515B94"/>
    <w:rsid w:val="00516558"/>
    <w:rsid w:val="00521BC3"/>
    <w:rsid w:val="00524C97"/>
    <w:rsid w:val="00525DFF"/>
    <w:rsid w:val="00526199"/>
    <w:rsid w:val="005274D8"/>
    <w:rsid w:val="00533086"/>
    <w:rsid w:val="00534B33"/>
    <w:rsid w:val="00534E09"/>
    <w:rsid w:val="00537E54"/>
    <w:rsid w:val="005433C3"/>
    <w:rsid w:val="00545929"/>
    <w:rsid w:val="00545A58"/>
    <w:rsid w:val="00546303"/>
    <w:rsid w:val="00547504"/>
    <w:rsid w:val="00551244"/>
    <w:rsid w:val="005612B6"/>
    <w:rsid w:val="00562383"/>
    <w:rsid w:val="00564836"/>
    <w:rsid w:val="00566BDC"/>
    <w:rsid w:val="00567ADE"/>
    <w:rsid w:val="0057063B"/>
    <w:rsid w:val="00572725"/>
    <w:rsid w:val="005812AC"/>
    <w:rsid w:val="00581BBD"/>
    <w:rsid w:val="00583D43"/>
    <w:rsid w:val="00583DCE"/>
    <w:rsid w:val="00584846"/>
    <w:rsid w:val="00584D30"/>
    <w:rsid w:val="00586810"/>
    <w:rsid w:val="0058688C"/>
    <w:rsid w:val="00586AD5"/>
    <w:rsid w:val="00587627"/>
    <w:rsid w:val="00592C37"/>
    <w:rsid w:val="005943C6"/>
    <w:rsid w:val="0059453D"/>
    <w:rsid w:val="0059616E"/>
    <w:rsid w:val="005A0AA5"/>
    <w:rsid w:val="005A289F"/>
    <w:rsid w:val="005A2E3D"/>
    <w:rsid w:val="005A3AFE"/>
    <w:rsid w:val="005A717A"/>
    <w:rsid w:val="005B1E60"/>
    <w:rsid w:val="005B4F30"/>
    <w:rsid w:val="005B7BAE"/>
    <w:rsid w:val="005C09E8"/>
    <w:rsid w:val="005C1016"/>
    <w:rsid w:val="005C1994"/>
    <w:rsid w:val="005C41BF"/>
    <w:rsid w:val="005C4709"/>
    <w:rsid w:val="005C5CD0"/>
    <w:rsid w:val="005C6DE8"/>
    <w:rsid w:val="005C79DE"/>
    <w:rsid w:val="005D0419"/>
    <w:rsid w:val="005D0EAB"/>
    <w:rsid w:val="005D12A7"/>
    <w:rsid w:val="005D1D6F"/>
    <w:rsid w:val="005D1F95"/>
    <w:rsid w:val="005D2AAA"/>
    <w:rsid w:val="005D3C52"/>
    <w:rsid w:val="005E080F"/>
    <w:rsid w:val="005E11AB"/>
    <w:rsid w:val="005E6018"/>
    <w:rsid w:val="005E79C3"/>
    <w:rsid w:val="005F1752"/>
    <w:rsid w:val="005F2663"/>
    <w:rsid w:val="005F2B48"/>
    <w:rsid w:val="0060120D"/>
    <w:rsid w:val="0060159A"/>
    <w:rsid w:val="006018E7"/>
    <w:rsid w:val="00602109"/>
    <w:rsid w:val="0060223F"/>
    <w:rsid w:val="006023C3"/>
    <w:rsid w:val="006074F4"/>
    <w:rsid w:val="0061244D"/>
    <w:rsid w:val="00614DE3"/>
    <w:rsid w:val="006168FA"/>
    <w:rsid w:val="00617303"/>
    <w:rsid w:val="00621796"/>
    <w:rsid w:val="0062385A"/>
    <w:rsid w:val="00624525"/>
    <w:rsid w:val="006262CA"/>
    <w:rsid w:val="00626C66"/>
    <w:rsid w:val="00627129"/>
    <w:rsid w:val="00630DAC"/>
    <w:rsid w:val="0063122D"/>
    <w:rsid w:val="00636469"/>
    <w:rsid w:val="006364D9"/>
    <w:rsid w:val="00637A56"/>
    <w:rsid w:val="006408FB"/>
    <w:rsid w:val="00642406"/>
    <w:rsid w:val="00643F42"/>
    <w:rsid w:val="006449C7"/>
    <w:rsid w:val="00644A72"/>
    <w:rsid w:val="00646670"/>
    <w:rsid w:val="00646B0E"/>
    <w:rsid w:val="0065032E"/>
    <w:rsid w:val="00650FB3"/>
    <w:rsid w:val="006512F8"/>
    <w:rsid w:val="00654396"/>
    <w:rsid w:val="0065471A"/>
    <w:rsid w:val="00655B73"/>
    <w:rsid w:val="00656818"/>
    <w:rsid w:val="00661A05"/>
    <w:rsid w:val="00661C80"/>
    <w:rsid w:val="0066345D"/>
    <w:rsid w:val="006651F4"/>
    <w:rsid w:val="0067067A"/>
    <w:rsid w:val="00670CC3"/>
    <w:rsid w:val="00670DEB"/>
    <w:rsid w:val="006719BA"/>
    <w:rsid w:val="006735F3"/>
    <w:rsid w:val="00675526"/>
    <w:rsid w:val="00680E61"/>
    <w:rsid w:val="0068226A"/>
    <w:rsid w:val="006830EE"/>
    <w:rsid w:val="00687223"/>
    <w:rsid w:val="006901ED"/>
    <w:rsid w:val="0069149F"/>
    <w:rsid w:val="00691E49"/>
    <w:rsid w:val="006931A0"/>
    <w:rsid w:val="00694D61"/>
    <w:rsid w:val="006958F4"/>
    <w:rsid w:val="0069708A"/>
    <w:rsid w:val="00697712"/>
    <w:rsid w:val="00697B6E"/>
    <w:rsid w:val="006A1414"/>
    <w:rsid w:val="006A1697"/>
    <w:rsid w:val="006A2B96"/>
    <w:rsid w:val="006A614A"/>
    <w:rsid w:val="006B297F"/>
    <w:rsid w:val="006B2C9F"/>
    <w:rsid w:val="006B2FE0"/>
    <w:rsid w:val="006B6ADA"/>
    <w:rsid w:val="006B77C5"/>
    <w:rsid w:val="006C007C"/>
    <w:rsid w:val="006C09C4"/>
    <w:rsid w:val="006C1302"/>
    <w:rsid w:val="006C6F15"/>
    <w:rsid w:val="006D280C"/>
    <w:rsid w:val="006E078A"/>
    <w:rsid w:val="006E0794"/>
    <w:rsid w:val="006E0807"/>
    <w:rsid w:val="006E5A7E"/>
    <w:rsid w:val="006F1353"/>
    <w:rsid w:val="006F3554"/>
    <w:rsid w:val="006F3635"/>
    <w:rsid w:val="006F5194"/>
    <w:rsid w:val="006F7C89"/>
    <w:rsid w:val="00702E82"/>
    <w:rsid w:val="0070397B"/>
    <w:rsid w:val="0070558F"/>
    <w:rsid w:val="007078F1"/>
    <w:rsid w:val="00710077"/>
    <w:rsid w:val="00712057"/>
    <w:rsid w:val="00713046"/>
    <w:rsid w:val="0071447B"/>
    <w:rsid w:val="00714D30"/>
    <w:rsid w:val="00715BD3"/>
    <w:rsid w:val="007211ED"/>
    <w:rsid w:val="0072596A"/>
    <w:rsid w:val="00725EAA"/>
    <w:rsid w:val="00725F75"/>
    <w:rsid w:val="0073083F"/>
    <w:rsid w:val="007311D0"/>
    <w:rsid w:val="0073173D"/>
    <w:rsid w:val="00736824"/>
    <w:rsid w:val="007374A7"/>
    <w:rsid w:val="007376B0"/>
    <w:rsid w:val="00737E22"/>
    <w:rsid w:val="007437E8"/>
    <w:rsid w:val="00744169"/>
    <w:rsid w:val="007541D8"/>
    <w:rsid w:val="00754933"/>
    <w:rsid w:val="00755352"/>
    <w:rsid w:val="0076051C"/>
    <w:rsid w:val="0076298A"/>
    <w:rsid w:val="00763DF2"/>
    <w:rsid w:val="00764CB0"/>
    <w:rsid w:val="007700C8"/>
    <w:rsid w:val="00770461"/>
    <w:rsid w:val="00770729"/>
    <w:rsid w:val="00772CD2"/>
    <w:rsid w:val="007737C7"/>
    <w:rsid w:val="0077531A"/>
    <w:rsid w:val="00776CE3"/>
    <w:rsid w:val="00777989"/>
    <w:rsid w:val="0078062B"/>
    <w:rsid w:val="007824F5"/>
    <w:rsid w:val="00782F69"/>
    <w:rsid w:val="0078302B"/>
    <w:rsid w:val="0078645F"/>
    <w:rsid w:val="00786874"/>
    <w:rsid w:val="00791896"/>
    <w:rsid w:val="0079194E"/>
    <w:rsid w:val="00791A39"/>
    <w:rsid w:val="007925D6"/>
    <w:rsid w:val="00793376"/>
    <w:rsid w:val="0079720A"/>
    <w:rsid w:val="007978E3"/>
    <w:rsid w:val="007A08B1"/>
    <w:rsid w:val="007A0F1B"/>
    <w:rsid w:val="007A1D73"/>
    <w:rsid w:val="007A329D"/>
    <w:rsid w:val="007A4BB7"/>
    <w:rsid w:val="007A6171"/>
    <w:rsid w:val="007A6781"/>
    <w:rsid w:val="007B01BB"/>
    <w:rsid w:val="007B1947"/>
    <w:rsid w:val="007B36DB"/>
    <w:rsid w:val="007B7CA2"/>
    <w:rsid w:val="007C3C5D"/>
    <w:rsid w:val="007C481E"/>
    <w:rsid w:val="007D0015"/>
    <w:rsid w:val="007D0139"/>
    <w:rsid w:val="007D10AD"/>
    <w:rsid w:val="007D309B"/>
    <w:rsid w:val="007D4516"/>
    <w:rsid w:val="007D4848"/>
    <w:rsid w:val="007D5620"/>
    <w:rsid w:val="007D578D"/>
    <w:rsid w:val="007D6717"/>
    <w:rsid w:val="007E1634"/>
    <w:rsid w:val="007E5AF4"/>
    <w:rsid w:val="007E67CC"/>
    <w:rsid w:val="007F0253"/>
    <w:rsid w:val="007F4D6E"/>
    <w:rsid w:val="007F4F14"/>
    <w:rsid w:val="007F6547"/>
    <w:rsid w:val="007F6BB7"/>
    <w:rsid w:val="007F721C"/>
    <w:rsid w:val="0080004B"/>
    <w:rsid w:val="008002D8"/>
    <w:rsid w:val="00802177"/>
    <w:rsid w:val="0080441E"/>
    <w:rsid w:val="00806DF0"/>
    <w:rsid w:val="008123CC"/>
    <w:rsid w:val="00813CA6"/>
    <w:rsid w:val="00817055"/>
    <w:rsid w:val="00820160"/>
    <w:rsid w:val="008202AE"/>
    <w:rsid w:val="0082077D"/>
    <w:rsid w:val="00822AC3"/>
    <w:rsid w:val="0082498E"/>
    <w:rsid w:val="00824B0F"/>
    <w:rsid w:val="00827F93"/>
    <w:rsid w:val="00830683"/>
    <w:rsid w:val="00832E38"/>
    <w:rsid w:val="008345CA"/>
    <w:rsid w:val="00836FA9"/>
    <w:rsid w:val="00837DD7"/>
    <w:rsid w:val="00841223"/>
    <w:rsid w:val="008428D1"/>
    <w:rsid w:val="00845020"/>
    <w:rsid w:val="008466FD"/>
    <w:rsid w:val="00850E03"/>
    <w:rsid w:val="00852BA8"/>
    <w:rsid w:val="00852C9C"/>
    <w:rsid w:val="00853086"/>
    <w:rsid w:val="008557B2"/>
    <w:rsid w:val="00855FCB"/>
    <w:rsid w:val="0085712A"/>
    <w:rsid w:val="00861B3D"/>
    <w:rsid w:val="00863A62"/>
    <w:rsid w:val="00863DC3"/>
    <w:rsid w:val="00866661"/>
    <w:rsid w:val="00867177"/>
    <w:rsid w:val="00867D89"/>
    <w:rsid w:val="00871178"/>
    <w:rsid w:val="00871182"/>
    <w:rsid w:val="00873807"/>
    <w:rsid w:val="00873C5E"/>
    <w:rsid w:val="00874485"/>
    <w:rsid w:val="00881D4C"/>
    <w:rsid w:val="00885E40"/>
    <w:rsid w:val="008873C3"/>
    <w:rsid w:val="00891767"/>
    <w:rsid w:val="00894A5B"/>
    <w:rsid w:val="00896F6B"/>
    <w:rsid w:val="00897547"/>
    <w:rsid w:val="008A06A8"/>
    <w:rsid w:val="008A16C3"/>
    <w:rsid w:val="008A5398"/>
    <w:rsid w:val="008A69F5"/>
    <w:rsid w:val="008B2331"/>
    <w:rsid w:val="008B3F85"/>
    <w:rsid w:val="008B6D40"/>
    <w:rsid w:val="008C1CAF"/>
    <w:rsid w:val="008C4165"/>
    <w:rsid w:val="008C4EEA"/>
    <w:rsid w:val="008C65FB"/>
    <w:rsid w:val="008D51F0"/>
    <w:rsid w:val="008D62FC"/>
    <w:rsid w:val="008D7D9E"/>
    <w:rsid w:val="008E250C"/>
    <w:rsid w:val="008E5074"/>
    <w:rsid w:val="008E65C0"/>
    <w:rsid w:val="008F0633"/>
    <w:rsid w:val="008F0B5A"/>
    <w:rsid w:val="008F13D9"/>
    <w:rsid w:val="008F1C45"/>
    <w:rsid w:val="008F3DD5"/>
    <w:rsid w:val="008F5216"/>
    <w:rsid w:val="008F6DF3"/>
    <w:rsid w:val="008F6F87"/>
    <w:rsid w:val="008F728C"/>
    <w:rsid w:val="008F7462"/>
    <w:rsid w:val="0090238F"/>
    <w:rsid w:val="00905438"/>
    <w:rsid w:val="00905A56"/>
    <w:rsid w:val="00906F0C"/>
    <w:rsid w:val="00907222"/>
    <w:rsid w:val="00907C03"/>
    <w:rsid w:val="0091332D"/>
    <w:rsid w:val="00916426"/>
    <w:rsid w:val="00922787"/>
    <w:rsid w:val="00924628"/>
    <w:rsid w:val="0092665B"/>
    <w:rsid w:val="00927C73"/>
    <w:rsid w:val="00931E77"/>
    <w:rsid w:val="00932842"/>
    <w:rsid w:val="00934FBC"/>
    <w:rsid w:val="00935078"/>
    <w:rsid w:val="009360E4"/>
    <w:rsid w:val="00936690"/>
    <w:rsid w:val="009421A1"/>
    <w:rsid w:val="00944B2A"/>
    <w:rsid w:val="00944C3A"/>
    <w:rsid w:val="00945D0F"/>
    <w:rsid w:val="00950507"/>
    <w:rsid w:val="00951FB9"/>
    <w:rsid w:val="0095573D"/>
    <w:rsid w:val="00956941"/>
    <w:rsid w:val="00957921"/>
    <w:rsid w:val="0096091C"/>
    <w:rsid w:val="00961697"/>
    <w:rsid w:val="00962101"/>
    <w:rsid w:val="00962581"/>
    <w:rsid w:val="00964925"/>
    <w:rsid w:val="009650CD"/>
    <w:rsid w:val="009655BF"/>
    <w:rsid w:val="009659CE"/>
    <w:rsid w:val="00971BF6"/>
    <w:rsid w:val="0097221C"/>
    <w:rsid w:val="009730C9"/>
    <w:rsid w:val="00974719"/>
    <w:rsid w:val="0098140D"/>
    <w:rsid w:val="0098249A"/>
    <w:rsid w:val="00983D3A"/>
    <w:rsid w:val="009854F2"/>
    <w:rsid w:val="009879C8"/>
    <w:rsid w:val="009912ED"/>
    <w:rsid w:val="00991BB6"/>
    <w:rsid w:val="00994BE6"/>
    <w:rsid w:val="009977A3"/>
    <w:rsid w:val="009A4F4A"/>
    <w:rsid w:val="009A5E08"/>
    <w:rsid w:val="009A5FE4"/>
    <w:rsid w:val="009B1097"/>
    <w:rsid w:val="009B1392"/>
    <w:rsid w:val="009B2060"/>
    <w:rsid w:val="009B6E05"/>
    <w:rsid w:val="009C0E0D"/>
    <w:rsid w:val="009C0E3F"/>
    <w:rsid w:val="009C2F09"/>
    <w:rsid w:val="009C7159"/>
    <w:rsid w:val="009C7DBD"/>
    <w:rsid w:val="009D099F"/>
    <w:rsid w:val="009D0F90"/>
    <w:rsid w:val="009D27A7"/>
    <w:rsid w:val="009D3891"/>
    <w:rsid w:val="009D4288"/>
    <w:rsid w:val="009D721D"/>
    <w:rsid w:val="009E3443"/>
    <w:rsid w:val="009E4991"/>
    <w:rsid w:val="009E6B5D"/>
    <w:rsid w:val="009E7942"/>
    <w:rsid w:val="009F04BE"/>
    <w:rsid w:val="009F0612"/>
    <w:rsid w:val="009F06CA"/>
    <w:rsid w:val="009F208F"/>
    <w:rsid w:val="009F2AA8"/>
    <w:rsid w:val="009F41E5"/>
    <w:rsid w:val="009F4E0F"/>
    <w:rsid w:val="00A026CA"/>
    <w:rsid w:val="00A03FED"/>
    <w:rsid w:val="00A05F0C"/>
    <w:rsid w:val="00A102E7"/>
    <w:rsid w:val="00A125C5"/>
    <w:rsid w:val="00A13C17"/>
    <w:rsid w:val="00A13D29"/>
    <w:rsid w:val="00A179C5"/>
    <w:rsid w:val="00A24899"/>
    <w:rsid w:val="00A25296"/>
    <w:rsid w:val="00A260BD"/>
    <w:rsid w:val="00A27AD2"/>
    <w:rsid w:val="00A31535"/>
    <w:rsid w:val="00A31B05"/>
    <w:rsid w:val="00A32903"/>
    <w:rsid w:val="00A3358B"/>
    <w:rsid w:val="00A430F7"/>
    <w:rsid w:val="00A441A1"/>
    <w:rsid w:val="00A472BD"/>
    <w:rsid w:val="00A51FAB"/>
    <w:rsid w:val="00A53D45"/>
    <w:rsid w:val="00A55A29"/>
    <w:rsid w:val="00A56020"/>
    <w:rsid w:val="00A56210"/>
    <w:rsid w:val="00A60256"/>
    <w:rsid w:val="00A60BFE"/>
    <w:rsid w:val="00A6150D"/>
    <w:rsid w:val="00A6336E"/>
    <w:rsid w:val="00A64D45"/>
    <w:rsid w:val="00A74A7C"/>
    <w:rsid w:val="00A74AD6"/>
    <w:rsid w:val="00A753F3"/>
    <w:rsid w:val="00A810C5"/>
    <w:rsid w:val="00A845BD"/>
    <w:rsid w:val="00A84E79"/>
    <w:rsid w:val="00A86A08"/>
    <w:rsid w:val="00A86B7F"/>
    <w:rsid w:val="00A9364E"/>
    <w:rsid w:val="00A93F77"/>
    <w:rsid w:val="00A95747"/>
    <w:rsid w:val="00A97213"/>
    <w:rsid w:val="00AA2756"/>
    <w:rsid w:val="00AA288D"/>
    <w:rsid w:val="00AA36BF"/>
    <w:rsid w:val="00AA3ACC"/>
    <w:rsid w:val="00AA4C9E"/>
    <w:rsid w:val="00AA514F"/>
    <w:rsid w:val="00AA5FC9"/>
    <w:rsid w:val="00AA688D"/>
    <w:rsid w:val="00AB1FAB"/>
    <w:rsid w:val="00AB3598"/>
    <w:rsid w:val="00AB376A"/>
    <w:rsid w:val="00AB3931"/>
    <w:rsid w:val="00AB3F21"/>
    <w:rsid w:val="00AB4E2F"/>
    <w:rsid w:val="00AB6016"/>
    <w:rsid w:val="00AB6BAD"/>
    <w:rsid w:val="00AB7A17"/>
    <w:rsid w:val="00AC079B"/>
    <w:rsid w:val="00AC2628"/>
    <w:rsid w:val="00AC3132"/>
    <w:rsid w:val="00AC5819"/>
    <w:rsid w:val="00AC7CED"/>
    <w:rsid w:val="00AD05F0"/>
    <w:rsid w:val="00AD0C69"/>
    <w:rsid w:val="00AD351A"/>
    <w:rsid w:val="00AD5E02"/>
    <w:rsid w:val="00AE0F00"/>
    <w:rsid w:val="00AE2A01"/>
    <w:rsid w:val="00AE3017"/>
    <w:rsid w:val="00AE40E9"/>
    <w:rsid w:val="00AF3A10"/>
    <w:rsid w:val="00AF3FA0"/>
    <w:rsid w:val="00AF6138"/>
    <w:rsid w:val="00AF7370"/>
    <w:rsid w:val="00B002C8"/>
    <w:rsid w:val="00B00DDC"/>
    <w:rsid w:val="00B01E34"/>
    <w:rsid w:val="00B01F65"/>
    <w:rsid w:val="00B027CB"/>
    <w:rsid w:val="00B03666"/>
    <w:rsid w:val="00B05E2C"/>
    <w:rsid w:val="00B063DF"/>
    <w:rsid w:val="00B06FB7"/>
    <w:rsid w:val="00B07037"/>
    <w:rsid w:val="00B072FA"/>
    <w:rsid w:val="00B10C67"/>
    <w:rsid w:val="00B11687"/>
    <w:rsid w:val="00B17BC6"/>
    <w:rsid w:val="00B27EC9"/>
    <w:rsid w:val="00B30B81"/>
    <w:rsid w:val="00B32A83"/>
    <w:rsid w:val="00B356C0"/>
    <w:rsid w:val="00B35805"/>
    <w:rsid w:val="00B36CD2"/>
    <w:rsid w:val="00B40814"/>
    <w:rsid w:val="00B40984"/>
    <w:rsid w:val="00B44C70"/>
    <w:rsid w:val="00B459DC"/>
    <w:rsid w:val="00B46531"/>
    <w:rsid w:val="00B50382"/>
    <w:rsid w:val="00B510FE"/>
    <w:rsid w:val="00B517D3"/>
    <w:rsid w:val="00B53E1C"/>
    <w:rsid w:val="00B54AA2"/>
    <w:rsid w:val="00B55FEF"/>
    <w:rsid w:val="00B60F74"/>
    <w:rsid w:val="00B61330"/>
    <w:rsid w:val="00B6691C"/>
    <w:rsid w:val="00B713FA"/>
    <w:rsid w:val="00B71513"/>
    <w:rsid w:val="00B7155F"/>
    <w:rsid w:val="00B71629"/>
    <w:rsid w:val="00B71B80"/>
    <w:rsid w:val="00B726C4"/>
    <w:rsid w:val="00B72F4A"/>
    <w:rsid w:val="00B7379F"/>
    <w:rsid w:val="00B75C61"/>
    <w:rsid w:val="00B76A78"/>
    <w:rsid w:val="00B76BB3"/>
    <w:rsid w:val="00B7772F"/>
    <w:rsid w:val="00B77AA0"/>
    <w:rsid w:val="00B81B28"/>
    <w:rsid w:val="00B835EC"/>
    <w:rsid w:val="00B85131"/>
    <w:rsid w:val="00B85D23"/>
    <w:rsid w:val="00B86306"/>
    <w:rsid w:val="00B90589"/>
    <w:rsid w:val="00B91565"/>
    <w:rsid w:val="00B949E6"/>
    <w:rsid w:val="00B9573E"/>
    <w:rsid w:val="00BA1FAB"/>
    <w:rsid w:val="00BA29DC"/>
    <w:rsid w:val="00BA5BD4"/>
    <w:rsid w:val="00BA6037"/>
    <w:rsid w:val="00BA6544"/>
    <w:rsid w:val="00BA6DE8"/>
    <w:rsid w:val="00BB32EA"/>
    <w:rsid w:val="00BB679E"/>
    <w:rsid w:val="00BB689C"/>
    <w:rsid w:val="00BC0916"/>
    <w:rsid w:val="00BC1AED"/>
    <w:rsid w:val="00BC22F2"/>
    <w:rsid w:val="00BC556D"/>
    <w:rsid w:val="00BC66C7"/>
    <w:rsid w:val="00BD064C"/>
    <w:rsid w:val="00BD2316"/>
    <w:rsid w:val="00BD3AE2"/>
    <w:rsid w:val="00BD4001"/>
    <w:rsid w:val="00BD55D1"/>
    <w:rsid w:val="00BE252C"/>
    <w:rsid w:val="00BE2AC5"/>
    <w:rsid w:val="00BE2FBB"/>
    <w:rsid w:val="00BE58C9"/>
    <w:rsid w:val="00BE5FF0"/>
    <w:rsid w:val="00BF0A09"/>
    <w:rsid w:val="00BF28B3"/>
    <w:rsid w:val="00BF398A"/>
    <w:rsid w:val="00BF546C"/>
    <w:rsid w:val="00BF6F20"/>
    <w:rsid w:val="00C02F02"/>
    <w:rsid w:val="00C049E7"/>
    <w:rsid w:val="00C04D6D"/>
    <w:rsid w:val="00C055FD"/>
    <w:rsid w:val="00C05F95"/>
    <w:rsid w:val="00C061C0"/>
    <w:rsid w:val="00C07302"/>
    <w:rsid w:val="00C074FF"/>
    <w:rsid w:val="00C10E72"/>
    <w:rsid w:val="00C156C2"/>
    <w:rsid w:val="00C171DD"/>
    <w:rsid w:val="00C21362"/>
    <w:rsid w:val="00C22CAD"/>
    <w:rsid w:val="00C24B0A"/>
    <w:rsid w:val="00C25BDB"/>
    <w:rsid w:val="00C279A5"/>
    <w:rsid w:val="00C3199C"/>
    <w:rsid w:val="00C31C05"/>
    <w:rsid w:val="00C3211A"/>
    <w:rsid w:val="00C3242E"/>
    <w:rsid w:val="00C33A63"/>
    <w:rsid w:val="00C37B1E"/>
    <w:rsid w:val="00C37E0A"/>
    <w:rsid w:val="00C409FA"/>
    <w:rsid w:val="00C40A91"/>
    <w:rsid w:val="00C432A0"/>
    <w:rsid w:val="00C4546E"/>
    <w:rsid w:val="00C4594D"/>
    <w:rsid w:val="00C45ECF"/>
    <w:rsid w:val="00C50616"/>
    <w:rsid w:val="00C5139A"/>
    <w:rsid w:val="00C5540A"/>
    <w:rsid w:val="00C5579B"/>
    <w:rsid w:val="00C56E74"/>
    <w:rsid w:val="00C56FC2"/>
    <w:rsid w:val="00C57823"/>
    <w:rsid w:val="00C615AF"/>
    <w:rsid w:val="00C622F0"/>
    <w:rsid w:val="00C66E71"/>
    <w:rsid w:val="00C6711B"/>
    <w:rsid w:val="00C70CF7"/>
    <w:rsid w:val="00C70D7A"/>
    <w:rsid w:val="00C72901"/>
    <w:rsid w:val="00C730B8"/>
    <w:rsid w:val="00C73481"/>
    <w:rsid w:val="00C73F4B"/>
    <w:rsid w:val="00C74840"/>
    <w:rsid w:val="00C74EFA"/>
    <w:rsid w:val="00C76F14"/>
    <w:rsid w:val="00C82BC1"/>
    <w:rsid w:val="00C833B6"/>
    <w:rsid w:val="00C85766"/>
    <w:rsid w:val="00C91714"/>
    <w:rsid w:val="00C91848"/>
    <w:rsid w:val="00C94B79"/>
    <w:rsid w:val="00C95847"/>
    <w:rsid w:val="00C95C69"/>
    <w:rsid w:val="00C9604D"/>
    <w:rsid w:val="00C96359"/>
    <w:rsid w:val="00C96AF5"/>
    <w:rsid w:val="00CA3033"/>
    <w:rsid w:val="00CA36AB"/>
    <w:rsid w:val="00CA4821"/>
    <w:rsid w:val="00CA53E4"/>
    <w:rsid w:val="00CA57C0"/>
    <w:rsid w:val="00CA7598"/>
    <w:rsid w:val="00CB0D21"/>
    <w:rsid w:val="00CB110E"/>
    <w:rsid w:val="00CB2570"/>
    <w:rsid w:val="00CC23AD"/>
    <w:rsid w:val="00CC25D4"/>
    <w:rsid w:val="00CC4D2B"/>
    <w:rsid w:val="00CC6999"/>
    <w:rsid w:val="00CD0A36"/>
    <w:rsid w:val="00CD1B8B"/>
    <w:rsid w:val="00CD2071"/>
    <w:rsid w:val="00CD262F"/>
    <w:rsid w:val="00CD28D0"/>
    <w:rsid w:val="00CD303A"/>
    <w:rsid w:val="00CD416C"/>
    <w:rsid w:val="00CE25B8"/>
    <w:rsid w:val="00CE2637"/>
    <w:rsid w:val="00CE514E"/>
    <w:rsid w:val="00CE5B45"/>
    <w:rsid w:val="00CE5D9C"/>
    <w:rsid w:val="00CE7AB0"/>
    <w:rsid w:val="00CE7E99"/>
    <w:rsid w:val="00CF43FE"/>
    <w:rsid w:val="00CF61BB"/>
    <w:rsid w:val="00CF6CF3"/>
    <w:rsid w:val="00D04855"/>
    <w:rsid w:val="00D0614D"/>
    <w:rsid w:val="00D065B2"/>
    <w:rsid w:val="00D13A2E"/>
    <w:rsid w:val="00D157A8"/>
    <w:rsid w:val="00D15FE8"/>
    <w:rsid w:val="00D16A95"/>
    <w:rsid w:val="00D17410"/>
    <w:rsid w:val="00D17A7B"/>
    <w:rsid w:val="00D21606"/>
    <w:rsid w:val="00D21AD4"/>
    <w:rsid w:val="00D23643"/>
    <w:rsid w:val="00D259C9"/>
    <w:rsid w:val="00D30A58"/>
    <w:rsid w:val="00D3418F"/>
    <w:rsid w:val="00D360FD"/>
    <w:rsid w:val="00D3794D"/>
    <w:rsid w:val="00D40CE4"/>
    <w:rsid w:val="00D41575"/>
    <w:rsid w:val="00D43AAE"/>
    <w:rsid w:val="00D578B7"/>
    <w:rsid w:val="00D600E7"/>
    <w:rsid w:val="00D601CE"/>
    <w:rsid w:val="00D602CB"/>
    <w:rsid w:val="00D61582"/>
    <w:rsid w:val="00D65207"/>
    <w:rsid w:val="00D67491"/>
    <w:rsid w:val="00D718EC"/>
    <w:rsid w:val="00D72807"/>
    <w:rsid w:val="00D7313A"/>
    <w:rsid w:val="00D732E2"/>
    <w:rsid w:val="00D733B6"/>
    <w:rsid w:val="00D73A54"/>
    <w:rsid w:val="00D75A9D"/>
    <w:rsid w:val="00D75CB9"/>
    <w:rsid w:val="00D834DC"/>
    <w:rsid w:val="00D83FFB"/>
    <w:rsid w:val="00D84563"/>
    <w:rsid w:val="00D85164"/>
    <w:rsid w:val="00D85DA4"/>
    <w:rsid w:val="00D87450"/>
    <w:rsid w:val="00D905C8"/>
    <w:rsid w:val="00D914D8"/>
    <w:rsid w:val="00D91747"/>
    <w:rsid w:val="00D94ADB"/>
    <w:rsid w:val="00D95A94"/>
    <w:rsid w:val="00D960B8"/>
    <w:rsid w:val="00D97FB7"/>
    <w:rsid w:val="00DA2E5D"/>
    <w:rsid w:val="00DA4049"/>
    <w:rsid w:val="00DA4FA7"/>
    <w:rsid w:val="00DB0623"/>
    <w:rsid w:val="00DB5056"/>
    <w:rsid w:val="00DC0D5C"/>
    <w:rsid w:val="00DC53CD"/>
    <w:rsid w:val="00DC5C99"/>
    <w:rsid w:val="00DD2871"/>
    <w:rsid w:val="00DD534E"/>
    <w:rsid w:val="00DD5604"/>
    <w:rsid w:val="00DD65C2"/>
    <w:rsid w:val="00DD6ED1"/>
    <w:rsid w:val="00DD7AEE"/>
    <w:rsid w:val="00DE3BD3"/>
    <w:rsid w:val="00DE4D1E"/>
    <w:rsid w:val="00DF42D8"/>
    <w:rsid w:val="00DF7ABB"/>
    <w:rsid w:val="00E05FEF"/>
    <w:rsid w:val="00E12B00"/>
    <w:rsid w:val="00E13211"/>
    <w:rsid w:val="00E13F78"/>
    <w:rsid w:val="00E155C6"/>
    <w:rsid w:val="00E163D2"/>
    <w:rsid w:val="00E16D8B"/>
    <w:rsid w:val="00E174F7"/>
    <w:rsid w:val="00E20857"/>
    <w:rsid w:val="00E21403"/>
    <w:rsid w:val="00E220C5"/>
    <w:rsid w:val="00E234CB"/>
    <w:rsid w:val="00E23999"/>
    <w:rsid w:val="00E245B9"/>
    <w:rsid w:val="00E24A98"/>
    <w:rsid w:val="00E26EAD"/>
    <w:rsid w:val="00E31345"/>
    <w:rsid w:val="00E3178D"/>
    <w:rsid w:val="00E33979"/>
    <w:rsid w:val="00E345CE"/>
    <w:rsid w:val="00E36B41"/>
    <w:rsid w:val="00E407F9"/>
    <w:rsid w:val="00E41B60"/>
    <w:rsid w:val="00E41DCA"/>
    <w:rsid w:val="00E42000"/>
    <w:rsid w:val="00E433D9"/>
    <w:rsid w:val="00E44743"/>
    <w:rsid w:val="00E472F6"/>
    <w:rsid w:val="00E476AA"/>
    <w:rsid w:val="00E503E2"/>
    <w:rsid w:val="00E507CF"/>
    <w:rsid w:val="00E57E79"/>
    <w:rsid w:val="00E60C25"/>
    <w:rsid w:val="00E61754"/>
    <w:rsid w:val="00E61BE8"/>
    <w:rsid w:val="00E639B4"/>
    <w:rsid w:val="00E64E32"/>
    <w:rsid w:val="00E64EAC"/>
    <w:rsid w:val="00E668E1"/>
    <w:rsid w:val="00E7017D"/>
    <w:rsid w:val="00E7019A"/>
    <w:rsid w:val="00E70F80"/>
    <w:rsid w:val="00E72A9A"/>
    <w:rsid w:val="00E75FD8"/>
    <w:rsid w:val="00E80ABE"/>
    <w:rsid w:val="00E831CB"/>
    <w:rsid w:val="00E83E09"/>
    <w:rsid w:val="00E8727A"/>
    <w:rsid w:val="00E91193"/>
    <w:rsid w:val="00E91860"/>
    <w:rsid w:val="00E92EE0"/>
    <w:rsid w:val="00E962C9"/>
    <w:rsid w:val="00EA0A23"/>
    <w:rsid w:val="00EA2D0F"/>
    <w:rsid w:val="00EA5BF4"/>
    <w:rsid w:val="00EA5E97"/>
    <w:rsid w:val="00EA65B3"/>
    <w:rsid w:val="00EB0414"/>
    <w:rsid w:val="00EB0834"/>
    <w:rsid w:val="00EB0BDE"/>
    <w:rsid w:val="00EB0D53"/>
    <w:rsid w:val="00EB13E7"/>
    <w:rsid w:val="00EB2C16"/>
    <w:rsid w:val="00EB2C34"/>
    <w:rsid w:val="00EB36B2"/>
    <w:rsid w:val="00EB3789"/>
    <w:rsid w:val="00EB4286"/>
    <w:rsid w:val="00EB4298"/>
    <w:rsid w:val="00EB6E17"/>
    <w:rsid w:val="00EC14B9"/>
    <w:rsid w:val="00EC15DF"/>
    <w:rsid w:val="00EC2458"/>
    <w:rsid w:val="00EC409D"/>
    <w:rsid w:val="00EC4EA4"/>
    <w:rsid w:val="00EC779D"/>
    <w:rsid w:val="00ED3232"/>
    <w:rsid w:val="00ED4D01"/>
    <w:rsid w:val="00ED7249"/>
    <w:rsid w:val="00ED7B87"/>
    <w:rsid w:val="00EE5735"/>
    <w:rsid w:val="00EF42E2"/>
    <w:rsid w:val="00EF498A"/>
    <w:rsid w:val="00EF558C"/>
    <w:rsid w:val="00EF58FC"/>
    <w:rsid w:val="00EF6189"/>
    <w:rsid w:val="00F001F7"/>
    <w:rsid w:val="00F008EF"/>
    <w:rsid w:val="00F1019E"/>
    <w:rsid w:val="00F10986"/>
    <w:rsid w:val="00F11E54"/>
    <w:rsid w:val="00F12EEE"/>
    <w:rsid w:val="00F13C5B"/>
    <w:rsid w:val="00F14FC8"/>
    <w:rsid w:val="00F15BF9"/>
    <w:rsid w:val="00F165E2"/>
    <w:rsid w:val="00F20898"/>
    <w:rsid w:val="00F208F0"/>
    <w:rsid w:val="00F2284A"/>
    <w:rsid w:val="00F235A1"/>
    <w:rsid w:val="00F24895"/>
    <w:rsid w:val="00F30695"/>
    <w:rsid w:val="00F344EE"/>
    <w:rsid w:val="00F34D24"/>
    <w:rsid w:val="00F371E8"/>
    <w:rsid w:val="00F3766D"/>
    <w:rsid w:val="00F40CCF"/>
    <w:rsid w:val="00F420D7"/>
    <w:rsid w:val="00F426BE"/>
    <w:rsid w:val="00F427B2"/>
    <w:rsid w:val="00F42BC5"/>
    <w:rsid w:val="00F473C4"/>
    <w:rsid w:val="00F5248F"/>
    <w:rsid w:val="00F531DB"/>
    <w:rsid w:val="00F53FCB"/>
    <w:rsid w:val="00F549E3"/>
    <w:rsid w:val="00F611A3"/>
    <w:rsid w:val="00F62F2C"/>
    <w:rsid w:val="00F6703B"/>
    <w:rsid w:val="00F677BC"/>
    <w:rsid w:val="00F7127C"/>
    <w:rsid w:val="00F71671"/>
    <w:rsid w:val="00F76407"/>
    <w:rsid w:val="00F7746E"/>
    <w:rsid w:val="00F81180"/>
    <w:rsid w:val="00F82294"/>
    <w:rsid w:val="00F863DA"/>
    <w:rsid w:val="00F87F4B"/>
    <w:rsid w:val="00F91B79"/>
    <w:rsid w:val="00F92441"/>
    <w:rsid w:val="00F93467"/>
    <w:rsid w:val="00F96A21"/>
    <w:rsid w:val="00F96D18"/>
    <w:rsid w:val="00F979F3"/>
    <w:rsid w:val="00F97A97"/>
    <w:rsid w:val="00FA05A9"/>
    <w:rsid w:val="00FA38CF"/>
    <w:rsid w:val="00FA57F2"/>
    <w:rsid w:val="00FA5DD6"/>
    <w:rsid w:val="00FA70B3"/>
    <w:rsid w:val="00FB2934"/>
    <w:rsid w:val="00FB2EA6"/>
    <w:rsid w:val="00FB4375"/>
    <w:rsid w:val="00FB46D2"/>
    <w:rsid w:val="00FC08B7"/>
    <w:rsid w:val="00FC224B"/>
    <w:rsid w:val="00FC2668"/>
    <w:rsid w:val="00FC2CEE"/>
    <w:rsid w:val="00FC32F1"/>
    <w:rsid w:val="00FC3F78"/>
    <w:rsid w:val="00FC455F"/>
    <w:rsid w:val="00FC4EAD"/>
    <w:rsid w:val="00FC4F33"/>
    <w:rsid w:val="00FC51D3"/>
    <w:rsid w:val="00FC570C"/>
    <w:rsid w:val="00FD16AB"/>
    <w:rsid w:val="00FD4946"/>
    <w:rsid w:val="00FD51DB"/>
    <w:rsid w:val="00FE10A6"/>
    <w:rsid w:val="00FE2B41"/>
    <w:rsid w:val="00FF14A3"/>
    <w:rsid w:val="00FF2706"/>
    <w:rsid w:val="00FF30BD"/>
    <w:rsid w:val="00FF3825"/>
    <w:rsid w:val="00FF4EEB"/>
    <w:rsid w:val="00FF6D17"/>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ff9"/>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imes New Roman"/>
        <w:sz w:val="24"/>
        <w:szCs w:val="24"/>
        <w:lang w:val="en-US" w:eastAsia="en-US" w:bidi="ar-SA"/>
      </w:rPr>
    </w:rPrDefault>
    <w:pPrDefault>
      <w:pPr>
        <w:spacing w:line="480"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lsdException w:name="Emphasis"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1315A0"/>
  </w:style>
  <w:style w:type="paragraph" w:styleId="Heading1">
    <w:name w:val="heading 1"/>
    <w:basedOn w:val="Normal"/>
    <w:next w:val="Normal"/>
    <w:link w:val="Heading1Char"/>
    <w:uiPriority w:val="9"/>
    <w:qFormat/>
    <w:rsid w:val="006E0794"/>
    <w:pPr>
      <w:spacing w:before="2880" w:after="480"/>
      <w:jc w:val="center"/>
      <w:outlineLvl w:val="0"/>
    </w:pPr>
    <w:rPr>
      <w:rFonts w:ascii="Times New Roman" w:hAnsi="Times New Roman"/>
      <w:caps/>
    </w:rPr>
  </w:style>
  <w:style w:type="paragraph" w:styleId="Heading2">
    <w:name w:val="heading 2"/>
    <w:basedOn w:val="Normal"/>
    <w:next w:val="Normal"/>
    <w:link w:val="Heading2Char"/>
    <w:uiPriority w:val="9"/>
    <w:qFormat/>
    <w:rsid w:val="00B55FEF"/>
    <w:pPr>
      <w:keepNext/>
      <w:keepLines/>
      <w:spacing w:before="40"/>
      <w:outlineLvl w:val="1"/>
    </w:pPr>
    <w:rPr>
      <w:rFonts w:asciiTheme="majorHAnsi" w:eastAsiaTheme="majorEastAsia" w:hAnsiTheme="majorHAnsi" w:cstheme="majorBidi"/>
      <w:cap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semiHidden/>
    <w:rsid w:val="009F4E0F"/>
    <w:pPr>
      <w:keepNext/>
      <w:spacing w:before="240" w:after="120"/>
    </w:pPr>
    <w:rPr>
      <w:rFonts w:ascii="Liberation Sans" w:eastAsia="PingFang SC" w:hAnsi="Liberation Sans" w:cs="Arial Unicode MS"/>
      <w:sz w:val="28"/>
      <w:szCs w:val="28"/>
    </w:rPr>
  </w:style>
  <w:style w:type="paragraph" w:styleId="BodyText">
    <w:name w:val="Body Text"/>
    <w:basedOn w:val="Normal"/>
    <w:semiHidden/>
    <w:rsid w:val="009F4E0F"/>
    <w:pPr>
      <w:spacing w:after="140" w:line="276" w:lineRule="auto"/>
    </w:pPr>
  </w:style>
  <w:style w:type="paragraph" w:styleId="List">
    <w:name w:val="List"/>
    <w:basedOn w:val="BodyText"/>
    <w:semiHidden/>
    <w:rsid w:val="009F4E0F"/>
    <w:rPr>
      <w:rFonts w:cs="Arial Unicode MS"/>
    </w:rPr>
  </w:style>
  <w:style w:type="paragraph" w:styleId="Caption">
    <w:name w:val="caption"/>
    <w:basedOn w:val="Normal"/>
    <w:semiHidden/>
    <w:qFormat/>
    <w:rsid w:val="009F4E0F"/>
    <w:pPr>
      <w:suppressLineNumbers/>
      <w:spacing w:before="120" w:after="120"/>
    </w:pPr>
    <w:rPr>
      <w:rFonts w:cs="Arial Unicode MS"/>
      <w:i/>
      <w:iCs/>
    </w:rPr>
  </w:style>
  <w:style w:type="paragraph" w:customStyle="1" w:styleId="Index">
    <w:name w:val="Index"/>
    <w:basedOn w:val="Normal"/>
    <w:semiHidden/>
    <w:rsid w:val="009F4E0F"/>
    <w:pPr>
      <w:suppressLineNumbers/>
    </w:pPr>
    <w:rPr>
      <w:rFonts w:cs="Arial Unicode MS"/>
    </w:rPr>
  </w:style>
  <w:style w:type="paragraph" w:styleId="Footer">
    <w:name w:val="footer"/>
    <w:basedOn w:val="Normal"/>
    <w:rsid w:val="00DA2E5D"/>
    <w:pPr>
      <w:suppressLineNumbers/>
      <w:tabs>
        <w:tab w:val="center" w:pos="4819"/>
        <w:tab w:val="right" w:pos="9638"/>
      </w:tabs>
      <w:spacing w:line="240" w:lineRule="auto"/>
      <w:jc w:val="center"/>
    </w:pPr>
  </w:style>
  <w:style w:type="paragraph" w:styleId="BalloonText">
    <w:name w:val="Balloon Text"/>
    <w:basedOn w:val="Normal"/>
    <w:link w:val="BalloonTextChar"/>
    <w:uiPriority w:val="99"/>
    <w:semiHidden/>
    <w:unhideWhenUsed/>
    <w:rsid w:val="000F40B5"/>
    <w:rPr>
      <w:rFonts w:ascii="Segoe UI" w:hAnsi="Segoe UI" w:cs="Mangal"/>
      <w:sz w:val="18"/>
      <w:szCs w:val="16"/>
    </w:rPr>
  </w:style>
  <w:style w:type="character" w:customStyle="1" w:styleId="BalloonTextChar">
    <w:name w:val="Balloon Text Char"/>
    <w:basedOn w:val="DefaultParagraphFont"/>
    <w:link w:val="BalloonText"/>
    <w:uiPriority w:val="99"/>
    <w:semiHidden/>
    <w:rsid w:val="000F40B5"/>
    <w:rPr>
      <w:rFonts w:ascii="Segoe UI" w:eastAsia="Songti SC" w:hAnsi="Segoe UI" w:cs="Mangal"/>
      <w:kern w:val="2"/>
      <w:sz w:val="18"/>
      <w:szCs w:val="16"/>
      <w:lang w:val="en-IN" w:eastAsia="zh-CN" w:bidi="hi-IN"/>
    </w:rPr>
  </w:style>
  <w:style w:type="paragraph" w:customStyle="1" w:styleId="TipText">
    <w:name w:val="Tip Text"/>
    <w:basedOn w:val="Normal"/>
    <w:qFormat/>
    <w:rsid w:val="00AE40E9"/>
    <w:pPr>
      <w:spacing w:after="160" w:line="252" w:lineRule="auto"/>
    </w:pPr>
    <w:rPr>
      <w:rFonts w:ascii="Calibri" w:hAnsi="Calibri"/>
      <w:color w:val="3465A4"/>
    </w:rPr>
  </w:style>
  <w:style w:type="paragraph" w:customStyle="1" w:styleId="TipTextBullet">
    <w:name w:val="Tip Text Bullet"/>
    <w:basedOn w:val="Normal"/>
    <w:qFormat/>
    <w:rsid w:val="00C622F0"/>
    <w:pPr>
      <w:numPr>
        <w:numId w:val="4"/>
      </w:numPr>
      <w:spacing w:after="120" w:line="252" w:lineRule="auto"/>
    </w:pPr>
    <w:rPr>
      <w:rFonts w:ascii="Calibri" w:hAnsi="Calibri"/>
      <w:color w:val="3465A4"/>
    </w:rPr>
  </w:style>
  <w:style w:type="paragraph" w:customStyle="1" w:styleId="TipTextBullet2">
    <w:name w:val="Tip Text Bullet 2"/>
    <w:basedOn w:val="TipTextBullet"/>
    <w:semiHidden/>
    <w:qFormat/>
    <w:rsid w:val="00C622F0"/>
    <w:pPr>
      <w:numPr>
        <w:ilvl w:val="1"/>
      </w:numPr>
    </w:pPr>
  </w:style>
  <w:style w:type="character" w:styleId="PlaceholderText">
    <w:name w:val="Placeholder Text"/>
    <w:basedOn w:val="DefaultParagraphFont"/>
    <w:uiPriority w:val="99"/>
    <w:semiHidden/>
    <w:rsid w:val="00AE40E9"/>
    <w:rPr>
      <w:color w:val="808080"/>
    </w:rPr>
  </w:style>
  <w:style w:type="paragraph" w:styleId="Title">
    <w:name w:val="Title"/>
    <w:basedOn w:val="Normal"/>
    <w:next w:val="Normal"/>
    <w:link w:val="TitleChar"/>
    <w:uiPriority w:val="10"/>
    <w:qFormat/>
    <w:rsid w:val="001315A0"/>
    <w:pPr>
      <w:spacing w:before="1800"/>
      <w:jc w:val="center"/>
    </w:pPr>
    <w:rPr>
      <w:rFonts w:ascii="Times New Roman" w:hAnsi="Times New Roman"/>
      <w:caps/>
    </w:rPr>
  </w:style>
  <w:style w:type="character" w:customStyle="1" w:styleId="TitleChar">
    <w:name w:val="Title Char"/>
    <w:basedOn w:val="DefaultParagraphFont"/>
    <w:link w:val="Title"/>
    <w:uiPriority w:val="10"/>
    <w:rsid w:val="001315A0"/>
    <w:rPr>
      <w:rFonts w:ascii="Times New Roman" w:hAnsi="Times New Roman"/>
      <w:caps/>
    </w:rPr>
  </w:style>
  <w:style w:type="paragraph" w:customStyle="1" w:styleId="AuthorName">
    <w:name w:val="Author Name"/>
    <w:basedOn w:val="Normal"/>
    <w:qFormat/>
    <w:rsid w:val="00AE40E9"/>
    <w:pPr>
      <w:jc w:val="center"/>
    </w:pPr>
    <w:rPr>
      <w:rFonts w:asciiTheme="majorHAnsi" w:hAnsiTheme="majorHAnsi"/>
    </w:rPr>
  </w:style>
  <w:style w:type="paragraph" w:customStyle="1" w:styleId="AuthorInfo">
    <w:name w:val="Author Info"/>
    <w:basedOn w:val="Normal"/>
    <w:qFormat/>
    <w:rsid w:val="00AE40E9"/>
    <w:pPr>
      <w:jc w:val="right"/>
    </w:pPr>
  </w:style>
  <w:style w:type="paragraph" w:styleId="Header">
    <w:name w:val="header"/>
    <w:basedOn w:val="Normal"/>
    <w:link w:val="HeaderChar"/>
    <w:uiPriority w:val="99"/>
    <w:rsid w:val="00B76BB3"/>
    <w:pPr>
      <w:tabs>
        <w:tab w:val="center" w:pos="4680"/>
        <w:tab w:val="right" w:pos="9360"/>
      </w:tabs>
      <w:spacing w:line="240" w:lineRule="auto"/>
      <w:jc w:val="right"/>
    </w:pPr>
    <w:rPr>
      <w:caps/>
      <w:sz w:val="18"/>
    </w:rPr>
  </w:style>
  <w:style w:type="character" w:customStyle="1" w:styleId="HeaderChar">
    <w:name w:val="Header Char"/>
    <w:basedOn w:val="DefaultParagraphFont"/>
    <w:link w:val="Header"/>
    <w:uiPriority w:val="99"/>
    <w:rsid w:val="001315A0"/>
    <w:rPr>
      <w:caps/>
      <w:sz w:val="18"/>
    </w:rPr>
  </w:style>
  <w:style w:type="paragraph" w:styleId="NoSpacing">
    <w:name w:val="No Spacing"/>
    <w:link w:val="NoSpacingChar"/>
    <w:uiPriority w:val="1"/>
    <w:qFormat/>
    <w:rsid w:val="00AE40E9"/>
    <w:pPr>
      <w:spacing w:line="192" w:lineRule="auto"/>
    </w:pPr>
  </w:style>
  <w:style w:type="character" w:customStyle="1" w:styleId="Heading1Char">
    <w:name w:val="Heading 1 Char"/>
    <w:basedOn w:val="DefaultParagraphFont"/>
    <w:link w:val="Heading1"/>
    <w:uiPriority w:val="9"/>
    <w:rsid w:val="006E0794"/>
    <w:rPr>
      <w:rFonts w:ascii="Times New Roman" w:hAnsi="Times New Roman"/>
      <w:caps/>
    </w:rPr>
  </w:style>
  <w:style w:type="paragraph" w:styleId="TOCHeading">
    <w:name w:val="TOC Heading"/>
    <w:basedOn w:val="Normal"/>
    <w:next w:val="Normal"/>
    <w:uiPriority w:val="39"/>
    <w:qFormat/>
    <w:rsid w:val="00B76BB3"/>
    <w:pPr>
      <w:jc w:val="center"/>
    </w:pPr>
    <w:rPr>
      <w:rFonts w:ascii="Times New Roman" w:hAnsi="Times New Roman"/>
    </w:rPr>
  </w:style>
  <w:style w:type="paragraph" w:styleId="NormalIndent">
    <w:name w:val="Normal Indent"/>
    <w:basedOn w:val="Normal"/>
    <w:uiPriority w:val="99"/>
    <w:rsid w:val="002078A4"/>
    <w:pPr>
      <w:ind w:firstLine="720"/>
    </w:pPr>
  </w:style>
  <w:style w:type="paragraph" w:customStyle="1" w:styleId="NewScene">
    <w:name w:val="New Scene"/>
    <w:basedOn w:val="Normal"/>
    <w:qFormat/>
    <w:rsid w:val="002078A4"/>
    <w:pPr>
      <w:jc w:val="center"/>
    </w:pPr>
  </w:style>
  <w:style w:type="paragraph" w:customStyle="1" w:styleId="End">
    <w:name w:val="End"/>
    <w:basedOn w:val="Normal"/>
    <w:qFormat/>
    <w:rsid w:val="00463B95"/>
    <w:pPr>
      <w:jc w:val="center"/>
    </w:pPr>
    <w:rPr>
      <w:rFonts w:ascii="Times New Roman" w:hAnsi="Times New Roman"/>
    </w:rPr>
  </w:style>
  <w:style w:type="character" w:customStyle="1" w:styleId="Heading2Char">
    <w:name w:val="Heading 2 Char"/>
    <w:basedOn w:val="DefaultParagraphFont"/>
    <w:link w:val="Heading2"/>
    <w:uiPriority w:val="9"/>
    <w:rsid w:val="00B55FEF"/>
    <w:rPr>
      <w:rFonts w:asciiTheme="majorHAnsi" w:eastAsiaTheme="majorEastAsia" w:hAnsiTheme="majorHAnsi" w:cstheme="majorBidi"/>
      <w:caps/>
      <w:szCs w:val="26"/>
    </w:rPr>
  </w:style>
  <w:style w:type="paragraph" w:styleId="TOC1">
    <w:name w:val="toc 1"/>
    <w:basedOn w:val="Normal"/>
    <w:next w:val="Normal"/>
    <w:autoRedefine/>
    <w:uiPriority w:val="39"/>
    <w:rsid w:val="00BD2316"/>
    <w:pPr>
      <w:tabs>
        <w:tab w:val="right" w:leader="dot" w:pos="9350"/>
      </w:tabs>
      <w:spacing w:after="100"/>
    </w:pPr>
    <w:rPr>
      <w:noProof/>
    </w:rPr>
  </w:style>
  <w:style w:type="paragraph" w:styleId="TOC2">
    <w:name w:val="toc 2"/>
    <w:basedOn w:val="Normal"/>
    <w:next w:val="Normal"/>
    <w:autoRedefine/>
    <w:uiPriority w:val="39"/>
    <w:rsid w:val="00DA2E5D"/>
    <w:pPr>
      <w:spacing w:after="100"/>
      <w:ind w:left="240"/>
    </w:pPr>
  </w:style>
  <w:style w:type="character" w:styleId="Hyperlink">
    <w:name w:val="Hyperlink"/>
    <w:basedOn w:val="DefaultParagraphFont"/>
    <w:uiPriority w:val="99"/>
    <w:rsid w:val="00DA2E5D"/>
    <w:rPr>
      <w:color w:val="0563C1" w:themeColor="hyperlink"/>
      <w:u w:val="single"/>
    </w:rPr>
  </w:style>
  <w:style w:type="paragraph" w:styleId="NormalWeb">
    <w:name w:val="Normal (Web)"/>
    <w:basedOn w:val="Normal"/>
    <w:uiPriority w:val="99"/>
    <w:semiHidden/>
    <w:unhideWhenUsed/>
    <w:rsid w:val="000C0EE8"/>
    <w:rPr>
      <w:rFonts w:ascii="Times New Roman" w:hAnsi="Times New Roman"/>
    </w:rPr>
  </w:style>
  <w:style w:type="character" w:customStyle="1" w:styleId="NoSpacingChar">
    <w:name w:val="No Spacing Char"/>
    <w:basedOn w:val="DefaultParagraphFont"/>
    <w:link w:val="NoSpacing"/>
    <w:uiPriority w:val="1"/>
    <w:rsid w:val="008A06A8"/>
  </w:style>
</w:styles>
</file>

<file path=word/webSettings.xml><?xml version="1.0" encoding="utf-8"?>
<w:webSettings xmlns:r="http://schemas.openxmlformats.org/officeDocument/2006/relationships" xmlns:w="http://schemas.openxmlformats.org/wordprocessingml/2006/main">
  <w:divs>
    <w:div w:id="448664913">
      <w:bodyDiv w:val="1"/>
      <w:marLeft w:val="0"/>
      <w:marRight w:val="0"/>
      <w:marTop w:val="0"/>
      <w:marBottom w:val="0"/>
      <w:divBdr>
        <w:top w:val="none" w:sz="0" w:space="0" w:color="auto"/>
        <w:left w:val="none" w:sz="0" w:space="0" w:color="auto"/>
        <w:bottom w:val="none" w:sz="0" w:space="0" w:color="auto"/>
        <w:right w:val="none" w:sz="0" w:space="0" w:color="auto"/>
      </w:divBdr>
    </w:div>
    <w:div w:id="7419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esh\Downloads\tf1190581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32D1136B1624974BB389AF3EEC7DCAB"/>
        <w:category>
          <w:name w:val="General"/>
          <w:gallery w:val="placeholder"/>
        </w:category>
        <w:types>
          <w:type w:val="bbPlcHdr"/>
        </w:types>
        <w:behaviors>
          <w:behavior w:val="content"/>
        </w:behaviors>
        <w:guid w:val="{46B9362D-0900-4FD2-93D5-F7FCF6CE3EA6}"/>
      </w:docPartPr>
      <w:docPartBody>
        <w:p w:rsidR="00C21327" w:rsidRDefault="00586F68">
          <w:pPr>
            <w:pStyle w:val="C32D1136B1624974BB389AF3EEC7DCAB"/>
          </w:pPr>
          <w:r w:rsidRPr="00EF498A">
            <w:t>[ENTER TITLE HERE]</w:t>
          </w:r>
        </w:p>
      </w:docPartBody>
    </w:docPart>
    <w:docPart>
      <w:docPartPr>
        <w:name w:val="0D1FF3A057F14BD4B66F896252501E4D"/>
        <w:category>
          <w:name w:val="General"/>
          <w:gallery w:val="placeholder"/>
        </w:category>
        <w:types>
          <w:type w:val="bbPlcHdr"/>
        </w:types>
        <w:behaviors>
          <w:behavior w:val="content"/>
        </w:behaviors>
        <w:guid w:val="{9DF6C9D2-EEE4-4F17-AB5E-DEF20B1AD41A}"/>
      </w:docPartPr>
      <w:docPartBody>
        <w:p w:rsidR="00C21327" w:rsidRDefault="00586F68">
          <w:pPr>
            <w:pStyle w:val="0D1FF3A057F14BD4B66F896252501E4D"/>
          </w:pPr>
          <w:r w:rsidRPr="00AE40E9">
            <w:rPr>
              <w:rStyle w:val="TitleChar"/>
              <w:rFonts w:eastAsiaTheme="minorEastAsia"/>
            </w:rPr>
            <w:t>by</w:t>
          </w:r>
        </w:p>
      </w:docPartBody>
    </w:docPart>
    <w:docPart>
      <w:docPartPr>
        <w:name w:val="D9370530989B48B09FDF0E251095BCFA"/>
        <w:category>
          <w:name w:val="General"/>
          <w:gallery w:val="placeholder"/>
        </w:category>
        <w:types>
          <w:type w:val="bbPlcHdr"/>
        </w:types>
        <w:behaviors>
          <w:behavior w:val="content"/>
        </w:behaviors>
        <w:guid w:val="{1A702A92-63F3-4A1D-866B-246628C9AAA4}"/>
      </w:docPartPr>
      <w:docPartBody>
        <w:p w:rsidR="00C21327" w:rsidRDefault="00586F68">
          <w:pPr>
            <w:pStyle w:val="D9370530989B48B09FDF0E251095BCFA"/>
          </w:pPr>
          <w:r w:rsidRPr="00AE40E9">
            <w:t>[Phone Number]</w:t>
          </w:r>
        </w:p>
      </w:docPartBody>
    </w:docPart>
    <w:docPart>
      <w:docPartPr>
        <w:name w:val="AFB6EE4701FC43D5B46D3204860412F1"/>
        <w:category>
          <w:name w:val="General"/>
          <w:gallery w:val="placeholder"/>
        </w:category>
        <w:types>
          <w:type w:val="bbPlcHdr"/>
        </w:types>
        <w:behaviors>
          <w:behavior w:val="content"/>
        </w:behaviors>
        <w:guid w:val="{F372806E-24A8-46E9-A727-6E435DD5D0EF}"/>
      </w:docPartPr>
      <w:docPartBody>
        <w:p w:rsidR="00C21327" w:rsidRDefault="002D0271" w:rsidP="002D0271">
          <w:pPr>
            <w:pStyle w:val="AFB6EE4701FC43D5B46D3204860412F1"/>
          </w:pPr>
          <w:r w:rsidRPr="000C0EE8">
            <w:t>Author First Name</w:t>
          </w:r>
        </w:p>
      </w:docPartBody>
    </w:docPart>
    <w:docPart>
      <w:docPartPr>
        <w:name w:val="F254E4DC965042158426247B6D78B3F9"/>
        <w:category>
          <w:name w:val="General"/>
          <w:gallery w:val="placeholder"/>
        </w:category>
        <w:types>
          <w:type w:val="bbPlcHdr"/>
        </w:types>
        <w:behaviors>
          <w:behavior w:val="content"/>
        </w:behaviors>
        <w:guid w:val="{1DA7BEED-729B-4AC6-B485-5917C79EFB47}"/>
      </w:docPartPr>
      <w:docPartBody>
        <w:p w:rsidR="00C21327" w:rsidRDefault="002D0271" w:rsidP="002D0271">
          <w:pPr>
            <w:pStyle w:val="F254E4DC965042158426247B6D78B3F9"/>
          </w:pPr>
          <w:r w:rsidRPr="000C0EE8">
            <w:t>Author First Name</w:t>
          </w:r>
        </w:p>
      </w:docPartBody>
    </w:docPart>
    <w:docPart>
      <w:docPartPr>
        <w:name w:val="338849B0FBB14A45B5DE57BCDDB92266"/>
        <w:category>
          <w:name w:val="General"/>
          <w:gallery w:val="placeholder"/>
        </w:category>
        <w:types>
          <w:type w:val="bbPlcHdr"/>
        </w:types>
        <w:behaviors>
          <w:behavior w:val="content"/>
        </w:behaviors>
        <w:guid w:val="{50CBAD2B-E43A-4B36-9E30-F9FEB42E20F5}"/>
      </w:docPartPr>
      <w:docPartBody>
        <w:p w:rsidR="00C21327" w:rsidRDefault="002D0271" w:rsidP="002D0271">
          <w:pPr>
            <w:pStyle w:val="338849B0FBB14A45B5DE57BCDDB92266"/>
          </w:pPr>
          <w:r w:rsidRPr="000C0EE8">
            <w:t>Author Last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panose1 w:val="02020503030404060203"/>
    <w:charset w:val="00"/>
    <w:family w:val="roman"/>
    <w:pitch w:val="variable"/>
    <w:sig w:usb0="008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PingFang SC">
    <w:charset w:val="01"/>
    <w:family w:val="auto"/>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ongti SC">
    <w:altName w:val="Calibri"/>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66A52"/>
    <w:multiLevelType w:val="multilevel"/>
    <w:tmpl w:val="864A385A"/>
    <w:lvl w:ilvl="0">
      <w:start w:val="1"/>
      <w:numFmt w:val="bullet"/>
      <w:lvlText w:val=""/>
      <w:lvlJc w:val="left"/>
      <w:pPr>
        <w:ind w:left="360" w:hanging="360"/>
      </w:pPr>
      <w:rPr>
        <w:rFonts w:ascii="Symbol" w:hAnsi="Symbol" w:hint="default"/>
        <w:color w:val="3465A4"/>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0271"/>
    <w:rsid w:val="00037237"/>
    <w:rsid w:val="00091F93"/>
    <w:rsid w:val="00092666"/>
    <w:rsid w:val="00095745"/>
    <w:rsid w:val="000B4588"/>
    <w:rsid w:val="000B5E62"/>
    <w:rsid w:val="000B6359"/>
    <w:rsid w:val="000C39D3"/>
    <w:rsid w:val="000C761B"/>
    <w:rsid w:val="000D7F97"/>
    <w:rsid w:val="000E448B"/>
    <w:rsid w:val="000F5BF9"/>
    <w:rsid w:val="001208C4"/>
    <w:rsid w:val="00162659"/>
    <w:rsid w:val="00187430"/>
    <w:rsid w:val="001C517D"/>
    <w:rsid w:val="001E1575"/>
    <w:rsid w:val="001F01B7"/>
    <w:rsid w:val="001F06EC"/>
    <w:rsid w:val="001F38B0"/>
    <w:rsid w:val="001F6AF4"/>
    <w:rsid w:val="00227159"/>
    <w:rsid w:val="00243A0C"/>
    <w:rsid w:val="00252B92"/>
    <w:rsid w:val="00265365"/>
    <w:rsid w:val="00277AAB"/>
    <w:rsid w:val="00280123"/>
    <w:rsid w:val="002A2C06"/>
    <w:rsid w:val="002D0271"/>
    <w:rsid w:val="002D2D23"/>
    <w:rsid w:val="002E550F"/>
    <w:rsid w:val="002F7B31"/>
    <w:rsid w:val="00335BB9"/>
    <w:rsid w:val="003443E3"/>
    <w:rsid w:val="003528DC"/>
    <w:rsid w:val="00371D84"/>
    <w:rsid w:val="0037484F"/>
    <w:rsid w:val="00376598"/>
    <w:rsid w:val="00390088"/>
    <w:rsid w:val="003B5845"/>
    <w:rsid w:val="003D7F3C"/>
    <w:rsid w:val="003E2B77"/>
    <w:rsid w:val="003E2CC8"/>
    <w:rsid w:val="003F4D9D"/>
    <w:rsid w:val="00414881"/>
    <w:rsid w:val="00421839"/>
    <w:rsid w:val="004245E8"/>
    <w:rsid w:val="00443C88"/>
    <w:rsid w:val="0044426F"/>
    <w:rsid w:val="004641A3"/>
    <w:rsid w:val="00475533"/>
    <w:rsid w:val="00483770"/>
    <w:rsid w:val="004858CD"/>
    <w:rsid w:val="00486C68"/>
    <w:rsid w:val="004D7466"/>
    <w:rsid w:val="004F0D48"/>
    <w:rsid w:val="004F56EA"/>
    <w:rsid w:val="004F74FE"/>
    <w:rsid w:val="0050330F"/>
    <w:rsid w:val="005403C6"/>
    <w:rsid w:val="0054519C"/>
    <w:rsid w:val="00552E14"/>
    <w:rsid w:val="0055701B"/>
    <w:rsid w:val="00565779"/>
    <w:rsid w:val="00583A09"/>
    <w:rsid w:val="00586784"/>
    <w:rsid w:val="00586F68"/>
    <w:rsid w:val="00591003"/>
    <w:rsid w:val="005D1047"/>
    <w:rsid w:val="005E2B2D"/>
    <w:rsid w:val="00604A55"/>
    <w:rsid w:val="00617805"/>
    <w:rsid w:val="00617C96"/>
    <w:rsid w:val="0062051B"/>
    <w:rsid w:val="006265DD"/>
    <w:rsid w:val="00692256"/>
    <w:rsid w:val="00693C28"/>
    <w:rsid w:val="006B027A"/>
    <w:rsid w:val="006B47E0"/>
    <w:rsid w:val="006C44A1"/>
    <w:rsid w:val="0070051C"/>
    <w:rsid w:val="0072167A"/>
    <w:rsid w:val="007235CF"/>
    <w:rsid w:val="007470D1"/>
    <w:rsid w:val="007563B0"/>
    <w:rsid w:val="0075731D"/>
    <w:rsid w:val="00760196"/>
    <w:rsid w:val="00762CC8"/>
    <w:rsid w:val="007736BE"/>
    <w:rsid w:val="007750CE"/>
    <w:rsid w:val="007759C6"/>
    <w:rsid w:val="00776224"/>
    <w:rsid w:val="007867C8"/>
    <w:rsid w:val="007944E2"/>
    <w:rsid w:val="007A1EEA"/>
    <w:rsid w:val="007C7405"/>
    <w:rsid w:val="007D19FF"/>
    <w:rsid w:val="007E779A"/>
    <w:rsid w:val="00806460"/>
    <w:rsid w:val="008103CF"/>
    <w:rsid w:val="0082421C"/>
    <w:rsid w:val="00826101"/>
    <w:rsid w:val="00833B9E"/>
    <w:rsid w:val="0083425F"/>
    <w:rsid w:val="00842EAB"/>
    <w:rsid w:val="00857F7A"/>
    <w:rsid w:val="00862B5A"/>
    <w:rsid w:val="008745D1"/>
    <w:rsid w:val="00874B75"/>
    <w:rsid w:val="00881B56"/>
    <w:rsid w:val="00887829"/>
    <w:rsid w:val="008A3196"/>
    <w:rsid w:val="008A40BA"/>
    <w:rsid w:val="008B0B32"/>
    <w:rsid w:val="008C1161"/>
    <w:rsid w:val="008E1670"/>
    <w:rsid w:val="00976533"/>
    <w:rsid w:val="009878A7"/>
    <w:rsid w:val="009917E3"/>
    <w:rsid w:val="009919C5"/>
    <w:rsid w:val="009B0E9B"/>
    <w:rsid w:val="009B371B"/>
    <w:rsid w:val="009C1A95"/>
    <w:rsid w:val="009C3806"/>
    <w:rsid w:val="009D725F"/>
    <w:rsid w:val="009E390A"/>
    <w:rsid w:val="009E5165"/>
    <w:rsid w:val="009F10F6"/>
    <w:rsid w:val="009F7D41"/>
    <w:rsid w:val="00A104B0"/>
    <w:rsid w:val="00A505BB"/>
    <w:rsid w:val="00A556D7"/>
    <w:rsid w:val="00A8673D"/>
    <w:rsid w:val="00A90244"/>
    <w:rsid w:val="00A905B3"/>
    <w:rsid w:val="00A90C68"/>
    <w:rsid w:val="00A94C9F"/>
    <w:rsid w:val="00A96FC8"/>
    <w:rsid w:val="00AA0F42"/>
    <w:rsid w:val="00AC156D"/>
    <w:rsid w:val="00AE20FD"/>
    <w:rsid w:val="00AF0FFF"/>
    <w:rsid w:val="00B07CD9"/>
    <w:rsid w:val="00B13FAA"/>
    <w:rsid w:val="00B169D5"/>
    <w:rsid w:val="00B21107"/>
    <w:rsid w:val="00B2592C"/>
    <w:rsid w:val="00B35000"/>
    <w:rsid w:val="00B42757"/>
    <w:rsid w:val="00B4429D"/>
    <w:rsid w:val="00B46AA5"/>
    <w:rsid w:val="00B51C0B"/>
    <w:rsid w:val="00B60258"/>
    <w:rsid w:val="00B73C52"/>
    <w:rsid w:val="00B744B4"/>
    <w:rsid w:val="00B81291"/>
    <w:rsid w:val="00B848CF"/>
    <w:rsid w:val="00B95DF9"/>
    <w:rsid w:val="00BB0D84"/>
    <w:rsid w:val="00BD1D1D"/>
    <w:rsid w:val="00BE4B6A"/>
    <w:rsid w:val="00BF19D1"/>
    <w:rsid w:val="00C07ACE"/>
    <w:rsid w:val="00C14D94"/>
    <w:rsid w:val="00C16DBB"/>
    <w:rsid w:val="00C21327"/>
    <w:rsid w:val="00C26CB1"/>
    <w:rsid w:val="00C32530"/>
    <w:rsid w:val="00C43F5A"/>
    <w:rsid w:val="00C81954"/>
    <w:rsid w:val="00C85697"/>
    <w:rsid w:val="00CA4F1B"/>
    <w:rsid w:val="00CB2370"/>
    <w:rsid w:val="00CC11B4"/>
    <w:rsid w:val="00CC62AE"/>
    <w:rsid w:val="00CD63D7"/>
    <w:rsid w:val="00CF2F0E"/>
    <w:rsid w:val="00D0583D"/>
    <w:rsid w:val="00D30086"/>
    <w:rsid w:val="00D52E7B"/>
    <w:rsid w:val="00D76DAB"/>
    <w:rsid w:val="00D80852"/>
    <w:rsid w:val="00D84FDA"/>
    <w:rsid w:val="00DC51D3"/>
    <w:rsid w:val="00DC5EF1"/>
    <w:rsid w:val="00DE144E"/>
    <w:rsid w:val="00DF003E"/>
    <w:rsid w:val="00E0386C"/>
    <w:rsid w:val="00E116EA"/>
    <w:rsid w:val="00E3121F"/>
    <w:rsid w:val="00E33C81"/>
    <w:rsid w:val="00E45C30"/>
    <w:rsid w:val="00E62D2F"/>
    <w:rsid w:val="00E666D8"/>
    <w:rsid w:val="00E67C52"/>
    <w:rsid w:val="00E731C0"/>
    <w:rsid w:val="00E757AF"/>
    <w:rsid w:val="00E87C0F"/>
    <w:rsid w:val="00E964E1"/>
    <w:rsid w:val="00EC12C8"/>
    <w:rsid w:val="00EE31E6"/>
    <w:rsid w:val="00EF5C06"/>
    <w:rsid w:val="00F070A6"/>
    <w:rsid w:val="00F07EC1"/>
    <w:rsid w:val="00F117E0"/>
    <w:rsid w:val="00F175A6"/>
    <w:rsid w:val="00F20EDE"/>
    <w:rsid w:val="00F4359D"/>
    <w:rsid w:val="00F45CF2"/>
    <w:rsid w:val="00F57D98"/>
    <w:rsid w:val="00F66E1E"/>
    <w:rsid w:val="00F72009"/>
    <w:rsid w:val="00F74BE0"/>
    <w:rsid w:val="00F80018"/>
    <w:rsid w:val="00F8143E"/>
    <w:rsid w:val="00F9343A"/>
    <w:rsid w:val="00F95429"/>
    <w:rsid w:val="00FA10F1"/>
    <w:rsid w:val="00FA483F"/>
    <w:rsid w:val="00FB61CD"/>
    <w:rsid w:val="00FD3126"/>
    <w:rsid w:val="00FD4D5A"/>
    <w:rsid w:val="00FE76D9"/>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D1136B1624974BB389AF3EEC7DCAB">
    <w:name w:val="C32D1136B1624974BB389AF3EEC7DCAB"/>
    <w:rsid w:val="00475533"/>
  </w:style>
  <w:style w:type="paragraph" w:styleId="Title">
    <w:name w:val="Title"/>
    <w:basedOn w:val="Normal"/>
    <w:next w:val="Normal"/>
    <w:link w:val="TitleChar"/>
    <w:uiPriority w:val="10"/>
    <w:qFormat/>
    <w:rsid w:val="00475533"/>
    <w:pPr>
      <w:spacing w:before="1800" w:after="0" w:line="480" w:lineRule="auto"/>
      <w:jc w:val="center"/>
    </w:pPr>
    <w:rPr>
      <w:rFonts w:ascii="Times New Roman" w:eastAsia="Times New Roman" w:hAnsi="Times New Roman" w:cs="Times New Roman"/>
      <w:caps/>
      <w:sz w:val="24"/>
      <w:szCs w:val="24"/>
      <w:lang w:bidi="ar-SA"/>
    </w:rPr>
  </w:style>
  <w:style w:type="character" w:customStyle="1" w:styleId="TitleChar">
    <w:name w:val="Title Char"/>
    <w:basedOn w:val="DefaultParagraphFont"/>
    <w:link w:val="Title"/>
    <w:uiPriority w:val="10"/>
    <w:rsid w:val="00475533"/>
    <w:rPr>
      <w:rFonts w:ascii="Times New Roman" w:eastAsia="Times New Roman" w:hAnsi="Times New Roman" w:cs="Times New Roman"/>
      <w:caps/>
      <w:sz w:val="24"/>
      <w:szCs w:val="24"/>
      <w:lang w:bidi="ar-SA"/>
    </w:rPr>
  </w:style>
  <w:style w:type="paragraph" w:customStyle="1" w:styleId="0D1FF3A057F14BD4B66F896252501E4D">
    <w:name w:val="0D1FF3A057F14BD4B66F896252501E4D"/>
    <w:rsid w:val="00475533"/>
  </w:style>
  <w:style w:type="paragraph" w:customStyle="1" w:styleId="D9370530989B48B09FDF0E251095BCFA">
    <w:name w:val="D9370530989B48B09FDF0E251095BCFA"/>
    <w:rsid w:val="00475533"/>
  </w:style>
  <w:style w:type="character" w:styleId="PlaceholderText">
    <w:name w:val="Placeholder Text"/>
    <w:basedOn w:val="DefaultParagraphFont"/>
    <w:uiPriority w:val="99"/>
    <w:semiHidden/>
    <w:rsid w:val="00F8143E"/>
    <w:rPr>
      <w:color w:val="808080"/>
    </w:rPr>
  </w:style>
  <w:style w:type="paragraph" w:customStyle="1" w:styleId="BD0E8DB5F07B4E33909203D5445ECDFC">
    <w:name w:val="BD0E8DB5F07B4E33909203D5445ECDFC"/>
    <w:rsid w:val="00475533"/>
  </w:style>
  <w:style w:type="paragraph" w:customStyle="1" w:styleId="E7CD14E9E84B4624AF38F40F50F11B1B">
    <w:name w:val="E7CD14E9E84B4624AF38F40F50F11B1B"/>
    <w:rsid w:val="002D0271"/>
  </w:style>
  <w:style w:type="paragraph" w:customStyle="1" w:styleId="AFB6EE4701FC43D5B46D3204860412F1">
    <w:name w:val="AFB6EE4701FC43D5B46D3204860412F1"/>
    <w:rsid w:val="002D0271"/>
  </w:style>
  <w:style w:type="paragraph" w:customStyle="1" w:styleId="F254E4DC965042158426247B6D78B3F9">
    <w:name w:val="F254E4DC965042158426247B6D78B3F9"/>
    <w:rsid w:val="002D0271"/>
  </w:style>
  <w:style w:type="paragraph" w:customStyle="1" w:styleId="338849B0FBB14A45B5DE57BCDDB92266">
    <w:name w:val="338849B0FBB14A45B5DE57BCDDB92266"/>
    <w:rsid w:val="002D027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52464-893A-425A-8032-62515E2DC7A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2CBC7CB-651F-4D2A-9793-EF5A58C9F04D}">
  <ds:schemaRefs>
    <ds:schemaRef ds:uri="http://schemas.microsoft.com/sharepoint/v3/contenttype/forms"/>
  </ds:schemaRefs>
</ds:datastoreItem>
</file>

<file path=customXml/itemProps3.xml><?xml version="1.0" encoding="utf-8"?>
<ds:datastoreItem xmlns:ds="http://schemas.openxmlformats.org/officeDocument/2006/customXml" ds:itemID="{F2E9CB32-F810-4088-9C4F-09DCE83069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A6E96D-3EAB-470F-8BA3-3DB70CCD7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tf11905815_win32</Template>
  <TotalTime>0</TotalTime>
  <Pages>112</Pages>
  <Words>32754</Words>
  <Characters>186702</Characters>
  <Application>Microsoft Office Word</Application>
  <DocSecurity>0</DocSecurity>
  <Lines>1555</Lines>
  <Paragraphs>438</Paragraphs>
  <ScaleCrop>false</ScaleCrop>
  <HeadingPairs>
    <vt:vector size="2" baseType="variant">
      <vt:variant>
        <vt:lpstr>Title</vt:lpstr>
      </vt:variant>
      <vt:variant>
        <vt:i4>1</vt:i4>
      </vt:variant>
    </vt:vector>
  </HeadingPairs>
  <TitlesOfParts>
    <vt:vector size="1" baseType="lpstr">
      <vt:lpstr>Tribes of Asia</vt:lpstr>
    </vt:vector>
  </TitlesOfParts>
  <LinksUpToDate>false</LinksUpToDate>
  <CharactersWithSpaces>219018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Tribes of Asia</dc:title>
  <dc:subject>ANAND</dc:subject>
  <dc:creator/>
  <cp:lastModifiedBy/>
  <cp:revision>1</cp:revision>
  <dcterms:created xsi:type="dcterms:W3CDTF">2023-07-12T11:34:00Z</dcterms:created>
  <dcterms:modified xsi:type="dcterms:W3CDTF">2023-07-12T11:34:00Z</dcterms:modified>
  <cp:contentStatus>VYSHNAV</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